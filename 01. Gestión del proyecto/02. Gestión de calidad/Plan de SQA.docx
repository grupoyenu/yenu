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Default="00EE1D55">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lang w:val="es-AR" w:eastAsia="es-AR"/>
        </w:rPr>
        <w:drawing>
          <wp:anchor distT="0" distB="0" distL="114300" distR="114300" simplePos="0" relativeHeight="251685888" behindDoc="0" locked="0" layoutInCell="1" allowOverlap="1">
            <wp:simplePos x="0" y="0"/>
            <wp:positionH relativeFrom="column">
              <wp:posOffset>2397598</wp:posOffset>
            </wp:positionH>
            <wp:positionV relativeFrom="page">
              <wp:posOffset>66247</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EE1D55">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w10:wrap anchorx="page" anchory="page"/>
          </v:rect>
        </w:pict>
      </w:r>
      <w:r>
        <w:rPr>
          <w:rFonts w:asciiTheme="minorHAnsi" w:eastAsiaTheme="majorEastAsia" w:hAnsiTheme="minorHAnsi" w:cstheme="majorBidi"/>
          <w:noProof/>
        </w:rPr>
        <w:pict>
          <v:rect id="_x0000_s1033" style="position:absolute;margin-left:38.95pt;margin-top:-20.65pt;width:7.15pt;height:883.2pt;z-index:251663360;mso-height-percent:1050;mso-position-horizontal-relative:page;mso-position-vertical-relative:page;mso-height-percent:1050" o:allowincell="f" strokecolor="#31849b">
            <w10:wrap anchorx="margin" anchory="page"/>
          </v:rect>
        </w:pict>
      </w:r>
      <w:r>
        <w:rPr>
          <w:rFonts w:asciiTheme="minorHAnsi" w:eastAsiaTheme="majorEastAsia" w:hAnsiTheme="minorHAnsi" w:cstheme="majorBidi"/>
          <w:noProof/>
        </w:rPr>
        <w:pict>
          <v:rect id="_x0000_s1032" style="position:absolute;margin-left:549.2pt;margin-top:-20.65pt;width:7.15pt;height:883.2pt;z-index:251662336;mso-height-percent:1050;mso-position-horizontal-relative:page;mso-position-vertical-relative:page;mso-height-percent:1050" o:allowincell="f" strokecolor="#31849b">
            <w10:wrap anchorx="page" anchory="page"/>
          </v:rect>
        </w:pict>
      </w:r>
      <w:r>
        <w:rPr>
          <w:rFonts w:asciiTheme="minorHAnsi" w:eastAsiaTheme="majorEastAsia" w:hAnsiTheme="minorHAnsi" w:cstheme="majorBidi"/>
          <w:noProof/>
        </w:rPr>
        <w:pict>
          <v:rect id="_x0000_s1031" style="position:absolute;margin-left:-14.45pt;margin-top:.4pt;width:624.25pt;height:68.25pt;z-index:251661312;mso-width-percent:1050;mso-height-percent:900;mso-position-horizontal-relative:page;mso-position-vertical-relative:page;mso-width-percent:1050;mso-height-percent:900;mso-height-relative:top-margin-area" o:allowincell="f" fillcolor="#268496" strokecolor="#31849b">
            <w10:wrap anchorx="page" anchory="margin"/>
          </v:rect>
        </w:pict>
      </w:r>
    </w:p>
    <w:p w:rsidR="00D06E99" w:rsidRDefault="00C6106D">
      <w:pPr>
        <w:pStyle w:val="Sinespaciado"/>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rsidR="00D06E99" w:rsidRDefault="00EE1D55">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p w:rsidR="00D06E99" w:rsidRDefault="00D06E99">
      <w:pPr>
        <w:pStyle w:val="Sinespaciado"/>
      </w:pPr>
    </w:p>
    <w:p w:rsidR="006919D5" w:rsidRDefault="006919D5">
      <w:pPr>
        <w:pStyle w:val="Sinespaciado"/>
      </w:pPr>
    </w:p>
    <w:p w:rsidR="006919D5" w:rsidRDefault="00EE1D55">
      <w:pPr>
        <w:pStyle w:val="Sinespaciado"/>
      </w:pPr>
      <w:r>
        <w:rPr>
          <w:noProof/>
          <w:lang w:eastAsia="es-AR"/>
        </w:rPr>
        <w:drawing>
          <wp:anchor distT="0" distB="0" distL="114300" distR="114300" simplePos="0" relativeHeight="251660800" behindDoc="0" locked="0" layoutInCell="1" allowOverlap="1">
            <wp:simplePos x="0" y="0"/>
            <wp:positionH relativeFrom="column">
              <wp:posOffset>1157572</wp:posOffset>
            </wp:positionH>
            <wp:positionV relativeFrom="paragraph">
              <wp:posOffset>242202</wp:posOffset>
            </wp:positionV>
            <wp:extent cx="3048006" cy="2743206"/>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rsidR="006919D5" w:rsidRDefault="006919D5">
      <w:pPr>
        <w:pStyle w:val="Sinespaciado"/>
      </w:pPr>
    </w:p>
    <w:p w:rsidR="00D06E99" w:rsidRDefault="00D06E99"/>
    <w:p w:rsidR="00397566" w:rsidRPr="005313D3" w:rsidRDefault="00EE1D55" w:rsidP="00EE1D55">
      <w:pPr>
        <w:pStyle w:val="PSI-Comentario"/>
      </w:pPr>
      <w:r>
        <w:rPr>
          <w:noProof/>
          <w:lang w:eastAsia="es-AR"/>
        </w:rPr>
        <w:drawing>
          <wp:anchor distT="0" distB="0" distL="114300" distR="114300" simplePos="0" relativeHeight="251687936" behindDoc="0" locked="0" layoutInCell="1" allowOverlap="1">
            <wp:simplePos x="0" y="0"/>
            <wp:positionH relativeFrom="column">
              <wp:posOffset>2540</wp:posOffset>
            </wp:positionH>
            <wp:positionV relativeFrom="paragraph">
              <wp:posOffset>2803090</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strokecolor="#31849b">
            <v:textbox style="mso-next-textbox:#_x0000_s1044">
              <w:txbxContent>
                <w:p w:rsidR="00EE1D55" w:rsidRDefault="00EE1D55" w:rsidP="00886029">
                  <w:pPr>
                    <w:pStyle w:val="PSI-Comentario"/>
                  </w:pPr>
                  <w:r>
                    <w:t xml:space="preserve">La Calidad del Software tiene como objetivo brindar la confianza de que el producto final  logrará satisfacer los requisitos del cliente.   </w:t>
                  </w:r>
                </w:p>
                <w:p w:rsidR="00EE1D55" w:rsidRDefault="00EE1D55"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EE1D55" w:rsidRDefault="00EE1D55" w:rsidP="007C16D7">
                  <w:pPr>
                    <w:pStyle w:val="PSI-DescripcindelDocumentos"/>
                  </w:pP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w10:wrap type="square" anchorx="margin" anchory="margin"/>
          </v:rect>
        </w:pict>
      </w:r>
    </w:p>
    <w:p w:rsidR="00397566" w:rsidRPr="008B3B0F" w:rsidRDefault="00397566" w:rsidP="00886029">
      <w:pPr>
        <w:pStyle w:val="PSI-Comentario"/>
      </w:pPr>
    </w:p>
    <w:p w:rsidR="00D06E99" w:rsidRDefault="00D06E99"/>
    <w:p w:rsidR="00EE1D55" w:rsidRDefault="00EE1D55" w:rsidP="000F79DF">
      <w:pPr>
        <w:ind w:left="0" w:firstLine="0"/>
      </w:pPr>
    </w:p>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Pr="00EE1D55" w:rsidRDefault="00EE1D55" w:rsidP="00EE1D55"/>
    <w:p w:rsidR="00EE1D55" w:rsidRDefault="00EE1D55" w:rsidP="000F79DF">
      <w:pPr>
        <w:ind w:left="0" w:firstLine="0"/>
      </w:pPr>
    </w:p>
    <w:p w:rsidR="00EE1D55" w:rsidRDefault="00EE1D55" w:rsidP="00EE1D55">
      <w:pPr>
        <w:tabs>
          <w:tab w:val="left" w:pos="3180"/>
        </w:tabs>
        <w:ind w:left="0" w:firstLine="0"/>
      </w:pPr>
      <w:r>
        <w:tab/>
      </w:r>
    </w:p>
    <w:p w:rsidR="000F79DF" w:rsidRDefault="007F38C0" w:rsidP="000F79DF">
      <w:pPr>
        <w:ind w:left="0" w:firstLine="0"/>
      </w:pPr>
      <w:r w:rsidRPr="00EE1D55">
        <w:br w:type="page"/>
      </w:r>
    </w:p>
    <w:p w:rsidR="000F79DF" w:rsidRDefault="000F79DF" w:rsidP="000F79DF">
      <w:pPr>
        <w:pStyle w:val="TtulodeTDC"/>
        <w:tabs>
          <w:tab w:val="left" w:pos="5954"/>
        </w:tabs>
      </w:pPr>
      <w:r>
        <w:t>Tabla de contenido</w:t>
      </w:r>
    </w:p>
    <w:p w:rsidR="007F6544" w:rsidRDefault="001001E1">
      <w:pPr>
        <w:pStyle w:val="TDC1"/>
        <w:rPr>
          <w:rFonts w:eastAsiaTheme="minorEastAsia"/>
          <w:b w:val="0"/>
          <w:bCs w:val="0"/>
          <w:noProof/>
          <w:sz w:val="22"/>
          <w:szCs w:val="22"/>
          <w:lang w:eastAsia="es-ES"/>
        </w:rPr>
      </w:pPr>
      <w:r>
        <w:fldChar w:fldCharType="begin"/>
      </w:r>
      <w:r w:rsidR="000F79DF">
        <w:instrText xml:space="preserve"> TOC \o "1-3" \h \z \u </w:instrText>
      </w:r>
      <w:r>
        <w:fldChar w:fldCharType="separate"/>
      </w:r>
      <w:hyperlink w:anchor="_Toc259524475" w:history="1">
        <w:r w:rsidR="007F6544" w:rsidRPr="002F382B">
          <w:rPr>
            <w:rStyle w:val="Hipervnculo"/>
            <w:noProof/>
          </w:rPr>
          <w:t>Propósito</w:t>
        </w:r>
        <w:r w:rsidR="007F6544">
          <w:rPr>
            <w:noProof/>
            <w:webHidden/>
          </w:rPr>
          <w:tab/>
        </w:r>
        <w:r w:rsidR="007F6544">
          <w:rPr>
            <w:noProof/>
            <w:webHidden/>
          </w:rPr>
          <w:fldChar w:fldCharType="begin"/>
        </w:r>
        <w:r w:rsidR="007F6544">
          <w:rPr>
            <w:noProof/>
            <w:webHidden/>
          </w:rPr>
          <w:instrText xml:space="preserve"> PAGEREF _Toc259524475 \h </w:instrText>
        </w:r>
        <w:r w:rsidR="007F6544">
          <w:rPr>
            <w:noProof/>
            <w:webHidden/>
          </w:rPr>
        </w:r>
        <w:r w:rsidR="007F6544">
          <w:rPr>
            <w:noProof/>
            <w:webHidden/>
          </w:rPr>
          <w:fldChar w:fldCharType="separate"/>
        </w:r>
        <w:r w:rsidR="00EE1D55">
          <w:rPr>
            <w:noProof/>
            <w:webHidden/>
          </w:rPr>
          <w:t>5</w:t>
        </w:r>
        <w:r w:rsidR="007F6544">
          <w:rPr>
            <w:noProof/>
            <w:webHidden/>
          </w:rPr>
          <w:fldChar w:fldCharType="end"/>
        </w:r>
      </w:hyperlink>
    </w:p>
    <w:p w:rsidR="007F6544" w:rsidRDefault="00EE1D55">
      <w:pPr>
        <w:pStyle w:val="TDC2"/>
        <w:rPr>
          <w:rFonts w:eastAsiaTheme="minorEastAsia"/>
          <w:i w:val="0"/>
          <w:iCs w:val="0"/>
          <w:noProof/>
          <w:sz w:val="22"/>
          <w:szCs w:val="22"/>
          <w:lang w:eastAsia="es-ES"/>
        </w:rPr>
      </w:pPr>
      <w:hyperlink w:anchor="_Toc259524476" w:history="1">
        <w:r w:rsidR="007F6544" w:rsidRPr="002F382B">
          <w:rPr>
            <w:rStyle w:val="Hipervnculo"/>
            <w:noProof/>
          </w:rPr>
          <w:t>Referencias</w:t>
        </w:r>
        <w:r w:rsidR="007F6544">
          <w:rPr>
            <w:noProof/>
            <w:webHidden/>
          </w:rPr>
          <w:tab/>
        </w:r>
        <w:r w:rsidR="007F6544">
          <w:rPr>
            <w:noProof/>
            <w:webHidden/>
          </w:rPr>
          <w:fldChar w:fldCharType="begin"/>
        </w:r>
        <w:r w:rsidR="007F6544">
          <w:rPr>
            <w:noProof/>
            <w:webHidden/>
          </w:rPr>
          <w:instrText xml:space="preserve"> PAGEREF _Toc259524476 \h </w:instrText>
        </w:r>
        <w:r w:rsidR="007F6544">
          <w:rPr>
            <w:noProof/>
            <w:webHidden/>
          </w:rPr>
        </w:r>
        <w:r w:rsidR="007F6544">
          <w:rPr>
            <w:noProof/>
            <w:webHidden/>
          </w:rPr>
          <w:fldChar w:fldCharType="separate"/>
        </w:r>
        <w:r>
          <w:rPr>
            <w:noProof/>
            <w:webHidden/>
          </w:rPr>
          <w:t>5</w:t>
        </w:r>
        <w:r w:rsidR="007F6544">
          <w:rPr>
            <w:noProof/>
            <w:webHidden/>
          </w:rPr>
          <w:fldChar w:fldCharType="end"/>
        </w:r>
      </w:hyperlink>
    </w:p>
    <w:p w:rsidR="007F6544" w:rsidRDefault="00EE1D55">
      <w:pPr>
        <w:pStyle w:val="TDC1"/>
        <w:rPr>
          <w:rFonts w:eastAsiaTheme="minorEastAsia"/>
          <w:b w:val="0"/>
          <w:bCs w:val="0"/>
          <w:noProof/>
          <w:sz w:val="22"/>
          <w:szCs w:val="22"/>
          <w:lang w:eastAsia="es-ES"/>
        </w:rPr>
      </w:pPr>
      <w:hyperlink w:anchor="_Toc259524477" w:history="1">
        <w:r w:rsidR="007F6544" w:rsidRPr="002F382B">
          <w:rPr>
            <w:rStyle w:val="Hipervnculo"/>
            <w:noProof/>
          </w:rPr>
          <w:t>Gestión</w:t>
        </w:r>
        <w:r w:rsidR="007F6544">
          <w:rPr>
            <w:noProof/>
            <w:webHidden/>
          </w:rPr>
          <w:tab/>
        </w:r>
        <w:r w:rsidR="007F6544">
          <w:rPr>
            <w:noProof/>
            <w:webHidden/>
          </w:rPr>
          <w:fldChar w:fldCharType="begin"/>
        </w:r>
        <w:r w:rsidR="007F6544">
          <w:rPr>
            <w:noProof/>
            <w:webHidden/>
          </w:rPr>
          <w:instrText xml:space="preserve"> PAGEREF _Toc259524477 \h </w:instrText>
        </w:r>
        <w:r w:rsidR="007F6544">
          <w:rPr>
            <w:noProof/>
            <w:webHidden/>
          </w:rPr>
        </w:r>
        <w:r w:rsidR="007F6544">
          <w:rPr>
            <w:noProof/>
            <w:webHidden/>
          </w:rPr>
          <w:fldChar w:fldCharType="separate"/>
        </w:r>
        <w:r>
          <w:rPr>
            <w:noProof/>
            <w:webHidden/>
          </w:rPr>
          <w:t>6</w:t>
        </w:r>
        <w:r w:rsidR="007F6544">
          <w:rPr>
            <w:noProof/>
            <w:webHidden/>
          </w:rPr>
          <w:fldChar w:fldCharType="end"/>
        </w:r>
      </w:hyperlink>
    </w:p>
    <w:p w:rsidR="007F6544" w:rsidRDefault="00EE1D55">
      <w:pPr>
        <w:pStyle w:val="TDC2"/>
        <w:rPr>
          <w:rFonts w:eastAsiaTheme="minorEastAsia"/>
          <w:i w:val="0"/>
          <w:iCs w:val="0"/>
          <w:noProof/>
          <w:sz w:val="22"/>
          <w:szCs w:val="22"/>
          <w:lang w:eastAsia="es-ES"/>
        </w:rPr>
      </w:pPr>
      <w:hyperlink w:anchor="_Toc259524478" w:history="1">
        <w:r w:rsidR="007F6544" w:rsidRPr="002F382B">
          <w:rPr>
            <w:rStyle w:val="Hipervnculo"/>
            <w:noProof/>
          </w:rPr>
          <w:t>Organización</w:t>
        </w:r>
        <w:r w:rsidR="007F6544">
          <w:rPr>
            <w:noProof/>
            <w:webHidden/>
          </w:rPr>
          <w:tab/>
        </w:r>
        <w:r w:rsidR="007F6544">
          <w:rPr>
            <w:noProof/>
            <w:webHidden/>
          </w:rPr>
          <w:fldChar w:fldCharType="begin"/>
        </w:r>
        <w:r w:rsidR="007F6544">
          <w:rPr>
            <w:noProof/>
            <w:webHidden/>
          </w:rPr>
          <w:instrText xml:space="preserve"> PAGEREF _Toc259524478 \h </w:instrText>
        </w:r>
        <w:r w:rsidR="007F6544">
          <w:rPr>
            <w:noProof/>
            <w:webHidden/>
          </w:rPr>
        </w:r>
        <w:r w:rsidR="007F6544">
          <w:rPr>
            <w:noProof/>
            <w:webHidden/>
          </w:rPr>
          <w:fldChar w:fldCharType="separate"/>
        </w:r>
        <w:r>
          <w:rPr>
            <w:noProof/>
            <w:webHidden/>
          </w:rPr>
          <w:t>6</w:t>
        </w:r>
        <w:r w:rsidR="007F6544">
          <w:rPr>
            <w:noProof/>
            <w:webHidden/>
          </w:rPr>
          <w:fldChar w:fldCharType="end"/>
        </w:r>
      </w:hyperlink>
    </w:p>
    <w:p w:rsidR="007F6544" w:rsidRDefault="00EE1D55">
      <w:pPr>
        <w:pStyle w:val="TDC2"/>
        <w:rPr>
          <w:rFonts w:eastAsiaTheme="minorEastAsia"/>
          <w:i w:val="0"/>
          <w:iCs w:val="0"/>
          <w:noProof/>
          <w:sz w:val="22"/>
          <w:szCs w:val="22"/>
          <w:lang w:eastAsia="es-ES"/>
        </w:rPr>
      </w:pPr>
      <w:hyperlink w:anchor="_Toc259524479" w:history="1">
        <w:r w:rsidR="007F6544" w:rsidRPr="002F382B">
          <w:rPr>
            <w:rStyle w:val="Hipervnculo"/>
            <w:noProof/>
          </w:rPr>
          <w:t>Actividades</w:t>
        </w:r>
        <w:r w:rsidR="007F6544">
          <w:rPr>
            <w:noProof/>
            <w:webHidden/>
          </w:rPr>
          <w:tab/>
        </w:r>
        <w:r w:rsidR="007F6544">
          <w:rPr>
            <w:noProof/>
            <w:webHidden/>
          </w:rPr>
          <w:fldChar w:fldCharType="begin"/>
        </w:r>
        <w:r w:rsidR="007F6544">
          <w:rPr>
            <w:noProof/>
            <w:webHidden/>
          </w:rPr>
          <w:instrText xml:space="preserve"> PAGEREF _Toc259524479 \h </w:instrText>
        </w:r>
        <w:r w:rsidR="007F6544">
          <w:rPr>
            <w:noProof/>
            <w:webHidden/>
          </w:rPr>
        </w:r>
        <w:r w:rsidR="007F6544">
          <w:rPr>
            <w:noProof/>
            <w:webHidden/>
          </w:rPr>
          <w:fldChar w:fldCharType="separate"/>
        </w:r>
        <w:r>
          <w:rPr>
            <w:noProof/>
            <w:webHidden/>
          </w:rPr>
          <w:t>6</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480" w:history="1">
        <w:r w:rsidR="007F6544" w:rsidRPr="002F382B">
          <w:rPr>
            <w:rStyle w:val="Hipervnculo"/>
            <w:noProof/>
          </w:rPr>
          <w:t>Ciclo de vida del software cubierto por el Plan</w:t>
        </w:r>
        <w:r w:rsidR="007F6544">
          <w:rPr>
            <w:noProof/>
            <w:webHidden/>
          </w:rPr>
          <w:tab/>
        </w:r>
        <w:r w:rsidR="007F6544">
          <w:rPr>
            <w:noProof/>
            <w:webHidden/>
          </w:rPr>
          <w:fldChar w:fldCharType="begin"/>
        </w:r>
        <w:r w:rsidR="007F6544">
          <w:rPr>
            <w:noProof/>
            <w:webHidden/>
          </w:rPr>
          <w:instrText xml:space="preserve"> PAGEREF _Toc259524480 \h </w:instrText>
        </w:r>
        <w:r w:rsidR="007F6544">
          <w:rPr>
            <w:noProof/>
            <w:webHidden/>
          </w:rPr>
        </w:r>
        <w:r w:rsidR="007F6544">
          <w:rPr>
            <w:noProof/>
            <w:webHidden/>
          </w:rPr>
          <w:fldChar w:fldCharType="separate"/>
        </w:r>
        <w:r>
          <w:rPr>
            <w:noProof/>
            <w:webHidden/>
          </w:rPr>
          <w:t>6</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481" w:history="1">
        <w:r w:rsidR="007F6544" w:rsidRPr="002F382B">
          <w:rPr>
            <w:rStyle w:val="Hipervnculo"/>
            <w:noProof/>
          </w:rPr>
          <w:t>Actividades de calidad a realizarse</w:t>
        </w:r>
        <w:r w:rsidR="007F6544">
          <w:rPr>
            <w:noProof/>
            <w:webHidden/>
          </w:rPr>
          <w:tab/>
        </w:r>
        <w:r w:rsidR="007F6544">
          <w:rPr>
            <w:noProof/>
            <w:webHidden/>
          </w:rPr>
          <w:fldChar w:fldCharType="begin"/>
        </w:r>
        <w:r w:rsidR="007F6544">
          <w:rPr>
            <w:noProof/>
            <w:webHidden/>
          </w:rPr>
          <w:instrText xml:space="preserve"> PAGEREF _Toc259524481 \h </w:instrText>
        </w:r>
        <w:r w:rsidR="007F6544">
          <w:rPr>
            <w:noProof/>
            <w:webHidden/>
          </w:rPr>
        </w:r>
        <w:r w:rsidR="007F6544">
          <w:rPr>
            <w:noProof/>
            <w:webHidden/>
          </w:rPr>
          <w:fldChar w:fldCharType="separate"/>
        </w:r>
        <w:r>
          <w:rPr>
            <w:noProof/>
            <w:webHidden/>
          </w:rPr>
          <w:t>6</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482" w:history="1">
        <w:r w:rsidR="007F6544" w:rsidRPr="002F382B">
          <w:rPr>
            <w:rStyle w:val="Hipervnculo"/>
            <w:noProof/>
          </w:rPr>
          <w:t>Relaciones entre las actividades de SQA y la planificación</w:t>
        </w:r>
        <w:r w:rsidR="007F6544">
          <w:rPr>
            <w:noProof/>
            <w:webHidden/>
          </w:rPr>
          <w:tab/>
        </w:r>
        <w:r w:rsidR="007F6544">
          <w:rPr>
            <w:noProof/>
            <w:webHidden/>
          </w:rPr>
          <w:fldChar w:fldCharType="begin"/>
        </w:r>
        <w:r w:rsidR="007F6544">
          <w:rPr>
            <w:noProof/>
            <w:webHidden/>
          </w:rPr>
          <w:instrText xml:space="preserve"> PAGEREF _Toc259524482 \h </w:instrText>
        </w:r>
        <w:r w:rsidR="007F6544">
          <w:rPr>
            <w:noProof/>
            <w:webHidden/>
          </w:rPr>
        </w:r>
        <w:r w:rsidR="007F6544">
          <w:rPr>
            <w:noProof/>
            <w:webHidden/>
          </w:rPr>
          <w:fldChar w:fldCharType="separate"/>
        </w:r>
        <w:r>
          <w:rPr>
            <w:noProof/>
            <w:webHidden/>
          </w:rPr>
          <w:t>8</w:t>
        </w:r>
        <w:r w:rsidR="007F6544">
          <w:rPr>
            <w:noProof/>
            <w:webHidden/>
          </w:rPr>
          <w:fldChar w:fldCharType="end"/>
        </w:r>
      </w:hyperlink>
    </w:p>
    <w:p w:rsidR="007F6544" w:rsidRDefault="00EE1D55">
      <w:pPr>
        <w:pStyle w:val="TDC2"/>
        <w:rPr>
          <w:rFonts w:eastAsiaTheme="minorEastAsia"/>
          <w:i w:val="0"/>
          <w:iCs w:val="0"/>
          <w:noProof/>
          <w:sz w:val="22"/>
          <w:szCs w:val="22"/>
          <w:lang w:eastAsia="es-ES"/>
        </w:rPr>
      </w:pPr>
      <w:hyperlink w:anchor="_Toc259524483" w:history="1">
        <w:r w:rsidR="007F6544" w:rsidRPr="002F382B">
          <w:rPr>
            <w:rStyle w:val="Hipervnculo"/>
            <w:noProof/>
          </w:rPr>
          <w:t>Responsables</w:t>
        </w:r>
        <w:r w:rsidR="007F6544">
          <w:rPr>
            <w:noProof/>
            <w:webHidden/>
          </w:rPr>
          <w:tab/>
        </w:r>
        <w:r w:rsidR="007F6544">
          <w:rPr>
            <w:noProof/>
            <w:webHidden/>
          </w:rPr>
          <w:fldChar w:fldCharType="begin"/>
        </w:r>
        <w:r w:rsidR="007F6544">
          <w:rPr>
            <w:noProof/>
            <w:webHidden/>
          </w:rPr>
          <w:instrText xml:space="preserve"> PAGEREF _Toc259524483 \h </w:instrText>
        </w:r>
        <w:r w:rsidR="007F6544">
          <w:rPr>
            <w:noProof/>
            <w:webHidden/>
          </w:rPr>
        </w:r>
        <w:r w:rsidR="007F6544">
          <w:rPr>
            <w:noProof/>
            <w:webHidden/>
          </w:rPr>
          <w:fldChar w:fldCharType="separate"/>
        </w:r>
        <w:r>
          <w:rPr>
            <w:noProof/>
            <w:webHidden/>
          </w:rPr>
          <w:t>8</w:t>
        </w:r>
        <w:r w:rsidR="007F6544">
          <w:rPr>
            <w:noProof/>
            <w:webHidden/>
          </w:rPr>
          <w:fldChar w:fldCharType="end"/>
        </w:r>
      </w:hyperlink>
    </w:p>
    <w:p w:rsidR="007F6544" w:rsidRDefault="00EE1D55">
      <w:pPr>
        <w:pStyle w:val="TDC1"/>
        <w:rPr>
          <w:rFonts w:eastAsiaTheme="minorEastAsia"/>
          <w:b w:val="0"/>
          <w:bCs w:val="0"/>
          <w:noProof/>
          <w:sz w:val="22"/>
          <w:szCs w:val="22"/>
          <w:lang w:eastAsia="es-ES"/>
        </w:rPr>
      </w:pPr>
      <w:hyperlink w:anchor="_Toc259524484" w:history="1">
        <w:r w:rsidR="007F6544" w:rsidRPr="002F382B">
          <w:rPr>
            <w:rStyle w:val="Hipervnculo"/>
            <w:noProof/>
          </w:rPr>
          <w:t>Documentación</w:t>
        </w:r>
        <w:r w:rsidR="007F6544">
          <w:rPr>
            <w:noProof/>
            <w:webHidden/>
          </w:rPr>
          <w:tab/>
        </w:r>
        <w:r w:rsidR="007F6544">
          <w:rPr>
            <w:noProof/>
            <w:webHidden/>
          </w:rPr>
          <w:fldChar w:fldCharType="begin"/>
        </w:r>
        <w:r w:rsidR="007F6544">
          <w:rPr>
            <w:noProof/>
            <w:webHidden/>
          </w:rPr>
          <w:instrText xml:space="preserve"> PAGEREF _Toc259524484 \h </w:instrText>
        </w:r>
        <w:r w:rsidR="007F6544">
          <w:rPr>
            <w:noProof/>
            <w:webHidden/>
          </w:rPr>
        </w:r>
        <w:r w:rsidR="007F6544">
          <w:rPr>
            <w:noProof/>
            <w:webHidden/>
          </w:rPr>
          <w:fldChar w:fldCharType="separate"/>
        </w:r>
        <w:r>
          <w:rPr>
            <w:noProof/>
            <w:webHidden/>
          </w:rPr>
          <w:t>9</w:t>
        </w:r>
        <w:r w:rsidR="007F6544">
          <w:rPr>
            <w:noProof/>
            <w:webHidden/>
          </w:rPr>
          <w:fldChar w:fldCharType="end"/>
        </w:r>
      </w:hyperlink>
    </w:p>
    <w:p w:rsidR="007F6544" w:rsidRDefault="00EE1D55">
      <w:pPr>
        <w:pStyle w:val="TDC2"/>
        <w:rPr>
          <w:rFonts w:eastAsiaTheme="minorEastAsia"/>
          <w:i w:val="0"/>
          <w:iCs w:val="0"/>
          <w:noProof/>
          <w:sz w:val="22"/>
          <w:szCs w:val="22"/>
          <w:lang w:eastAsia="es-ES"/>
        </w:rPr>
      </w:pPr>
      <w:hyperlink w:anchor="_Toc259524485" w:history="1">
        <w:r w:rsidR="007F6544" w:rsidRPr="002F382B">
          <w:rPr>
            <w:rStyle w:val="Hipervnculo"/>
            <w:noProof/>
          </w:rPr>
          <w:t>Propósito</w:t>
        </w:r>
        <w:r w:rsidR="007F6544">
          <w:rPr>
            <w:noProof/>
            <w:webHidden/>
          </w:rPr>
          <w:tab/>
        </w:r>
        <w:r w:rsidR="007F6544">
          <w:rPr>
            <w:noProof/>
            <w:webHidden/>
          </w:rPr>
          <w:fldChar w:fldCharType="begin"/>
        </w:r>
        <w:r w:rsidR="007F6544">
          <w:rPr>
            <w:noProof/>
            <w:webHidden/>
          </w:rPr>
          <w:instrText xml:space="preserve"> PAGEREF _Toc259524485 \h </w:instrText>
        </w:r>
        <w:r w:rsidR="007F6544">
          <w:rPr>
            <w:noProof/>
            <w:webHidden/>
          </w:rPr>
        </w:r>
        <w:r w:rsidR="007F6544">
          <w:rPr>
            <w:noProof/>
            <w:webHidden/>
          </w:rPr>
          <w:fldChar w:fldCharType="separate"/>
        </w:r>
        <w:r>
          <w:rPr>
            <w:noProof/>
            <w:webHidden/>
          </w:rPr>
          <w:t>9</w:t>
        </w:r>
        <w:r w:rsidR="007F6544">
          <w:rPr>
            <w:noProof/>
            <w:webHidden/>
          </w:rPr>
          <w:fldChar w:fldCharType="end"/>
        </w:r>
      </w:hyperlink>
    </w:p>
    <w:p w:rsidR="007F6544" w:rsidRDefault="00EE1D55">
      <w:pPr>
        <w:pStyle w:val="TDC2"/>
        <w:rPr>
          <w:rFonts w:eastAsiaTheme="minorEastAsia"/>
          <w:i w:val="0"/>
          <w:iCs w:val="0"/>
          <w:noProof/>
          <w:sz w:val="22"/>
          <w:szCs w:val="22"/>
          <w:lang w:eastAsia="es-ES"/>
        </w:rPr>
      </w:pPr>
      <w:hyperlink w:anchor="_Toc259524486" w:history="1">
        <w:r w:rsidR="007F6544" w:rsidRPr="002F382B">
          <w:rPr>
            <w:rStyle w:val="Hipervnculo"/>
            <w:noProof/>
          </w:rPr>
          <w:t>Documentación mínima requerida</w:t>
        </w:r>
        <w:r w:rsidR="007F6544">
          <w:rPr>
            <w:noProof/>
            <w:webHidden/>
          </w:rPr>
          <w:tab/>
        </w:r>
        <w:r w:rsidR="007F6544">
          <w:rPr>
            <w:noProof/>
            <w:webHidden/>
          </w:rPr>
          <w:fldChar w:fldCharType="begin"/>
        </w:r>
        <w:r w:rsidR="007F6544">
          <w:rPr>
            <w:noProof/>
            <w:webHidden/>
          </w:rPr>
          <w:instrText xml:space="preserve"> PAGEREF _Toc259524486 \h </w:instrText>
        </w:r>
        <w:r w:rsidR="007F6544">
          <w:rPr>
            <w:noProof/>
            <w:webHidden/>
          </w:rPr>
        </w:r>
        <w:r w:rsidR="007F6544">
          <w:rPr>
            <w:noProof/>
            <w:webHidden/>
          </w:rPr>
          <w:fldChar w:fldCharType="separate"/>
        </w:r>
        <w:r>
          <w:rPr>
            <w:noProof/>
            <w:webHidden/>
          </w:rPr>
          <w:t>9</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487" w:history="1">
        <w:r w:rsidR="007F6544" w:rsidRPr="002F382B">
          <w:rPr>
            <w:rStyle w:val="Hipervnculo"/>
            <w:noProof/>
          </w:rPr>
          <w:t>Especificación de requerimientos del software</w:t>
        </w:r>
        <w:r w:rsidR="007F6544">
          <w:rPr>
            <w:noProof/>
            <w:webHidden/>
          </w:rPr>
          <w:tab/>
        </w:r>
        <w:r w:rsidR="007F6544">
          <w:rPr>
            <w:noProof/>
            <w:webHidden/>
          </w:rPr>
          <w:fldChar w:fldCharType="begin"/>
        </w:r>
        <w:r w:rsidR="007F6544">
          <w:rPr>
            <w:noProof/>
            <w:webHidden/>
          </w:rPr>
          <w:instrText xml:space="preserve"> PAGEREF _Toc259524487 \h </w:instrText>
        </w:r>
        <w:r w:rsidR="007F6544">
          <w:rPr>
            <w:noProof/>
            <w:webHidden/>
          </w:rPr>
        </w:r>
        <w:r w:rsidR="007F6544">
          <w:rPr>
            <w:noProof/>
            <w:webHidden/>
          </w:rPr>
          <w:fldChar w:fldCharType="separate"/>
        </w:r>
        <w:r>
          <w:rPr>
            <w:noProof/>
            <w:webHidden/>
          </w:rPr>
          <w:t>9</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488" w:history="1">
        <w:r w:rsidR="007F6544" w:rsidRPr="002F382B">
          <w:rPr>
            <w:rStyle w:val="Hipervnculo"/>
            <w:noProof/>
          </w:rPr>
          <w:t>Descripción del diseño del software</w:t>
        </w:r>
        <w:r w:rsidR="007F6544">
          <w:rPr>
            <w:noProof/>
            <w:webHidden/>
          </w:rPr>
          <w:tab/>
        </w:r>
        <w:r w:rsidR="007F6544">
          <w:rPr>
            <w:noProof/>
            <w:webHidden/>
          </w:rPr>
          <w:fldChar w:fldCharType="begin"/>
        </w:r>
        <w:r w:rsidR="007F6544">
          <w:rPr>
            <w:noProof/>
            <w:webHidden/>
          </w:rPr>
          <w:instrText xml:space="preserve"> PAGEREF _Toc259524488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489" w:history="1">
        <w:r w:rsidR="007F6544" w:rsidRPr="002F382B">
          <w:rPr>
            <w:rStyle w:val="Hipervnculo"/>
            <w:noProof/>
          </w:rPr>
          <w:t>Plan de Verificación &amp; Validación</w:t>
        </w:r>
        <w:r w:rsidR="007F6544">
          <w:rPr>
            <w:noProof/>
            <w:webHidden/>
          </w:rPr>
          <w:tab/>
        </w:r>
        <w:r w:rsidR="007F6544">
          <w:rPr>
            <w:noProof/>
            <w:webHidden/>
          </w:rPr>
          <w:fldChar w:fldCharType="begin"/>
        </w:r>
        <w:r w:rsidR="007F6544">
          <w:rPr>
            <w:noProof/>
            <w:webHidden/>
          </w:rPr>
          <w:instrText xml:space="preserve"> PAGEREF _Toc259524489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490" w:history="1">
        <w:r w:rsidR="007F6544" w:rsidRPr="002F382B">
          <w:rPr>
            <w:rStyle w:val="Hipervnculo"/>
            <w:noProof/>
          </w:rPr>
          <w:t>Documentación de usuario</w:t>
        </w:r>
        <w:r w:rsidR="007F6544">
          <w:rPr>
            <w:noProof/>
            <w:webHidden/>
          </w:rPr>
          <w:tab/>
        </w:r>
        <w:r w:rsidR="007F6544">
          <w:rPr>
            <w:noProof/>
            <w:webHidden/>
          </w:rPr>
          <w:fldChar w:fldCharType="begin"/>
        </w:r>
        <w:r w:rsidR="007F6544">
          <w:rPr>
            <w:noProof/>
            <w:webHidden/>
          </w:rPr>
          <w:instrText xml:space="preserve"> PAGEREF _Toc259524490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2"/>
        <w:rPr>
          <w:rFonts w:eastAsiaTheme="minorEastAsia"/>
          <w:i w:val="0"/>
          <w:iCs w:val="0"/>
          <w:noProof/>
          <w:sz w:val="22"/>
          <w:szCs w:val="22"/>
          <w:lang w:eastAsia="es-ES"/>
        </w:rPr>
      </w:pPr>
      <w:hyperlink w:anchor="_Toc259524491" w:history="1">
        <w:r w:rsidR="007F6544" w:rsidRPr="002F382B">
          <w:rPr>
            <w:rStyle w:val="Hipervnculo"/>
            <w:noProof/>
          </w:rPr>
          <w:t>Plan de Gestión de configuración</w:t>
        </w:r>
        <w:r w:rsidR="007F6544">
          <w:rPr>
            <w:noProof/>
            <w:webHidden/>
          </w:rPr>
          <w:tab/>
        </w:r>
        <w:r w:rsidR="007F6544">
          <w:rPr>
            <w:noProof/>
            <w:webHidden/>
          </w:rPr>
          <w:fldChar w:fldCharType="begin"/>
        </w:r>
        <w:r w:rsidR="007F6544">
          <w:rPr>
            <w:noProof/>
            <w:webHidden/>
          </w:rPr>
          <w:instrText xml:space="preserve"> PAGEREF _Toc259524491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492" w:history="1">
        <w:r w:rsidR="007F6544" w:rsidRPr="002F382B">
          <w:rPr>
            <w:rStyle w:val="Hipervnculo"/>
            <w:noProof/>
          </w:rPr>
          <w:t>Propósito</w:t>
        </w:r>
        <w:r w:rsidR="007F6544">
          <w:rPr>
            <w:noProof/>
            <w:webHidden/>
          </w:rPr>
          <w:tab/>
        </w:r>
        <w:r w:rsidR="007F6544">
          <w:rPr>
            <w:noProof/>
            <w:webHidden/>
          </w:rPr>
          <w:fldChar w:fldCharType="begin"/>
        </w:r>
        <w:r w:rsidR="007F6544">
          <w:rPr>
            <w:noProof/>
            <w:webHidden/>
          </w:rPr>
          <w:instrText xml:space="preserve"> PAGEREF _Toc259524492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493" w:history="1">
        <w:r w:rsidR="007F6544" w:rsidRPr="002F382B">
          <w:rPr>
            <w:rStyle w:val="Hipervnculo"/>
            <w:noProof/>
          </w:rPr>
          <w:t>Resumen</w:t>
        </w:r>
        <w:r w:rsidR="007F6544">
          <w:rPr>
            <w:noProof/>
            <w:webHidden/>
          </w:rPr>
          <w:tab/>
        </w:r>
        <w:r w:rsidR="007F6544">
          <w:rPr>
            <w:noProof/>
            <w:webHidden/>
          </w:rPr>
          <w:fldChar w:fldCharType="begin"/>
        </w:r>
        <w:r w:rsidR="007F6544">
          <w:rPr>
            <w:noProof/>
            <w:webHidden/>
          </w:rPr>
          <w:instrText xml:space="preserve"> PAGEREF _Toc259524493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494" w:history="1">
        <w:r w:rsidR="007F6544" w:rsidRPr="002F382B">
          <w:rPr>
            <w:rStyle w:val="Hipervnculo"/>
            <w:noProof/>
          </w:rPr>
          <w:t>Organización, Responsabilidades</w:t>
        </w:r>
        <w:r w:rsidR="007F6544">
          <w:rPr>
            <w:noProof/>
            <w:webHidden/>
          </w:rPr>
          <w:tab/>
        </w:r>
        <w:r w:rsidR="007F6544">
          <w:rPr>
            <w:noProof/>
            <w:webHidden/>
          </w:rPr>
          <w:fldChar w:fldCharType="begin"/>
        </w:r>
        <w:r w:rsidR="007F6544">
          <w:rPr>
            <w:noProof/>
            <w:webHidden/>
          </w:rPr>
          <w:instrText xml:space="preserve"> PAGEREF _Toc259524494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495" w:history="1">
        <w:r w:rsidR="007F6544" w:rsidRPr="002F382B">
          <w:rPr>
            <w:rStyle w:val="Hipervnculo"/>
            <w:noProof/>
          </w:rPr>
          <w:t>Herramientas, Entorno, e Infraestructura</w:t>
        </w:r>
        <w:r w:rsidR="007F6544">
          <w:rPr>
            <w:noProof/>
            <w:webHidden/>
          </w:rPr>
          <w:tab/>
        </w:r>
        <w:r w:rsidR="007F6544">
          <w:rPr>
            <w:noProof/>
            <w:webHidden/>
          </w:rPr>
          <w:fldChar w:fldCharType="begin"/>
        </w:r>
        <w:r w:rsidR="007F6544">
          <w:rPr>
            <w:noProof/>
            <w:webHidden/>
          </w:rPr>
          <w:instrText xml:space="preserve"> PAGEREF _Toc259524495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496" w:history="1">
        <w:r w:rsidR="007F6544" w:rsidRPr="002F382B">
          <w:rPr>
            <w:rStyle w:val="Hipervnculo"/>
            <w:noProof/>
          </w:rPr>
          <w:t>Forma de trabajo</w:t>
        </w:r>
        <w:r w:rsidR="007F6544">
          <w:rPr>
            <w:noProof/>
            <w:webHidden/>
          </w:rPr>
          <w:tab/>
        </w:r>
        <w:r w:rsidR="007F6544">
          <w:rPr>
            <w:noProof/>
            <w:webHidden/>
          </w:rPr>
          <w:fldChar w:fldCharType="begin"/>
        </w:r>
        <w:r w:rsidR="007F6544">
          <w:rPr>
            <w:noProof/>
            <w:webHidden/>
          </w:rPr>
          <w:instrText xml:space="preserve"> PAGEREF _Toc259524496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497" w:history="1">
        <w:r w:rsidR="007F6544" w:rsidRPr="002F382B">
          <w:rPr>
            <w:rStyle w:val="Hipervnculo"/>
            <w:noProof/>
          </w:rPr>
          <w:t>Control de Cambios</w:t>
        </w:r>
        <w:r w:rsidR="007F6544">
          <w:rPr>
            <w:noProof/>
            <w:webHidden/>
          </w:rPr>
          <w:tab/>
        </w:r>
        <w:r w:rsidR="007F6544">
          <w:rPr>
            <w:noProof/>
            <w:webHidden/>
          </w:rPr>
          <w:fldChar w:fldCharType="begin"/>
        </w:r>
        <w:r w:rsidR="007F6544">
          <w:rPr>
            <w:noProof/>
            <w:webHidden/>
          </w:rPr>
          <w:instrText xml:space="preserve"> PAGEREF _Toc259524497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498" w:history="1">
        <w:r w:rsidR="007F6544" w:rsidRPr="002F382B">
          <w:rPr>
            <w:rStyle w:val="Hipervnculo"/>
            <w:noProof/>
          </w:rPr>
          <w:t>Reportes y Auditorias</w:t>
        </w:r>
        <w:r w:rsidR="007F6544">
          <w:rPr>
            <w:noProof/>
            <w:webHidden/>
          </w:rPr>
          <w:tab/>
        </w:r>
        <w:r w:rsidR="007F6544">
          <w:rPr>
            <w:noProof/>
            <w:webHidden/>
          </w:rPr>
          <w:fldChar w:fldCharType="begin"/>
        </w:r>
        <w:r w:rsidR="007F6544">
          <w:rPr>
            <w:noProof/>
            <w:webHidden/>
          </w:rPr>
          <w:instrText xml:space="preserve"> PAGEREF _Toc259524498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2"/>
        <w:rPr>
          <w:rFonts w:eastAsiaTheme="minorEastAsia"/>
          <w:i w:val="0"/>
          <w:iCs w:val="0"/>
          <w:noProof/>
          <w:sz w:val="22"/>
          <w:szCs w:val="22"/>
          <w:lang w:eastAsia="es-ES"/>
        </w:rPr>
      </w:pPr>
      <w:hyperlink w:anchor="_Toc259524499" w:history="1">
        <w:r w:rsidR="007F6544" w:rsidRPr="002F382B">
          <w:rPr>
            <w:rStyle w:val="Hipervnculo"/>
            <w:noProof/>
          </w:rPr>
          <w:t>Otros documentos</w:t>
        </w:r>
        <w:r w:rsidR="007F6544">
          <w:rPr>
            <w:noProof/>
            <w:webHidden/>
          </w:rPr>
          <w:tab/>
        </w:r>
        <w:r w:rsidR="007F6544">
          <w:rPr>
            <w:noProof/>
            <w:webHidden/>
          </w:rPr>
          <w:fldChar w:fldCharType="begin"/>
        </w:r>
        <w:r w:rsidR="007F6544">
          <w:rPr>
            <w:noProof/>
            <w:webHidden/>
          </w:rPr>
          <w:instrText xml:space="preserve"> PAGEREF _Toc259524499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1"/>
        <w:rPr>
          <w:rFonts w:eastAsiaTheme="minorEastAsia"/>
          <w:b w:val="0"/>
          <w:bCs w:val="0"/>
          <w:noProof/>
          <w:sz w:val="22"/>
          <w:szCs w:val="22"/>
          <w:lang w:eastAsia="es-ES"/>
        </w:rPr>
      </w:pPr>
      <w:hyperlink w:anchor="_Toc259524500" w:history="1">
        <w:r w:rsidR="007F6544" w:rsidRPr="002F382B">
          <w:rPr>
            <w:rStyle w:val="Hipervnculo"/>
            <w:noProof/>
          </w:rPr>
          <w:t>Estándares, prácticas, convenciones y métricas</w:t>
        </w:r>
        <w:r w:rsidR="007F6544">
          <w:rPr>
            <w:noProof/>
            <w:webHidden/>
          </w:rPr>
          <w:tab/>
        </w:r>
        <w:r w:rsidR="007F6544">
          <w:rPr>
            <w:noProof/>
            <w:webHidden/>
          </w:rPr>
          <w:fldChar w:fldCharType="begin"/>
        </w:r>
        <w:r w:rsidR="007F6544">
          <w:rPr>
            <w:noProof/>
            <w:webHidden/>
          </w:rPr>
          <w:instrText xml:space="preserve"> PAGEREF _Toc259524500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2"/>
        <w:rPr>
          <w:rFonts w:eastAsiaTheme="minorEastAsia"/>
          <w:i w:val="0"/>
          <w:iCs w:val="0"/>
          <w:noProof/>
          <w:sz w:val="22"/>
          <w:szCs w:val="22"/>
          <w:lang w:eastAsia="es-ES"/>
        </w:rPr>
      </w:pPr>
      <w:hyperlink w:anchor="_Toc259524501" w:history="1">
        <w:r w:rsidR="007F6544" w:rsidRPr="002F382B">
          <w:rPr>
            <w:rStyle w:val="Hipervnculo"/>
            <w:noProof/>
          </w:rPr>
          <w:t>Objetivos</w:t>
        </w:r>
        <w:r w:rsidR="007F6544">
          <w:rPr>
            <w:noProof/>
            <w:webHidden/>
          </w:rPr>
          <w:tab/>
        </w:r>
        <w:r w:rsidR="007F6544">
          <w:rPr>
            <w:noProof/>
            <w:webHidden/>
          </w:rPr>
          <w:fldChar w:fldCharType="begin"/>
        </w:r>
        <w:r w:rsidR="007F6544">
          <w:rPr>
            <w:noProof/>
            <w:webHidden/>
          </w:rPr>
          <w:instrText xml:space="preserve"> PAGEREF _Toc259524501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2"/>
        <w:rPr>
          <w:rFonts w:eastAsiaTheme="minorEastAsia"/>
          <w:i w:val="0"/>
          <w:iCs w:val="0"/>
          <w:noProof/>
          <w:sz w:val="22"/>
          <w:szCs w:val="22"/>
          <w:lang w:eastAsia="es-ES"/>
        </w:rPr>
      </w:pPr>
      <w:hyperlink w:anchor="_Toc259524502" w:history="1">
        <w:r w:rsidR="007F6544" w:rsidRPr="002F382B">
          <w:rPr>
            <w:rStyle w:val="Hipervnculo"/>
            <w:noProof/>
          </w:rPr>
          <w:t>Métricas de proceso</w:t>
        </w:r>
        <w:r w:rsidR="007F6544">
          <w:rPr>
            <w:noProof/>
            <w:webHidden/>
          </w:rPr>
          <w:tab/>
        </w:r>
        <w:r w:rsidR="007F6544">
          <w:rPr>
            <w:noProof/>
            <w:webHidden/>
          </w:rPr>
          <w:fldChar w:fldCharType="begin"/>
        </w:r>
        <w:r w:rsidR="007F6544">
          <w:rPr>
            <w:noProof/>
            <w:webHidden/>
          </w:rPr>
          <w:instrText xml:space="preserve"> PAGEREF _Toc259524502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2"/>
        <w:rPr>
          <w:rFonts w:eastAsiaTheme="minorEastAsia"/>
          <w:i w:val="0"/>
          <w:iCs w:val="0"/>
          <w:noProof/>
          <w:sz w:val="22"/>
          <w:szCs w:val="22"/>
          <w:lang w:eastAsia="es-ES"/>
        </w:rPr>
      </w:pPr>
      <w:hyperlink w:anchor="_Toc259524503" w:history="1">
        <w:r w:rsidR="007F6544" w:rsidRPr="002F382B">
          <w:rPr>
            <w:rStyle w:val="Hipervnculo"/>
            <w:noProof/>
          </w:rPr>
          <w:t>Métricas de proyecto</w:t>
        </w:r>
        <w:r w:rsidR="007F6544">
          <w:rPr>
            <w:noProof/>
            <w:webHidden/>
          </w:rPr>
          <w:tab/>
        </w:r>
        <w:r w:rsidR="007F6544">
          <w:rPr>
            <w:noProof/>
            <w:webHidden/>
          </w:rPr>
          <w:fldChar w:fldCharType="begin"/>
        </w:r>
        <w:r w:rsidR="007F6544">
          <w:rPr>
            <w:noProof/>
            <w:webHidden/>
          </w:rPr>
          <w:instrText xml:space="preserve"> PAGEREF _Toc259524503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2"/>
        <w:rPr>
          <w:rFonts w:eastAsiaTheme="minorEastAsia"/>
          <w:i w:val="0"/>
          <w:iCs w:val="0"/>
          <w:noProof/>
          <w:sz w:val="22"/>
          <w:szCs w:val="22"/>
          <w:lang w:eastAsia="es-ES"/>
        </w:rPr>
      </w:pPr>
      <w:hyperlink w:anchor="_Toc259524504" w:history="1">
        <w:r w:rsidR="007F6544" w:rsidRPr="002F382B">
          <w:rPr>
            <w:rStyle w:val="Hipervnculo"/>
            <w:noProof/>
          </w:rPr>
          <w:t>Métricas de producto</w:t>
        </w:r>
        <w:r w:rsidR="007F6544">
          <w:rPr>
            <w:noProof/>
            <w:webHidden/>
          </w:rPr>
          <w:tab/>
        </w:r>
        <w:r w:rsidR="007F6544">
          <w:rPr>
            <w:noProof/>
            <w:webHidden/>
          </w:rPr>
          <w:fldChar w:fldCharType="begin"/>
        </w:r>
        <w:r w:rsidR="007F6544">
          <w:rPr>
            <w:noProof/>
            <w:webHidden/>
          </w:rPr>
          <w:instrText xml:space="preserve"> PAGEREF _Toc259524504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2"/>
        <w:rPr>
          <w:rFonts w:eastAsiaTheme="minorEastAsia"/>
          <w:i w:val="0"/>
          <w:iCs w:val="0"/>
          <w:noProof/>
          <w:sz w:val="22"/>
          <w:szCs w:val="22"/>
          <w:lang w:eastAsia="es-ES"/>
        </w:rPr>
      </w:pPr>
      <w:hyperlink w:anchor="_Toc259524505" w:history="1">
        <w:r w:rsidR="007F6544" w:rsidRPr="002F382B">
          <w:rPr>
            <w:rStyle w:val="Hipervnculo"/>
            <w:noProof/>
          </w:rPr>
          <w:t>Estándar de documentación</w:t>
        </w:r>
        <w:r w:rsidR="007F6544">
          <w:rPr>
            <w:noProof/>
            <w:webHidden/>
          </w:rPr>
          <w:tab/>
        </w:r>
        <w:r w:rsidR="007F6544">
          <w:rPr>
            <w:noProof/>
            <w:webHidden/>
          </w:rPr>
          <w:fldChar w:fldCharType="begin"/>
        </w:r>
        <w:r w:rsidR="007F6544">
          <w:rPr>
            <w:noProof/>
            <w:webHidden/>
          </w:rPr>
          <w:instrText xml:space="preserve"> PAGEREF _Toc259524505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2"/>
        <w:rPr>
          <w:rFonts w:eastAsiaTheme="minorEastAsia"/>
          <w:i w:val="0"/>
          <w:iCs w:val="0"/>
          <w:noProof/>
          <w:sz w:val="22"/>
          <w:szCs w:val="22"/>
          <w:lang w:eastAsia="es-ES"/>
        </w:rPr>
      </w:pPr>
      <w:hyperlink w:anchor="_Toc259524506" w:history="1">
        <w:r w:rsidR="007F6544" w:rsidRPr="002F382B">
          <w:rPr>
            <w:rStyle w:val="Hipervnculo"/>
            <w:noProof/>
          </w:rPr>
          <w:t>Estándar de verificación y prácticas</w:t>
        </w:r>
        <w:r w:rsidR="007F6544">
          <w:rPr>
            <w:noProof/>
            <w:webHidden/>
          </w:rPr>
          <w:tab/>
        </w:r>
        <w:r w:rsidR="007F6544">
          <w:rPr>
            <w:noProof/>
            <w:webHidden/>
          </w:rPr>
          <w:fldChar w:fldCharType="begin"/>
        </w:r>
        <w:r w:rsidR="007F6544">
          <w:rPr>
            <w:noProof/>
            <w:webHidden/>
          </w:rPr>
          <w:instrText xml:space="preserve"> PAGEREF _Toc259524506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2"/>
        <w:rPr>
          <w:rFonts w:eastAsiaTheme="minorEastAsia"/>
          <w:i w:val="0"/>
          <w:iCs w:val="0"/>
          <w:noProof/>
          <w:sz w:val="22"/>
          <w:szCs w:val="22"/>
          <w:lang w:eastAsia="es-ES"/>
        </w:rPr>
      </w:pPr>
      <w:hyperlink w:anchor="_Toc259524507" w:history="1">
        <w:r w:rsidR="007F6544" w:rsidRPr="002F382B">
          <w:rPr>
            <w:rStyle w:val="Hipervnculo"/>
            <w:noProof/>
          </w:rPr>
          <w:t>Otros Estándares</w:t>
        </w:r>
        <w:r w:rsidR="007F6544">
          <w:rPr>
            <w:noProof/>
            <w:webHidden/>
          </w:rPr>
          <w:tab/>
        </w:r>
        <w:r w:rsidR="007F6544">
          <w:rPr>
            <w:noProof/>
            <w:webHidden/>
          </w:rPr>
          <w:fldChar w:fldCharType="begin"/>
        </w:r>
        <w:r w:rsidR="007F6544">
          <w:rPr>
            <w:noProof/>
            <w:webHidden/>
          </w:rPr>
          <w:instrText xml:space="preserve"> PAGEREF _Toc259524507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1"/>
        <w:rPr>
          <w:rFonts w:eastAsiaTheme="minorEastAsia"/>
          <w:b w:val="0"/>
          <w:bCs w:val="0"/>
          <w:noProof/>
          <w:sz w:val="22"/>
          <w:szCs w:val="22"/>
          <w:lang w:eastAsia="es-ES"/>
        </w:rPr>
      </w:pPr>
      <w:hyperlink w:anchor="_Toc259524508" w:history="1">
        <w:r w:rsidR="007F6544" w:rsidRPr="002F382B">
          <w:rPr>
            <w:rStyle w:val="Hipervnculo"/>
            <w:noProof/>
          </w:rPr>
          <w:t>Revisiones y auditorías</w:t>
        </w:r>
        <w:r w:rsidR="007F6544">
          <w:rPr>
            <w:noProof/>
            <w:webHidden/>
          </w:rPr>
          <w:tab/>
        </w:r>
        <w:r w:rsidR="007F6544">
          <w:rPr>
            <w:noProof/>
            <w:webHidden/>
          </w:rPr>
          <w:fldChar w:fldCharType="begin"/>
        </w:r>
        <w:r w:rsidR="007F6544">
          <w:rPr>
            <w:noProof/>
            <w:webHidden/>
          </w:rPr>
          <w:instrText xml:space="preserve"> PAGEREF _Toc259524508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2"/>
        <w:rPr>
          <w:rFonts w:eastAsiaTheme="minorEastAsia"/>
          <w:i w:val="0"/>
          <w:iCs w:val="0"/>
          <w:noProof/>
          <w:sz w:val="22"/>
          <w:szCs w:val="22"/>
          <w:lang w:eastAsia="es-ES"/>
        </w:rPr>
      </w:pPr>
      <w:hyperlink w:anchor="_Toc259524509" w:history="1">
        <w:r w:rsidR="007F6544" w:rsidRPr="002F382B">
          <w:rPr>
            <w:rStyle w:val="Hipervnculo"/>
            <w:noProof/>
          </w:rPr>
          <w:t>Objetivo</w:t>
        </w:r>
        <w:r w:rsidR="007F6544">
          <w:rPr>
            <w:noProof/>
            <w:webHidden/>
          </w:rPr>
          <w:tab/>
        </w:r>
        <w:r w:rsidR="007F6544">
          <w:rPr>
            <w:noProof/>
            <w:webHidden/>
          </w:rPr>
          <w:fldChar w:fldCharType="begin"/>
        </w:r>
        <w:r w:rsidR="007F6544">
          <w:rPr>
            <w:noProof/>
            <w:webHidden/>
          </w:rPr>
          <w:instrText xml:space="preserve"> PAGEREF _Toc259524509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2"/>
        <w:rPr>
          <w:rFonts w:eastAsiaTheme="minorEastAsia"/>
          <w:i w:val="0"/>
          <w:iCs w:val="0"/>
          <w:noProof/>
          <w:sz w:val="22"/>
          <w:szCs w:val="22"/>
          <w:lang w:eastAsia="es-ES"/>
        </w:rPr>
      </w:pPr>
      <w:hyperlink w:anchor="_Toc259524510" w:history="1">
        <w:r w:rsidR="007F6544" w:rsidRPr="002F382B">
          <w:rPr>
            <w:rStyle w:val="Hipervnculo"/>
            <w:noProof/>
          </w:rPr>
          <w:t>Requerimientos mínimos</w:t>
        </w:r>
        <w:r w:rsidR="007F6544">
          <w:rPr>
            <w:noProof/>
            <w:webHidden/>
          </w:rPr>
          <w:tab/>
        </w:r>
        <w:r w:rsidR="007F6544">
          <w:rPr>
            <w:noProof/>
            <w:webHidden/>
          </w:rPr>
          <w:fldChar w:fldCharType="begin"/>
        </w:r>
        <w:r w:rsidR="007F6544">
          <w:rPr>
            <w:noProof/>
            <w:webHidden/>
          </w:rPr>
          <w:instrText xml:space="preserve"> PAGEREF _Toc259524510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511" w:history="1">
        <w:r w:rsidR="007F6544" w:rsidRPr="002F382B">
          <w:rPr>
            <w:rStyle w:val="Hipervnculo"/>
            <w:noProof/>
          </w:rPr>
          <w:t>Revisión de requerimientos</w:t>
        </w:r>
        <w:r w:rsidR="007F6544">
          <w:rPr>
            <w:noProof/>
            <w:webHidden/>
          </w:rPr>
          <w:tab/>
        </w:r>
        <w:r w:rsidR="007F6544">
          <w:rPr>
            <w:noProof/>
            <w:webHidden/>
          </w:rPr>
          <w:fldChar w:fldCharType="begin"/>
        </w:r>
        <w:r w:rsidR="007F6544">
          <w:rPr>
            <w:noProof/>
            <w:webHidden/>
          </w:rPr>
          <w:instrText xml:space="preserve"> PAGEREF _Toc259524511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512" w:history="1">
        <w:r w:rsidR="007F6544" w:rsidRPr="002F382B">
          <w:rPr>
            <w:rStyle w:val="Hipervnculo"/>
            <w:noProof/>
          </w:rPr>
          <w:t>Revisión de diseño preliminar</w:t>
        </w:r>
        <w:r w:rsidR="007F6544">
          <w:rPr>
            <w:noProof/>
            <w:webHidden/>
          </w:rPr>
          <w:tab/>
        </w:r>
        <w:r w:rsidR="007F6544">
          <w:rPr>
            <w:noProof/>
            <w:webHidden/>
          </w:rPr>
          <w:fldChar w:fldCharType="begin"/>
        </w:r>
        <w:r w:rsidR="007F6544">
          <w:rPr>
            <w:noProof/>
            <w:webHidden/>
          </w:rPr>
          <w:instrText xml:space="preserve"> PAGEREF _Toc259524512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513" w:history="1">
        <w:r w:rsidR="007F6544" w:rsidRPr="002F382B">
          <w:rPr>
            <w:rStyle w:val="Hipervnculo"/>
            <w:noProof/>
          </w:rPr>
          <w:t>Revisión de diseño crítico</w:t>
        </w:r>
        <w:r w:rsidR="007F6544">
          <w:rPr>
            <w:noProof/>
            <w:webHidden/>
          </w:rPr>
          <w:tab/>
        </w:r>
        <w:r w:rsidR="007F6544">
          <w:rPr>
            <w:noProof/>
            <w:webHidden/>
          </w:rPr>
          <w:fldChar w:fldCharType="begin"/>
        </w:r>
        <w:r w:rsidR="007F6544">
          <w:rPr>
            <w:noProof/>
            <w:webHidden/>
          </w:rPr>
          <w:instrText xml:space="preserve"> PAGEREF _Toc259524513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514" w:history="1">
        <w:r w:rsidR="007F6544" w:rsidRPr="002F382B">
          <w:rPr>
            <w:rStyle w:val="Hipervnculo"/>
            <w:noProof/>
          </w:rPr>
          <w:t>Auditoría funcional</w:t>
        </w:r>
        <w:r w:rsidR="007F6544">
          <w:rPr>
            <w:noProof/>
            <w:webHidden/>
          </w:rPr>
          <w:tab/>
        </w:r>
        <w:r w:rsidR="007F6544">
          <w:rPr>
            <w:noProof/>
            <w:webHidden/>
          </w:rPr>
          <w:fldChar w:fldCharType="begin"/>
        </w:r>
        <w:r w:rsidR="007F6544">
          <w:rPr>
            <w:noProof/>
            <w:webHidden/>
          </w:rPr>
          <w:instrText xml:space="preserve"> PAGEREF _Toc259524514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515" w:history="1">
        <w:r w:rsidR="007F6544" w:rsidRPr="002F382B">
          <w:rPr>
            <w:rStyle w:val="Hipervnculo"/>
            <w:noProof/>
          </w:rPr>
          <w:t>Auditoría física</w:t>
        </w:r>
        <w:r w:rsidR="007F6544">
          <w:rPr>
            <w:noProof/>
            <w:webHidden/>
          </w:rPr>
          <w:tab/>
        </w:r>
        <w:r w:rsidR="007F6544">
          <w:rPr>
            <w:noProof/>
            <w:webHidden/>
          </w:rPr>
          <w:fldChar w:fldCharType="begin"/>
        </w:r>
        <w:r w:rsidR="007F6544">
          <w:rPr>
            <w:noProof/>
            <w:webHidden/>
          </w:rPr>
          <w:instrText xml:space="preserve"> PAGEREF _Toc259524515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516" w:history="1">
        <w:r w:rsidR="007F6544" w:rsidRPr="002F382B">
          <w:rPr>
            <w:rStyle w:val="Hipervnculo"/>
            <w:noProof/>
          </w:rPr>
          <w:t>Auditorías internas al proceso</w:t>
        </w:r>
        <w:r w:rsidR="007F6544">
          <w:rPr>
            <w:noProof/>
            <w:webHidden/>
          </w:rPr>
          <w:tab/>
        </w:r>
        <w:r w:rsidR="007F6544">
          <w:rPr>
            <w:noProof/>
            <w:webHidden/>
          </w:rPr>
          <w:fldChar w:fldCharType="begin"/>
        </w:r>
        <w:r w:rsidR="007F6544">
          <w:rPr>
            <w:noProof/>
            <w:webHidden/>
          </w:rPr>
          <w:instrText xml:space="preserve"> PAGEREF _Toc259524516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517" w:history="1">
        <w:r w:rsidR="007F6544" w:rsidRPr="002F382B">
          <w:rPr>
            <w:rStyle w:val="Hipervnculo"/>
            <w:noProof/>
          </w:rPr>
          <w:t>Revisiones de gestión</w:t>
        </w:r>
        <w:r w:rsidR="007F6544">
          <w:rPr>
            <w:noProof/>
            <w:webHidden/>
          </w:rPr>
          <w:tab/>
        </w:r>
        <w:r w:rsidR="007F6544">
          <w:rPr>
            <w:noProof/>
            <w:webHidden/>
          </w:rPr>
          <w:fldChar w:fldCharType="begin"/>
        </w:r>
        <w:r w:rsidR="007F6544">
          <w:rPr>
            <w:noProof/>
            <w:webHidden/>
          </w:rPr>
          <w:instrText xml:space="preserve"> PAGEREF _Toc259524517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518" w:history="1">
        <w:r w:rsidR="007F6544" w:rsidRPr="002F382B">
          <w:rPr>
            <w:rStyle w:val="Hipervnculo"/>
            <w:noProof/>
          </w:rPr>
          <w:t>Revisión del Plan de gestión de configuración</w:t>
        </w:r>
        <w:r w:rsidR="007F6544">
          <w:rPr>
            <w:noProof/>
            <w:webHidden/>
          </w:rPr>
          <w:tab/>
        </w:r>
        <w:r w:rsidR="007F6544">
          <w:rPr>
            <w:noProof/>
            <w:webHidden/>
          </w:rPr>
          <w:fldChar w:fldCharType="begin"/>
        </w:r>
        <w:r w:rsidR="007F6544">
          <w:rPr>
            <w:noProof/>
            <w:webHidden/>
          </w:rPr>
          <w:instrText xml:space="preserve"> PAGEREF _Toc259524518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519" w:history="1">
        <w:r w:rsidR="007F6544" w:rsidRPr="002F382B">
          <w:rPr>
            <w:rStyle w:val="Hipervnculo"/>
            <w:noProof/>
          </w:rPr>
          <w:t>Revisión Post Mortem</w:t>
        </w:r>
        <w:r w:rsidR="007F6544">
          <w:rPr>
            <w:noProof/>
            <w:webHidden/>
          </w:rPr>
          <w:tab/>
        </w:r>
        <w:r w:rsidR="007F6544">
          <w:rPr>
            <w:noProof/>
            <w:webHidden/>
          </w:rPr>
          <w:fldChar w:fldCharType="begin"/>
        </w:r>
        <w:r w:rsidR="007F6544">
          <w:rPr>
            <w:noProof/>
            <w:webHidden/>
          </w:rPr>
          <w:instrText xml:space="preserve"> PAGEREF _Toc259524519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520" w:history="1">
        <w:r w:rsidR="007F6544" w:rsidRPr="002F382B">
          <w:rPr>
            <w:rStyle w:val="Hipervnculo"/>
            <w:noProof/>
          </w:rPr>
          <w:t>Agenda</w:t>
        </w:r>
        <w:r w:rsidR="007F6544">
          <w:rPr>
            <w:noProof/>
            <w:webHidden/>
          </w:rPr>
          <w:tab/>
        </w:r>
        <w:r w:rsidR="007F6544">
          <w:rPr>
            <w:noProof/>
            <w:webHidden/>
          </w:rPr>
          <w:fldChar w:fldCharType="begin"/>
        </w:r>
        <w:r w:rsidR="007F6544">
          <w:rPr>
            <w:noProof/>
            <w:webHidden/>
          </w:rPr>
          <w:instrText xml:space="preserve"> PAGEREF _Toc259524520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2"/>
        <w:rPr>
          <w:rFonts w:eastAsiaTheme="minorEastAsia"/>
          <w:i w:val="0"/>
          <w:iCs w:val="0"/>
          <w:noProof/>
          <w:sz w:val="22"/>
          <w:szCs w:val="22"/>
          <w:lang w:eastAsia="es-ES"/>
        </w:rPr>
      </w:pPr>
      <w:hyperlink w:anchor="_Toc259524521" w:history="1">
        <w:r w:rsidR="007F6544" w:rsidRPr="002F382B">
          <w:rPr>
            <w:rStyle w:val="Hipervnculo"/>
            <w:noProof/>
          </w:rPr>
          <w:t>Otras revisiones</w:t>
        </w:r>
        <w:r w:rsidR="007F6544">
          <w:rPr>
            <w:noProof/>
            <w:webHidden/>
          </w:rPr>
          <w:tab/>
        </w:r>
        <w:r w:rsidR="007F6544">
          <w:rPr>
            <w:noProof/>
            <w:webHidden/>
          </w:rPr>
          <w:fldChar w:fldCharType="begin"/>
        </w:r>
        <w:r w:rsidR="007F6544">
          <w:rPr>
            <w:noProof/>
            <w:webHidden/>
          </w:rPr>
          <w:instrText xml:space="preserve"> PAGEREF _Toc259524521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3"/>
        <w:rPr>
          <w:rFonts w:eastAsiaTheme="minorEastAsia"/>
          <w:noProof/>
          <w:sz w:val="22"/>
          <w:szCs w:val="22"/>
          <w:lang w:eastAsia="es-ES"/>
        </w:rPr>
      </w:pPr>
      <w:hyperlink w:anchor="_Toc259524522" w:history="1">
        <w:r w:rsidR="007F6544" w:rsidRPr="002F382B">
          <w:rPr>
            <w:rStyle w:val="Hipervnculo"/>
            <w:noProof/>
          </w:rPr>
          <w:t>Revisión de documentación de usuario</w:t>
        </w:r>
        <w:r w:rsidR="007F6544">
          <w:rPr>
            <w:noProof/>
            <w:webHidden/>
          </w:rPr>
          <w:tab/>
        </w:r>
        <w:r w:rsidR="007F6544">
          <w:rPr>
            <w:noProof/>
            <w:webHidden/>
          </w:rPr>
          <w:fldChar w:fldCharType="begin"/>
        </w:r>
        <w:r w:rsidR="007F6544">
          <w:rPr>
            <w:noProof/>
            <w:webHidden/>
          </w:rPr>
          <w:instrText xml:space="preserve"> PAGEREF _Toc259524522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1"/>
        <w:rPr>
          <w:rFonts w:eastAsiaTheme="minorEastAsia"/>
          <w:b w:val="0"/>
          <w:bCs w:val="0"/>
          <w:noProof/>
          <w:sz w:val="22"/>
          <w:szCs w:val="22"/>
          <w:lang w:eastAsia="es-ES"/>
        </w:rPr>
      </w:pPr>
      <w:hyperlink w:anchor="_Toc259524523" w:history="1">
        <w:r w:rsidR="007F6544" w:rsidRPr="002F382B">
          <w:rPr>
            <w:rStyle w:val="Hipervnculo"/>
            <w:noProof/>
          </w:rPr>
          <w:t>Verificación</w:t>
        </w:r>
        <w:r w:rsidR="007F6544">
          <w:rPr>
            <w:noProof/>
            <w:webHidden/>
          </w:rPr>
          <w:tab/>
        </w:r>
        <w:r w:rsidR="007F6544">
          <w:rPr>
            <w:noProof/>
            <w:webHidden/>
          </w:rPr>
          <w:fldChar w:fldCharType="begin"/>
        </w:r>
        <w:r w:rsidR="007F6544">
          <w:rPr>
            <w:noProof/>
            <w:webHidden/>
          </w:rPr>
          <w:instrText xml:space="preserve"> PAGEREF _Toc259524523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1"/>
        <w:rPr>
          <w:rFonts w:eastAsiaTheme="minorEastAsia"/>
          <w:b w:val="0"/>
          <w:bCs w:val="0"/>
          <w:noProof/>
          <w:sz w:val="22"/>
          <w:szCs w:val="22"/>
          <w:lang w:eastAsia="es-ES"/>
        </w:rPr>
      </w:pPr>
      <w:hyperlink w:anchor="_Toc259524524" w:history="1">
        <w:r w:rsidR="007F6544" w:rsidRPr="002F382B">
          <w:rPr>
            <w:rStyle w:val="Hipervnculo"/>
            <w:noProof/>
          </w:rPr>
          <w:t>Reporte de problemas y acciones correctivas</w:t>
        </w:r>
        <w:r w:rsidR="007F6544">
          <w:rPr>
            <w:noProof/>
            <w:webHidden/>
          </w:rPr>
          <w:tab/>
        </w:r>
        <w:r w:rsidR="007F6544">
          <w:rPr>
            <w:noProof/>
            <w:webHidden/>
          </w:rPr>
          <w:fldChar w:fldCharType="begin"/>
        </w:r>
        <w:r w:rsidR="007F6544">
          <w:rPr>
            <w:noProof/>
            <w:webHidden/>
          </w:rPr>
          <w:instrText xml:space="preserve"> PAGEREF _Toc259524524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1"/>
        <w:rPr>
          <w:rFonts w:eastAsiaTheme="minorEastAsia"/>
          <w:b w:val="0"/>
          <w:bCs w:val="0"/>
          <w:noProof/>
          <w:sz w:val="22"/>
          <w:szCs w:val="22"/>
          <w:lang w:eastAsia="es-ES"/>
        </w:rPr>
      </w:pPr>
      <w:hyperlink w:anchor="_Toc259524525" w:history="1">
        <w:r w:rsidR="007F6544" w:rsidRPr="002F382B">
          <w:rPr>
            <w:rStyle w:val="Hipervnculo"/>
            <w:noProof/>
          </w:rPr>
          <w:t>Herramientas, técnicas y metodologías</w:t>
        </w:r>
        <w:r w:rsidR="007F6544">
          <w:rPr>
            <w:noProof/>
            <w:webHidden/>
          </w:rPr>
          <w:tab/>
        </w:r>
        <w:r w:rsidR="007F6544">
          <w:rPr>
            <w:noProof/>
            <w:webHidden/>
          </w:rPr>
          <w:fldChar w:fldCharType="begin"/>
        </w:r>
        <w:r w:rsidR="007F6544">
          <w:rPr>
            <w:noProof/>
            <w:webHidden/>
          </w:rPr>
          <w:instrText xml:space="preserve"> PAGEREF _Toc259524525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1"/>
        <w:rPr>
          <w:rFonts w:eastAsiaTheme="minorEastAsia"/>
          <w:b w:val="0"/>
          <w:bCs w:val="0"/>
          <w:noProof/>
          <w:sz w:val="22"/>
          <w:szCs w:val="22"/>
          <w:lang w:eastAsia="es-ES"/>
        </w:rPr>
      </w:pPr>
      <w:hyperlink w:anchor="_Toc259524526" w:history="1">
        <w:r w:rsidR="007F6544" w:rsidRPr="002F382B">
          <w:rPr>
            <w:rStyle w:val="Hipervnculo"/>
            <w:noProof/>
          </w:rPr>
          <w:t>Gestión de riesgos</w:t>
        </w:r>
        <w:r w:rsidR="007F6544">
          <w:rPr>
            <w:noProof/>
            <w:webHidden/>
          </w:rPr>
          <w:tab/>
        </w:r>
        <w:r w:rsidR="007F6544">
          <w:rPr>
            <w:noProof/>
            <w:webHidden/>
          </w:rPr>
          <w:fldChar w:fldCharType="begin"/>
        </w:r>
        <w:r w:rsidR="007F6544">
          <w:rPr>
            <w:noProof/>
            <w:webHidden/>
          </w:rPr>
          <w:instrText xml:space="preserve"> PAGEREF _Toc259524526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1"/>
        <w:rPr>
          <w:rFonts w:eastAsiaTheme="minorEastAsia"/>
          <w:b w:val="0"/>
          <w:bCs w:val="0"/>
          <w:noProof/>
          <w:sz w:val="22"/>
          <w:szCs w:val="22"/>
          <w:lang w:eastAsia="es-ES"/>
        </w:rPr>
      </w:pPr>
      <w:hyperlink w:anchor="_Toc259524527" w:history="1">
        <w:r w:rsidR="007F6544" w:rsidRPr="002F382B">
          <w:rPr>
            <w:rStyle w:val="Hipervnculo"/>
            <w:noProof/>
          </w:rPr>
          <w:t>Anexos</w:t>
        </w:r>
        <w:r w:rsidR="007F6544">
          <w:rPr>
            <w:noProof/>
            <w:webHidden/>
          </w:rPr>
          <w:tab/>
        </w:r>
        <w:r w:rsidR="007F6544">
          <w:rPr>
            <w:noProof/>
            <w:webHidden/>
          </w:rPr>
          <w:fldChar w:fldCharType="begin"/>
        </w:r>
        <w:r w:rsidR="007F6544">
          <w:rPr>
            <w:noProof/>
            <w:webHidden/>
          </w:rPr>
          <w:instrText xml:space="preserve"> PAGEREF _Toc259524527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7F6544" w:rsidRDefault="00EE1D55">
      <w:pPr>
        <w:pStyle w:val="TDC2"/>
        <w:rPr>
          <w:rFonts w:eastAsiaTheme="minorEastAsia"/>
          <w:i w:val="0"/>
          <w:iCs w:val="0"/>
          <w:noProof/>
          <w:sz w:val="22"/>
          <w:szCs w:val="22"/>
          <w:lang w:eastAsia="es-ES"/>
        </w:rPr>
      </w:pPr>
      <w:hyperlink w:anchor="_Toc259524528" w:history="1">
        <w:r w:rsidR="007F6544" w:rsidRPr="002F382B">
          <w:rPr>
            <w:rStyle w:val="Hipervnculo"/>
            <w:noProof/>
          </w:rPr>
          <w:t>Formulario de Pedidos  y Detección de Cambios</w:t>
        </w:r>
        <w:r w:rsidR="007F6544">
          <w:rPr>
            <w:noProof/>
            <w:webHidden/>
          </w:rPr>
          <w:tab/>
        </w:r>
        <w:r w:rsidR="007F6544">
          <w:rPr>
            <w:noProof/>
            <w:webHidden/>
          </w:rPr>
          <w:fldChar w:fldCharType="begin"/>
        </w:r>
        <w:r w:rsidR="007F6544">
          <w:rPr>
            <w:noProof/>
            <w:webHidden/>
          </w:rPr>
          <w:instrText xml:space="preserve"> PAGEREF _Toc259524528 \h </w:instrText>
        </w:r>
        <w:r w:rsidR="007F6544">
          <w:rPr>
            <w:noProof/>
            <w:webHidden/>
          </w:rPr>
        </w:r>
        <w:r w:rsidR="007F6544">
          <w:rPr>
            <w:noProof/>
            <w:webHidden/>
          </w:rPr>
          <w:fldChar w:fldCharType="separate"/>
        </w:r>
        <w:r>
          <w:rPr>
            <w:noProof/>
            <w:webHidden/>
          </w:rPr>
          <w:t>11</w:t>
        </w:r>
        <w:r w:rsidR="007F6544">
          <w:rPr>
            <w:noProof/>
            <w:webHidden/>
          </w:rPr>
          <w:fldChar w:fldCharType="end"/>
        </w:r>
      </w:hyperlink>
    </w:p>
    <w:p w:rsidR="000F79DF" w:rsidRDefault="001001E1"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6106D">
        <w:rPr>
          <w:lang w:val="es-AR"/>
        </w:rPr>
        <w:lastRenderedPageBreak/>
        <w:t>Plan de SQA</w:t>
      </w:r>
    </w:p>
    <w:p w:rsidR="007D0783" w:rsidRDefault="007D0783" w:rsidP="00D805D1">
      <w:pPr>
        <w:pStyle w:val="PSI-Ttulo1"/>
      </w:pPr>
      <w:bookmarkStart w:id="0" w:name="_Toc21938333"/>
    </w:p>
    <w:p w:rsidR="00D805D1" w:rsidRDefault="00D805D1" w:rsidP="00D805D1">
      <w:pPr>
        <w:pStyle w:val="PSI-Ttulo1"/>
      </w:pPr>
      <w:bookmarkStart w:id="1" w:name="_Toc259524475"/>
      <w:r>
        <w:t>Propósito</w:t>
      </w:r>
      <w:bookmarkEnd w:id="0"/>
      <w:bookmarkEnd w:id="1"/>
    </w:p>
    <w:p w:rsidR="00D805D1" w:rsidRDefault="00D805D1" w:rsidP="00EE1D55">
      <w:pPr>
        <w:jc w:val="both"/>
      </w:pPr>
      <w:r>
        <w:t>[Esta sección debe contener el propósito y alcance del Plan de Calidad.</w:t>
      </w:r>
    </w:p>
    <w:p w:rsidR="00D805D1" w:rsidRDefault="00D805D1" w:rsidP="00EE1D55">
      <w:pPr>
        <w:jc w:val="both"/>
      </w:pPr>
      <w:r>
        <w:t xml:space="preserve">Lista los </w:t>
      </w:r>
      <w:r w:rsidR="00835792">
        <w:t>ítems</w:t>
      </w:r>
      <w:r>
        <w:t xml:space="preserve"> del software cubiertos por el Plan y el uso que se le dará al software en cuestión.</w:t>
      </w:r>
    </w:p>
    <w:p w:rsidR="00D805D1" w:rsidRDefault="00D805D1" w:rsidP="00EE1D55">
      <w:pPr>
        <w:jc w:val="both"/>
      </w:pPr>
      <w:r>
        <w:t>Se especifica la porción del ciclo de vida del software cubierta por el Plan.]</w:t>
      </w:r>
    </w:p>
    <w:p w:rsidR="00C41945" w:rsidRDefault="00C41945" w:rsidP="00EE1D55">
      <w:pPr>
        <w:jc w:val="both"/>
      </w:pPr>
      <w:bookmarkStart w:id="2" w:name="OLE_LINK3"/>
      <w:bookmarkStart w:id="3" w:name="OLE_LINK4"/>
      <w:r>
        <w:t xml:space="preserve">[La tarea fundamental del Plan de Calidad es exigir que se cumplan todas las normas y estándares establecidos para asegurar el buen fin del proyecto. Es muy importante lograr el entendimiento de la tarea de SQA por parte de todos y generar un compromiso de aceptación por los errores que se detecten. </w:t>
      </w:r>
      <w:bookmarkEnd w:id="2"/>
      <w:bookmarkEnd w:id="3"/>
    </w:p>
    <w:p w:rsidR="00C41945" w:rsidRDefault="00C41945" w:rsidP="00EE1D55">
      <w:pPr>
        <w:jc w:val="both"/>
      </w:pPr>
      <w:r>
        <w:t>El mismo debe presentar un marco básico organizacional que contenga lo siguiente:</w:t>
      </w:r>
    </w:p>
    <w:p w:rsidR="00C41945" w:rsidRDefault="00C41945" w:rsidP="00EE1D55">
      <w:pPr>
        <w:jc w:val="both"/>
      </w:pPr>
      <w:r>
        <w:t>Prácticas de Aseguramiento de la calidad: Adecuadas herramientas de desarrollo, técnicas, métodos y estándares, definidos y disponibles para realizar las revisiones.</w:t>
      </w:r>
    </w:p>
    <w:p w:rsidR="00C41945" w:rsidRDefault="00C41945" w:rsidP="00EE1D55">
      <w:pPr>
        <w:jc w:val="both"/>
      </w:pPr>
      <w:r>
        <w:t>Software para la evaluación del plan de proyecto.</w:t>
      </w:r>
    </w:p>
    <w:p w:rsidR="00C41945" w:rsidRDefault="00C41945" w:rsidP="00EE1D55">
      <w:pPr>
        <w:jc w:val="both"/>
      </w:pPr>
      <w:r>
        <w:t>Evaluación de requerimientos: Si consideramos que los productos de calidad son raramente desarrollados en base a requerimientos que no contemplen las necesidades de sus clientes, los requerimientos iníciales tienen que ser revisados para ver si reflejan fiel y completamente las necesidades del cliente.</w:t>
      </w:r>
    </w:p>
    <w:p w:rsidR="00C41945" w:rsidRDefault="00C41945" w:rsidP="00EE1D55">
      <w:pPr>
        <w:jc w:val="both"/>
      </w:pPr>
      <w:r>
        <w:t>Evaluación del diseño: Se debe verificar que se cumpla con los requerimientos y que siga la metodología establecida.</w:t>
      </w:r>
    </w:p>
    <w:p w:rsidR="00C41945" w:rsidRDefault="00C41945" w:rsidP="00EE1D55">
      <w:pPr>
        <w:jc w:val="both"/>
      </w:pPr>
      <w:r>
        <w:t>Evaluación de la codificación: Controlar que se cumpla con los estándares de codificación y evaluar la correctitud técnica del producto.</w:t>
      </w:r>
    </w:p>
    <w:p w:rsidR="00C41945" w:rsidRDefault="00C41945" w:rsidP="00EE1D55">
      <w:pPr>
        <w:jc w:val="both"/>
      </w:pPr>
      <w:r>
        <w:t xml:space="preserve">Evaluación de los procesos de integración y pruebas: Controlar que se </w:t>
      </w:r>
      <w:r w:rsidR="00EE3A12">
        <w:t>esté</w:t>
      </w:r>
      <w:r>
        <w:t xml:space="preserve"> cumpliendo con el Plan de Testing.</w:t>
      </w:r>
    </w:p>
    <w:p w:rsidR="00C41945" w:rsidRDefault="00C41945" w:rsidP="00EE1D55">
      <w:pPr>
        <w:jc w:val="both"/>
      </w:pPr>
      <w:r>
        <w:t>Recolección de métricas.]</w:t>
      </w:r>
    </w:p>
    <w:p w:rsidR="003D11E6" w:rsidRDefault="003D11E6" w:rsidP="00886029">
      <w:pPr>
        <w:pStyle w:val="PSI-Comentario"/>
      </w:pPr>
    </w:p>
    <w:p w:rsidR="00D805D1" w:rsidRDefault="00D805D1" w:rsidP="00D805D1">
      <w:pPr>
        <w:pStyle w:val="PSI-Ttulo2"/>
      </w:pPr>
      <w:bookmarkStart w:id="4" w:name="_Toc21938334"/>
      <w:bookmarkStart w:id="5" w:name="_Toc259524476"/>
      <w:r w:rsidRPr="00D7540D">
        <w:t>Referencias</w:t>
      </w:r>
      <w:bookmarkEnd w:id="4"/>
      <w:bookmarkEnd w:id="5"/>
    </w:p>
    <w:p w:rsidR="00D7540D" w:rsidRPr="00EE1D55" w:rsidRDefault="00351D45" w:rsidP="00EE1D55">
      <w:pPr>
        <w:rPr>
          <w:lang w:val="en-US"/>
        </w:rPr>
      </w:pPr>
      <w:r w:rsidRPr="00EE1D55">
        <w:rPr>
          <w:lang w:val="en-US"/>
        </w:rPr>
        <w:t>[</w:t>
      </w:r>
      <w:r w:rsidR="00D805D1" w:rsidRPr="00EE1D55">
        <w:rPr>
          <w:lang w:val="en-US"/>
        </w:rPr>
        <w:t xml:space="preserve">ANSI/IEEE Std 730.1-1989, IEEE Standard for Software Quality Assurance </w:t>
      </w:r>
    </w:p>
    <w:p w:rsidR="007A6ECE" w:rsidRDefault="00D7540D" w:rsidP="00EE1D55">
      <w:r>
        <w:t xml:space="preserve">Documento </w:t>
      </w:r>
      <w:r w:rsidR="007A6ECE">
        <w:t xml:space="preserve">Plantilla </w:t>
      </w:r>
      <w:r>
        <w:t>gestión</w:t>
      </w:r>
      <w:r w:rsidR="007A6ECE">
        <w:t xml:space="preserve"> de riesgos </w:t>
      </w:r>
    </w:p>
    <w:p w:rsidR="00D7540D" w:rsidRDefault="00D7540D" w:rsidP="00EE1D55">
      <w:r>
        <w:t>Documento plan de gestión de riesgos</w:t>
      </w:r>
    </w:p>
    <w:p w:rsidR="007A6ECE" w:rsidRDefault="00D7540D" w:rsidP="00EE1D55">
      <w:r>
        <w:lastRenderedPageBreak/>
        <w:t>Documento p</w:t>
      </w:r>
      <w:r w:rsidR="00C51B80">
        <w:t>lantilla</w:t>
      </w:r>
      <w:r w:rsidR="007A6ECE" w:rsidRPr="007A6ECE">
        <w:t xml:space="preserve"> de </w:t>
      </w:r>
      <w:r>
        <w:t>r</w:t>
      </w:r>
      <w:r w:rsidR="007A6ECE" w:rsidRPr="007A6ECE">
        <w:t>evisión de SQA</w:t>
      </w:r>
    </w:p>
    <w:p w:rsidR="007A6ECE" w:rsidRDefault="00D7540D" w:rsidP="00EE1D55">
      <w:r>
        <w:t xml:space="preserve">Documento </w:t>
      </w:r>
      <w:r w:rsidR="007A6ECE" w:rsidRPr="007A6ECE">
        <w:t>Informe Final de SQA</w:t>
      </w:r>
    </w:p>
    <w:p w:rsidR="007A6ECE" w:rsidRDefault="00D7540D" w:rsidP="00EE1D55">
      <w:r>
        <w:t>Documento plantilla</w:t>
      </w:r>
      <w:r w:rsidR="007A6ECE" w:rsidRPr="007A6ECE">
        <w:t xml:space="preserve"> de Revisión técnica formal</w:t>
      </w:r>
    </w:p>
    <w:p w:rsidR="00C92E36" w:rsidRPr="00351D45" w:rsidRDefault="00C92E36" w:rsidP="00EE1D55">
      <w:pPr>
        <w:rPr>
          <w:lang w:val="en-US"/>
        </w:rPr>
      </w:pPr>
      <w:r w:rsidRPr="00351D45">
        <w:rPr>
          <w:lang w:val="en-US"/>
        </w:rPr>
        <w:t>SQuaRE, ISO 25000:2005,</w:t>
      </w:r>
    </w:p>
    <w:p w:rsidR="00351D45" w:rsidRPr="00EE1D55" w:rsidRDefault="00C92E36" w:rsidP="00EE1D55">
      <w:pPr>
        <w:rPr>
          <w:lang w:val="en-US"/>
        </w:rPr>
      </w:pPr>
      <w:r w:rsidRPr="00EE1D55">
        <w:rPr>
          <w:lang w:val="en-US"/>
        </w:rPr>
        <w:t>Quality management systems – Requirements ISO 9001:2008</w:t>
      </w:r>
      <w:r w:rsidR="00351D45" w:rsidRPr="00EE1D55">
        <w:rPr>
          <w:lang w:val="en-US"/>
        </w:rPr>
        <w:t>]</w:t>
      </w:r>
    </w:p>
    <w:p w:rsidR="00C92E36" w:rsidRPr="005F71FE" w:rsidRDefault="00C92E36" w:rsidP="00C92E36">
      <w:pPr>
        <w:pStyle w:val="Ttulo4"/>
        <w:rPr>
          <w:rFonts w:asciiTheme="minorHAnsi" w:eastAsiaTheme="minorHAnsi" w:hAnsiTheme="minorHAnsi" w:cstheme="minorBidi"/>
          <w:b w:val="0"/>
          <w:bCs w:val="0"/>
          <w:iCs w:val="0"/>
          <w:color w:val="548DD4"/>
          <w:szCs w:val="21"/>
          <w:lang w:val="en-US"/>
        </w:rPr>
      </w:pPr>
    </w:p>
    <w:p w:rsidR="00D805D1" w:rsidRPr="005F71FE" w:rsidRDefault="00D805D1" w:rsidP="00D805D1">
      <w:pPr>
        <w:pStyle w:val="PSI-Ttulo1"/>
      </w:pPr>
      <w:bookmarkStart w:id="6" w:name="_Toc21938335"/>
      <w:bookmarkStart w:id="7" w:name="_Toc259524477"/>
      <w:r w:rsidRPr="005F71FE">
        <w:t>Gestión</w:t>
      </w:r>
      <w:bookmarkEnd w:id="6"/>
      <w:bookmarkEnd w:id="7"/>
    </w:p>
    <w:p w:rsidR="00D805D1" w:rsidRDefault="00D805D1" w:rsidP="0050444A">
      <w:pPr>
        <w:jc w:val="both"/>
      </w:pPr>
      <w:r>
        <w:t>[Se debe especificar la organización, actividades y responsables</w:t>
      </w:r>
      <w:r w:rsidR="0021480A">
        <w:t>.</w:t>
      </w:r>
      <w:r w:rsidR="003D11E6">
        <w:t>]</w:t>
      </w:r>
    </w:p>
    <w:p w:rsidR="007D0783" w:rsidRDefault="007D0783" w:rsidP="00D805D1">
      <w:pPr>
        <w:pStyle w:val="PSI-Ttulo2"/>
      </w:pPr>
      <w:bookmarkStart w:id="8" w:name="_Toc21938336"/>
    </w:p>
    <w:p w:rsidR="00D805D1" w:rsidRDefault="00D805D1" w:rsidP="00D805D1">
      <w:pPr>
        <w:pStyle w:val="PSI-Ttulo2"/>
      </w:pPr>
      <w:bookmarkStart w:id="9" w:name="_Toc259524478"/>
      <w:r>
        <w:t>Organización</w:t>
      </w:r>
      <w:bookmarkEnd w:id="8"/>
      <w:bookmarkEnd w:id="9"/>
    </w:p>
    <w:p w:rsidR="00D805D1" w:rsidRDefault="00D805D1" w:rsidP="0050444A">
      <w:pPr>
        <w:jc w:val="both"/>
      </w:pPr>
      <w:r>
        <w:t>[Distinguir las estructuras dentro de la organización que tienen influencia y controlan la calidad del software.</w:t>
      </w:r>
    </w:p>
    <w:p w:rsidR="00D805D1" w:rsidRDefault="00D805D1" w:rsidP="0050444A">
      <w:pPr>
        <w:jc w:val="both"/>
      </w:pPr>
      <w:r>
        <w:t>Descripción de las dependencias o independencias de las estructuras antes mencionadas con respecto a los responsables del desarrollo del software.]</w:t>
      </w:r>
    </w:p>
    <w:p w:rsidR="007D0783" w:rsidRDefault="007D0783" w:rsidP="00D805D1">
      <w:pPr>
        <w:pStyle w:val="PSI-Ttulo2"/>
      </w:pPr>
      <w:bookmarkStart w:id="10" w:name="_Toc21938337"/>
    </w:p>
    <w:p w:rsidR="00D805D1" w:rsidRDefault="00D805D1" w:rsidP="00D805D1">
      <w:pPr>
        <w:pStyle w:val="PSI-Ttulo2"/>
      </w:pPr>
      <w:bookmarkStart w:id="11" w:name="_Toc259524479"/>
      <w:r>
        <w:t>Actividades</w:t>
      </w:r>
      <w:bookmarkEnd w:id="10"/>
      <w:bookmarkEnd w:id="11"/>
    </w:p>
    <w:p w:rsidR="00D805D1" w:rsidRDefault="00D805D1" w:rsidP="00470764">
      <w:pPr>
        <w:pStyle w:val="PSI-Ttulo3"/>
      </w:pPr>
      <w:bookmarkStart w:id="12" w:name="_Toc21938338"/>
      <w:bookmarkStart w:id="13" w:name="_Toc259524480"/>
      <w:r>
        <w:t>Ciclo de vida del software cubierto por el Plan</w:t>
      </w:r>
      <w:bookmarkEnd w:id="12"/>
      <w:bookmarkEnd w:id="13"/>
    </w:p>
    <w:p w:rsidR="00D805D1" w:rsidRDefault="00D805D1" w:rsidP="0050444A">
      <w:r>
        <w:t>[Esta sección debe contener las actividades más importantes del ciclo de vida del software que cubre el Plan.]</w:t>
      </w:r>
    </w:p>
    <w:p w:rsidR="00D805D1" w:rsidRDefault="00D805D1" w:rsidP="00470764">
      <w:pPr>
        <w:pStyle w:val="PSI-Ttulo3"/>
      </w:pPr>
      <w:bookmarkStart w:id="14" w:name="_Toc21938339"/>
      <w:bookmarkStart w:id="15" w:name="_Toc259524481"/>
      <w:r>
        <w:t>Actividades de calidad a realizarse</w:t>
      </w:r>
      <w:bookmarkEnd w:id="14"/>
      <w:bookmarkEnd w:id="15"/>
    </w:p>
    <w:p w:rsidR="00D805D1" w:rsidRDefault="0021480A" w:rsidP="0050444A">
      <w:pPr>
        <w:jc w:val="both"/>
      </w:pPr>
      <w:r>
        <w:t>[</w:t>
      </w:r>
      <w:r w:rsidR="00D805D1">
        <w:t xml:space="preserve">Las tareas a ser llevadas a cabo deberán reflejar las evaluaciones a realizar, los estándares a seguir, los productos </w:t>
      </w:r>
      <w:r>
        <w:t>a revisar, los procedimientos para</w:t>
      </w:r>
      <w:r w:rsidR="00D805D1">
        <w:t xml:space="preserve"> la elaboración de los distintos productos y los procedimientos para informar de los defectos detectados a sus responsables y realizar el seguimiento de los mismos hasta su corrección.</w:t>
      </w:r>
    </w:p>
    <w:p w:rsidR="00D805D1" w:rsidRDefault="00D805D1" w:rsidP="0050444A">
      <w:pPr>
        <w:jc w:val="both"/>
      </w:pPr>
      <w:r>
        <w:t>Las actividades que se realizarán son:</w:t>
      </w:r>
    </w:p>
    <w:p w:rsidR="00D805D1" w:rsidRDefault="00D805D1" w:rsidP="0050444A">
      <w:pPr>
        <w:jc w:val="both"/>
      </w:pPr>
      <w:r>
        <w:t>Revisar cada producto</w:t>
      </w:r>
    </w:p>
    <w:p w:rsidR="00D805D1" w:rsidRDefault="00D805D1" w:rsidP="0050444A">
      <w:pPr>
        <w:jc w:val="both"/>
      </w:pPr>
      <w:r>
        <w:t>Revisar el ajuste al proceso</w:t>
      </w:r>
    </w:p>
    <w:p w:rsidR="00D805D1" w:rsidRDefault="00D805D1" w:rsidP="0050444A">
      <w:pPr>
        <w:jc w:val="both"/>
      </w:pPr>
      <w:r>
        <w:t>Realizar Revisión Técnica Formal (RTF)</w:t>
      </w:r>
    </w:p>
    <w:p w:rsidR="00D805D1" w:rsidRDefault="00D805D1" w:rsidP="0050444A">
      <w:pPr>
        <w:jc w:val="both"/>
      </w:pPr>
      <w:r>
        <w:t>Asegurar que las desviaciones son documentadas.</w:t>
      </w:r>
      <w:r w:rsidR="0021480A">
        <w:t>]</w:t>
      </w:r>
    </w:p>
    <w:p w:rsidR="00D805D1" w:rsidRDefault="00D805D1" w:rsidP="0021480A">
      <w:pPr>
        <w:pStyle w:val="PSI-Ttulo4"/>
      </w:pPr>
      <w:bookmarkStart w:id="16" w:name="_Toc21938340"/>
      <w:r>
        <w:lastRenderedPageBreak/>
        <w:t>Revisar cada producto</w:t>
      </w:r>
      <w:bookmarkEnd w:id="16"/>
    </w:p>
    <w:p w:rsidR="00D805D1" w:rsidRDefault="0021480A" w:rsidP="0050444A">
      <w:pPr>
        <w:jc w:val="both"/>
      </w:pPr>
      <w:r>
        <w:t>[</w:t>
      </w:r>
      <w:r w:rsidR="00D805D1">
        <w:t>En esta actividad se revisan los productos que se definieron como claves para verificar en el Plan de calidad.</w:t>
      </w:r>
    </w:p>
    <w:p w:rsidR="00D805D1" w:rsidRDefault="00D805D1" w:rsidP="0050444A">
      <w:pPr>
        <w:jc w:val="both"/>
      </w:pPr>
      <w:r>
        <w:t xml:space="preserve">Se debe verificar que no queden correcciones sin resolver en los informes de revisión previos, si se encuentra alguna no resuelta, debe ser incluida en esta revisión. Se revisan los productos contra los estándares, utilizando la </w:t>
      </w:r>
      <w:r w:rsidRPr="0021480A">
        <w:t>checklist</w:t>
      </w:r>
      <w:r>
        <w:t xml:space="preserve"> definida para el producto.</w:t>
      </w:r>
    </w:p>
    <w:p w:rsidR="00D805D1" w:rsidRDefault="00D805D1" w:rsidP="0050444A">
      <w:pPr>
        <w:jc w:val="both"/>
      </w:pPr>
      <w:r>
        <w:t>Se debe identificar, documentar y seguir la pista a las desviaciones encontradas y verificar que se hayan realizado las correcciones.</w:t>
      </w:r>
    </w:p>
    <w:p w:rsidR="00CD075F" w:rsidRDefault="00D805D1" w:rsidP="0050444A">
      <w:pPr>
        <w:jc w:val="both"/>
      </w:pPr>
      <w:r>
        <w:t>Como salida se obtiene el Informe de revisión de SQA, este informe debe ser distribuido a los responsables del producto y se debe asegurar de que son consientes de desviaciones o discrepancias encontradas.</w:t>
      </w:r>
      <w:r w:rsidR="0021480A">
        <w:t>]</w:t>
      </w:r>
      <w:bookmarkStart w:id="17" w:name="_Toc21938341"/>
    </w:p>
    <w:p w:rsidR="00CD075F" w:rsidRDefault="00CD075F" w:rsidP="00886029">
      <w:pPr>
        <w:pStyle w:val="PSI-Comentario"/>
      </w:pPr>
    </w:p>
    <w:p w:rsidR="00D805D1" w:rsidRDefault="00D805D1" w:rsidP="00CD075F">
      <w:pPr>
        <w:pStyle w:val="PSI-Ttulo4"/>
      </w:pPr>
      <w:r>
        <w:t>Revisar el ajuste al proceso</w:t>
      </w:r>
      <w:bookmarkEnd w:id="17"/>
    </w:p>
    <w:p w:rsidR="00D805D1" w:rsidRDefault="0021480A" w:rsidP="0050444A">
      <w:pPr>
        <w:jc w:val="both"/>
      </w:pPr>
      <w:r>
        <w:t>[</w:t>
      </w:r>
      <w:r w:rsidR="00D805D1">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Default="00D805D1" w:rsidP="0050444A">
      <w:pPr>
        <w:jc w:val="both"/>
      </w:pPr>
      <w:r>
        <w:t>Se debe recoger la información necesaria de cada producto, buscando hacia atrás los productos previos que deberían haberse generado, para poder establecer los criterios de revisión y evaluar si el producto cumple con las especificaciones.</w:t>
      </w:r>
    </w:p>
    <w:p w:rsidR="00D805D1" w:rsidRDefault="00D805D1" w:rsidP="0050444A">
      <w:pPr>
        <w:jc w:val="both"/>
      </w:pPr>
      <w:r>
        <w:t>Esta información se obtiene de los siguientes documentos:</w:t>
      </w:r>
    </w:p>
    <w:p w:rsidR="00456DFF" w:rsidRDefault="00456DFF" w:rsidP="0050444A">
      <w:pPr>
        <w:jc w:val="both"/>
      </w:pPr>
      <w:r>
        <w:tab/>
        <w:t>Plan del Proyecto</w:t>
      </w:r>
    </w:p>
    <w:p w:rsidR="00456DFF" w:rsidRDefault="007D0783" w:rsidP="0050444A">
      <w:pPr>
        <w:jc w:val="both"/>
      </w:pPr>
      <w:r>
        <w:tab/>
      </w:r>
      <w:r w:rsidR="00456DFF">
        <w:t>Plan de la iteración</w:t>
      </w:r>
    </w:p>
    <w:p w:rsidR="00D805D1" w:rsidRDefault="007D0783" w:rsidP="0050444A">
      <w:pPr>
        <w:jc w:val="both"/>
      </w:pPr>
      <w:r>
        <w:tab/>
      </w:r>
      <w:r w:rsidR="00456DFF">
        <w:t>Plan de Verificación</w:t>
      </w:r>
    </w:p>
    <w:p w:rsidR="00D805D1" w:rsidRDefault="00456DFF" w:rsidP="0050444A">
      <w:pPr>
        <w:jc w:val="both"/>
      </w:pPr>
      <w:r>
        <w:br/>
      </w:r>
      <w:r w:rsidR="00D805D1">
        <w:t xml:space="preserve">Antes de comenzar, se debe verificar en los informes de revisión previos que todas las desviaciones fueron corregidas, si no </w:t>
      </w:r>
      <w:r w:rsidR="00123739">
        <w:t xml:space="preserve">fuese </w:t>
      </w:r>
      <w:r w:rsidR="00D805D1">
        <w:t xml:space="preserve"> así, las faltantes se incluyen para ser evaluadas.</w:t>
      </w:r>
    </w:p>
    <w:p w:rsidR="00CD075F" w:rsidRDefault="00D805D1" w:rsidP="0050444A">
      <w:pPr>
        <w:jc w:val="both"/>
      </w:pPr>
      <w:r>
        <w:t xml:space="preserve">Como salida se obtiene el Informe de revisión de ajuste al Proceso, este informe debe ser distribuido a los responsables de las actividades y se debe asegurar de que son </w:t>
      </w:r>
      <w:r w:rsidR="003B4E86">
        <w:t>consientes</w:t>
      </w:r>
      <w:r>
        <w:t xml:space="preserve"> de desviaciones o discrepancias encontradas.</w:t>
      </w:r>
      <w:r w:rsidR="0021480A">
        <w:t>]</w:t>
      </w:r>
      <w:bookmarkStart w:id="18" w:name="_Toc21938342"/>
    </w:p>
    <w:p w:rsidR="00CD075F" w:rsidRDefault="00CD075F" w:rsidP="00886029">
      <w:pPr>
        <w:pStyle w:val="PSI-Comentario"/>
      </w:pPr>
    </w:p>
    <w:p w:rsidR="00CB0D5A" w:rsidRDefault="00CB0D5A" w:rsidP="00886029">
      <w:pPr>
        <w:pStyle w:val="PSI-Comentario"/>
      </w:pPr>
    </w:p>
    <w:p w:rsidR="00D805D1" w:rsidRDefault="00D805D1" w:rsidP="00CD075F">
      <w:pPr>
        <w:pStyle w:val="PSI-Ttulo4"/>
      </w:pPr>
      <w:r>
        <w:lastRenderedPageBreak/>
        <w:t>Realizar Revisión Técnica Formal (RTF)</w:t>
      </w:r>
      <w:bookmarkEnd w:id="18"/>
    </w:p>
    <w:p w:rsidR="00D805D1" w:rsidRDefault="00CD075F" w:rsidP="0050444A">
      <w:pPr>
        <w:jc w:val="both"/>
      </w:pPr>
      <w:r>
        <w:t>[</w:t>
      </w:r>
      <w:r w:rsidR="00D805D1">
        <w:t>El objetivo de la RTF es descubrir errores en la función, la lógica ó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Default="00D805D1" w:rsidP="0050444A">
      <w:pPr>
        <w:jc w:val="both"/>
      </w:pPr>
      <w:r>
        <w:t>En la reunión participan el responsable de SQA e integrantes del equipo de desarrollo.</w:t>
      </w:r>
    </w:p>
    <w:p w:rsidR="00D805D1" w:rsidRDefault="00D805D1" w:rsidP="0050444A">
      <w:pPr>
        <w:jc w:val="both"/>
      </w:pPr>
      <w:r>
        <w:t>Se debe convocar a la reunión formalmente a los involucrados, informar del material que ellos deben preparar por adelantado, llevar una lista de preguntas y dudas que surgen del estudio del producto a ser revisado.</w:t>
      </w:r>
    </w:p>
    <w:p w:rsidR="00D805D1" w:rsidRDefault="00D805D1" w:rsidP="0050444A">
      <w:pPr>
        <w:jc w:val="both"/>
      </w:pPr>
      <w:r>
        <w:t>La duración de la reunión no debe ser mayor a dos horas.</w:t>
      </w:r>
    </w:p>
    <w:p w:rsidR="00D805D1" w:rsidRDefault="00D805D1" w:rsidP="0050444A">
      <w:pPr>
        <w:jc w:val="both"/>
      </w:pPr>
      <w:r>
        <w:t>Como salida se obtiene el Informe de RTF.</w:t>
      </w:r>
      <w:r w:rsidR="00CD075F">
        <w:t>]</w:t>
      </w:r>
    </w:p>
    <w:p w:rsidR="00E71DF1" w:rsidRDefault="00E71DF1" w:rsidP="007D0783">
      <w:pPr>
        <w:pStyle w:val="PSI-Normal"/>
      </w:pPr>
    </w:p>
    <w:p w:rsidR="00D805D1" w:rsidRDefault="00D805D1" w:rsidP="00CD075F">
      <w:pPr>
        <w:pStyle w:val="PSI-Ttulo4"/>
      </w:pPr>
      <w:bookmarkStart w:id="19" w:name="_Toc21938343"/>
      <w:r>
        <w:t>Asegurar que las desviaciones son documentadas</w:t>
      </w:r>
      <w:bookmarkEnd w:id="19"/>
    </w:p>
    <w:p w:rsidR="00CB0D5A" w:rsidRPr="00E71DF1" w:rsidRDefault="0050444A" w:rsidP="0050444A">
      <w:pPr>
        <w:jc w:val="both"/>
      </w:pPr>
      <w:r>
        <w:tab/>
      </w:r>
      <w:r w:rsidR="00A90544">
        <w:br/>
      </w:r>
      <w:r w:rsidR="00CB0D5A">
        <w:t>[</w:t>
      </w:r>
      <w:r w:rsidR="00CB0D5A" w:rsidRPr="00E71DF1">
        <w:t>Las desviaciones encontradas en las actividades y en los productos deben ser documentadas y manejadas de acuerdo a un procedimiento establecido.</w:t>
      </w:r>
    </w:p>
    <w:p w:rsidR="00CB0D5A" w:rsidRPr="00CB0D5A" w:rsidRDefault="00CB0D5A" w:rsidP="0050444A">
      <w:pPr>
        <w:jc w:val="both"/>
      </w:pPr>
      <w:r w:rsidRPr="00E71DF1">
        <w:t>Se debe chequear que los responsables de cada plan los modifiquen cada vez que sea necesario, basados en las desviaciones encontradas</w:t>
      </w:r>
      <w:r>
        <w:t>.]</w:t>
      </w:r>
    </w:p>
    <w:p w:rsidR="00D805D1" w:rsidRDefault="00A90544" w:rsidP="00470764">
      <w:pPr>
        <w:pStyle w:val="PSI-Ttulo3"/>
      </w:pPr>
      <w:bookmarkStart w:id="20" w:name="_Toc21938344"/>
      <w:r>
        <w:br/>
      </w:r>
      <w:bookmarkStart w:id="21" w:name="_Toc259524482"/>
      <w:r w:rsidR="00D805D1">
        <w:t>Relaciones entre las actividades de SQA y la planificación</w:t>
      </w:r>
      <w:bookmarkEnd w:id="20"/>
      <w:bookmarkEnd w:id="21"/>
    </w:p>
    <w:p w:rsidR="00D805D1" w:rsidRDefault="00D805D1" w:rsidP="00D805D1">
      <w:pPr>
        <w:pStyle w:val="MNormal"/>
        <w:ind w:left="851"/>
      </w:pPr>
    </w:p>
    <w:p w:rsidR="00D805D1" w:rsidRDefault="00D805D1" w:rsidP="00D805D1">
      <w:pPr>
        <w:pStyle w:val="MNormal"/>
      </w:pPr>
    </w:p>
    <w:tbl>
      <w:tblPr>
        <w:tblW w:w="7655" w:type="dxa"/>
        <w:tblInd w:w="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962"/>
        <w:gridCol w:w="2693"/>
      </w:tblGrid>
      <w:tr w:rsidR="00D805D1" w:rsidRPr="00BB1C25" w:rsidTr="00A90544">
        <w:trPr>
          <w:trHeight w:val="308"/>
        </w:trPr>
        <w:tc>
          <w:tcPr>
            <w:tcW w:w="4962" w:type="dxa"/>
            <w:shd w:val="clear" w:color="auto" w:fill="C0C0C0"/>
            <w:vAlign w:val="center"/>
          </w:tcPr>
          <w:p w:rsidR="00D805D1" w:rsidRDefault="00D805D1" w:rsidP="00A90544">
            <w:pPr>
              <w:pStyle w:val="MNormal"/>
              <w:jc w:val="center"/>
              <w:rPr>
                <w:b/>
              </w:rPr>
            </w:pPr>
            <w:r>
              <w:rPr>
                <w:b/>
              </w:rPr>
              <w:t>Actividad</w:t>
            </w:r>
          </w:p>
        </w:tc>
        <w:tc>
          <w:tcPr>
            <w:tcW w:w="2693" w:type="dxa"/>
            <w:shd w:val="clear" w:color="auto" w:fill="C0C0C0"/>
            <w:vAlign w:val="center"/>
          </w:tcPr>
          <w:p w:rsidR="00D805D1" w:rsidRDefault="00D805D1" w:rsidP="00A90544">
            <w:pPr>
              <w:pStyle w:val="MNormal"/>
              <w:jc w:val="center"/>
              <w:rPr>
                <w:b/>
              </w:rPr>
            </w:pPr>
            <w:r>
              <w:rPr>
                <w:b/>
              </w:rPr>
              <w:t>Semana</w:t>
            </w:r>
          </w:p>
        </w:tc>
      </w:tr>
      <w:tr w:rsidR="00D805D1" w:rsidRPr="00BB1C25" w:rsidTr="00A90544">
        <w:trPr>
          <w:trHeight w:val="308"/>
        </w:trPr>
        <w:tc>
          <w:tcPr>
            <w:tcW w:w="4962" w:type="dxa"/>
          </w:tcPr>
          <w:p w:rsidR="00D805D1" w:rsidRPr="00BB1C25" w:rsidRDefault="00A90544" w:rsidP="0050444A">
            <w:r w:rsidRPr="00BB1C25">
              <w:t>[</w:t>
            </w:r>
            <w:r w:rsidR="00D805D1" w:rsidRPr="00BB1C25">
              <w:t>Actividad 1</w:t>
            </w:r>
            <w:r w:rsidRPr="00BB1C25">
              <w:t>]</w:t>
            </w:r>
          </w:p>
        </w:tc>
        <w:tc>
          <w:tcPr>
            <w:tcW w:w="2693" w:type="dxa"/>
          </w:tcPr>
          <w:p w:rsidR="00D805D1" w:rsidRPr="00BB1C25" w:rsidRDefault="00A90544" w:rsidP="0050444A">
            <w:r w:rsidRPr="00BB1C25">
              <w:t>[Semana cuando se realiza]</w:t>
            </w:r>
          </w:p>
        </w:tc>
      </w:tr>
      <w:tr w:rsidR="00D805D1" w:rsidRPr="00BB1C25" w:rsidTr="00A90544">
        <w:trPr>
          <w:trHeight w:val="308"/>
        </w:trPr>
        <w:tc>
          <w:tcPr>
            <w:tcW w:w="4962" w:type="dxa"/>
          </w:tcPr>
          <w:p w:rsidR="00D805D1" w:rsidRPr="00BB1C25" w:rsidRDefault="00A90544" w:rsidP="0050444A">
            <w:r w:rsidRPr="00BB1C25">
              <w:t>[</w:t>
            </w:r>
            <w:r w:rsidR="00D805D1" w:rsidRPr="00BB1C25">
              <w:t>Actividad 2</w:t>
            </w:r>
            <w:r w:rsidRPr="00BB1C25">
              <w:t>]</w:t>
            </w:r>
          </w:p>
        </w:tc>
        <w:tc>
          <w:tcPr>
            <w:tcW w:w="2693" w:type="dxa"/>
          </w:tcPr>
          <w:p w:rsidR="00D805D1" w:rsidRPr="00BB1C25" w:rsidRDefault="00A90544" w:rsidP="0050444A">
            <w:r w:rsidRPr="00BB1C25">
              <w:t>[Semana cuando se realiza]</w:t>
            </w:r>
          </w:p>
        </w:tc>
      </w:tr>
    </w:tbl>
    <w:p w:rsidR="00D805D1" w:rsidRDefault="003B4E86" w:rsidP="00D805D1">
      <w:pPr>
        <w:pStyle w:val="MNormal"/>
      </w:pPr>
      <w:r>
        <w:t xml:space="preserve">      </w:t>
      </w:r>
    </w:p>
    <w:p w:rsidR="00D805D1" w:rsidRDefault="00F153D6" w:rsidP="00F153D6">
      <w:pPr>
        <w:pStyle w:val="PSI-Ttulo2"/>
        <w:ind w:left="0" w:firstLine="0"/>
      </w:pPr>
      <w:bookmarkStart w:id="22" w:name="_Toc21938345"/>
      <w:r>
        <w:br/>
      </w:r>
      <w:bookmarkStart w:id="23" w:name="_Toc259524483"/>
      <w:r w:rsidR="00D805D1">
        <w:t>Responsables</w:t>
      </w:r>
      <w:bookmarkEnd w:id="22"/>
      <w:bookmarkEnd w:id="23"/>
    </w:p>
    <w:p w:rsidR="00D805D1" w:rsidRDefault="00D805D1" w:rsidP="0050444A">
      <w:pPr>
        <w:jc w:val="both"/>
      </w:pPr>
      <w:r>
        <w:t>[Identificar los distintos responsables de cada actividad identificada.]</w:t>
      </w:r>
    </w:p>
    <w:p w:rsidR="00BB47A1" w:rsidRDefault="00F153D6" w:rsidP="0050444A">
      <w:pPr>
        <w:jc w:val="both"/>
      </w:pPr>
      <w:r>
        <w:t>[</w:t>
      </w:r>
      <w:r w:rsidR="00BB47A1">
        <w:t>Dichas actividades son: las revisiones, el análisis causal, el mantener  una base de datos de los errores encontrados a lo largo del desarrollo e informes.</w:t>
      </w:r>
    </w:p>
    <w:p w:rsidR="00BB47A1" w:rsidRDefault="00BB47A1" w:rsidP="0050444A">
      <w:pPr>
        <w:jc w:val="both"/>
      </w:pPr>
      <w:r>
        <w:lastRenderedPageBreak/>
        <w:t xml:space="preserve"> Para la puesta en marcha de estas actividades se deberá seguir  el siguiente ciclo de prevención:</w:t>
      </w:r>
    </w:p>
    <w:p w:rsidR="00BB47A1" w:rsidRDefault="00BB47A1" w:rsidP="0050444A">
      <w:pPr>
        <w:jc w:val="both"/>
      </w:pPr>
      <w:r>
        <w:t>Ejecutar una tarea</w:t>
      </w:r>
    </w:p>
    <w:p w:rsidR="00BB47A1" w:rsidRDefault="00BB47A1" w:rsidP="0050444A">
      <w:pPr>
        <w:jc w:val="both"/>
      </w:pPr>
      <w:r>
        <w:t>Realizar un control de revisiones, para decidir la aceptación o necesidad de corrección de dicha tarea.</w:t>
      </w:r>
    </w:p>
    <w:p w:rsidR="00BB47A1" w:rsidRDefault="00BB47A1" w:rsidP="0050444A">
      <w:pPr>
        <w:jc w:val="both"/>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rsidR="00BB47A1" w:rsidRDefault="00BB47A1" w:rsidP="0050444A">
      <w:pPr>
        <w:jc w:val="both"/>
      </w:pPr>
      <w:r>
        <w:t>El resultado  del análisis causal es ingresado a una base de datos para mantener un registro y poder obtener métricas</w:t>
      </w:r>
      <w:r w:rsidR="00F153D6">
        <w:t>.</w:t>
      </w:r>
    </w:p>
    <w:p w:rsidR="00BB47A1" w:rsidRDefault="00BB47A1" w:rsidP="0050444A">
      <w:pPr>
        <w:jc w:val="both"/>
      </w:pPr>
      <w:r>
        <w:t>Se comienza nuevamente el ciclo ejecutando la tarea.</w:t>
      </w:r>
      <w:r w:rsidR="00F153D6" w:rsidRPr="00F153D6">
        <w:t xml:space="preserve"> </w:t>
      </w:r>
      <w:r w:rsidR="00F153D6">
        <w:t>]</w:t>
      </w:r>
    </w:p>
    <w:p w:rsidR="00BB47A1" w:rsidRPr="00BB47A1" w:rsidRDefault="00BB47A1" w:rsidP="00886029">
      <w:pPr>
        <w:pStyle w:val="PSI-Comentario"/>
      </w:pPr>
    </w:p>
    <w:p w:rsidR="00116BB3" w:rsidRDefault="00116BB3" w:rsidP="00116BB3">
      <w:pPr>
        <w:pStyle w:val="PSI-Ttulo1"/>
      </w:pPr>
      <w:bookmarkStart w:id="24" w:name="_Toc21938346"/>
      <w:bookmarkStart w:id="25" w:name="_Toc259524484"/>
      <w:r>
        <w:t>Documentación</w:t>
      </w:r>
      <w:bookmarkEnd w:id="24"/>
      <w:bookmarkEnd w:id="25"/>
    </w:p>
    <w:p w:rsidR="00116BB3" w:rsidRDefault="00116BB3" w:rsidP="00116BB3">
      <w:pPr>
        <w:pStyle w:val="PSI-Ttulo2"/>
      </w:pPr>
      <w:bookmarkStart w:id="26" w:name="_Toc21938347"/>
      <w:bookmarkStart w:id="27" w:name="_Toc259524485"/>
      <w:r>
        <w:t>Propósito</w:t>
      </w:r>
      <w:bookmarkEnd w:id="26"/>
      <w:bookmarkEnd w:id="27"/>
    </w:p>
    <w:p w:rsidR="00116BB3" w:rsidRDefault="00CB0D5A" w:rsidP="0050444A">
      <w:pPr>
        <w:jc w:val="both"/>
      </w:pPr>
      <w:r>
        <w:t>[</w:t>
      </w:r>
      <w:r w:rsidR="00116BB3">
        <w:t>Identificación de la documentación relativa a desarrollo, Verificación &amp; Validación, uso y mantenimiento del software.</w:t>
      </w:r>
    </w:p>
    <w:p w:rsidR="00116BB3" w:rsidRDefault="00116BB3" w:rsidP="0050444A">
      <w:pPr>
        <w:jc w:val="both"/>
      </w:pPr>
      <w:r>
        <w:t>Establecer como los documentos van a ser revisados para chequear consistencia: se confirman criterio e identificación de las revisiones.</w:t>
      </w:r>
      <w:r w:rsidR="00CB0D5A">
        <w:t>]</w:t>
      </w:r>
    </w:p>
    <w:p w:rsidR="00F153D6" w:rsidRDefault="00F153D6" w:rsidP="00886029">
      <w:pPr>
        <w:pStyle w:val="PSI-Comentario"/>
      </w:pPr>
    </w:p>
    <w:p w:rsidR="00116BB3" w:rsidRDefault="00116BB3" w:rsidP="00116BB3">
      <w:pPr>
        <w:pStyle w:val="PSI-Ttulo2"/>
      </w:pPr>
      <w:bookmarkStart w:id="28" w:name="_Toc21938348"/>
      <w:bookmarkStart w:id="29" w:name="_Toc259524486"/>
      <w:r>
        <w:t>Documentación mínima requerida</w:t>
      </w:r>
      <w:bookmarkEnd w:id="28"/>
      <w:bookmarkEnd w:id="29"/>
    </w:p>
    <w:p w:rsidR="00116BB3" w:rsidRDefault="00CB0D5A" w:rsidP="0050444A">
      <w:pPr>
        <w:jc w:val="both"/>
      </w:pPr>
      <w:r>
        <w:t>[</w:t>
      </w:r>
      <w:r w:rsidR="00116BB3">
        <w:t>Esta busca asegurar que la implementación logrará satisfacer los requerimientos.</w:t>
      </w:r>
      <w:r>
        <w:t>]</w:t>
      </w:r>
    </w:p>
    <w:p w:rsidR="00116BB3" w:rsidRDefault="00F153D6" w:rsidP="00470764">
      <w:pPr>
        <w:pStyle w:val="PSI-Ttulo3"/>
      </w:pPr>
      <w:bookmarkStart w:id="30" w:name="_Toc21938349"/>
      <w:r>
        <w:br/>
      </w:r>
      <w:bookmarkStart w:id="31" w:name="_Toc259524487"/>
      <w:r w:rsidR="00116BB3">
        <w:t>Especificación de requerimientos del software</w:t>
      </w:r>
      <w:bookmarkEnd w:id="30"/>
      <w:bookmarkEnd w:id="31"/>
    </w:p>
    <w:p w:rsidR="00116BB3" w:rsidRDefault="00CB0D5A" w:rsidP="0050444A">
      <w:pPr>
        <w:jc w:val="both"/>
      </w:pPr>
      <w:r>
        <w:t>[</w:t>
      </w:r>
      <w:r w:rsidR="00116BB3">
        <w:t xml:space="preserve">El documento de especificación de requerimientos deberá describir, de forma clara y precisa, cada uno de los requerimientos esenciales del software además de las interfaces externas. </w:t>
      </w:r>
    </w:p>
    <w:p w:rsidR="00116BB3" w:rsidRDefault="00116BB3" w:rsidP="0050444A">
      <w:pPr>
        <w:jc w:val="both"/>
      </w:pPr>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rsidR="00CB0D5A" w:rsidRDefault="00CB0D5A" w:rsidP="0050444A">
      <w:pPr>
        <w:jc w:val="both"/>
      </w:pPr>
    </w:p>
    <w:p w:rsidR="00CB0D5A" w:rsidRDefault="00CB0D5A" w:rsidP="0050444A">
      <w:pPr>
        <w:jc w:val="both"/>
      </w:pPr>
    </w:p>
    <w:p w:rsidR="00116BB3" w:rsidRDefault="00116BB3" w:rsidP="0050444A">
      <w:pPr>
        <w:jc w:val="both"/>
      </w:pPr>
      <w:r>
        <w:lastRenderedPageBreak/>
        <w:t>La especificación debe:</w:t>
      </w:r>
    </w:p>
    <w:p w:rsidR="00116BB3" w:rsidRDefault="00116BB3" w:rsidP="0050444A">
      <w:pPr>
        <w:jc w:val="both"/>
      </w:pPr>
      <w:r>
        <w:t>Ser completa:</w:t>
      </w:r>
    </w:p>
    <w:p w:rsidR="00116BB3" w:rsidRDefault="00116BB3" w:rsidP="0050444A">
      <w:pPr>
        <w:jc w:val="both"/>
      </w:pPr>
      <w:r>
        <w:t xml:space="preserve"> Externa, respecto al alcance acordado.</w:t>
      </w:r>
    </w:p>
    <w:p w:rsidR="00116BB3" w:rsidRDefault="00116BB3" w:rsidP="0050444A">
      <w:pPr>
        <w:jc w:val="both"/>
      </w:pPr>
      <w:r>
        <w:t xml:space="preserve"> Internamente, no deben existir elementos sin especificar.</w:t>
      </w:r>
    </w:p>
    <w:p w:rsidR="00116BB3" w:rsidRDefault="00116BB3" w:rsidP="0050444A">
      <w:pPr>
        <w:jc w:val="both"/>
      </w:pPr>
      <w:r>
        <w:t xml:space="preserve">Ser consistente, no </w:t>
      </w:r>
      <w:r w:rsidR="000C60AB">
        <w:t>puede</w:t>
      </w:r>
      <w:r>
        <w:t xml:space="preserve"> haber elementos contradictorios.</w:t>
      </w:r>
    </w:p>
    <w:p w:rsidR="00116BB3" w:rsidRDefault="00116BB3" w:rsidP="0050444A">
      <w:pPr>
        <w:jc w:val="both"/>
      </w:pPr>
      <w:r>
        <w:t>Ser no ambigua, todo término referido al área de aplicación debe estar definido en un glosario.</w:t>
      </w:r>
    </w:p>
    <w:p w:rsidR="00116BB3" w:rsidRDefault="00116BB3" w:rsidP="0050444A">
      <w:pPr>
        <w:jc w:val="both"/>
      </w:pPr>
      <w:r>
        <w:t>Ser verificable, debe ser posible verificar siguiendo un método definido, si el producto final cumple o no con cada requerimiento.</w:t>
      </w:r>
    </w:p>
    <w:p w:rsidR="00116BB3" w:rsidRDefault="00116BB3" w:rsidP="0050444A">
      <w:pPr>
        <w:jc w:val="both"/>
      </w:pPr>
      <w:r>
        <w:t>Estar acompañada de un detalle de los procedimientos adecuados para verificar si el producto cumple o no con los requerimientos.</w:t>
      </w:r>
    </w:p>
    <w:p w:rsidR="00116BB3" w:rsidRDefault="00116BB3" w:rsidP="0050444A">
      <w:pPr>
        <w:jc w:val="both"/>
      </w:pPr>
      <w:r>
        <w:t>Incluir requerimientos de calidad del producto a construir.</w:t>
      </w:r>
    </w:p>
    <w:p w:rsidR="00116BB3" w:rsidRDefault="00116BB3" w:rsidP="0050444A">
      <w:pPr>
        <w:jc w:val="both"/>
      </w:pPr>
    </w:p>
    <w:p w:rsidR="00116BB3" w:rsidRDefault="00116BB3" w:rsidP="0050444A">
      <w:pPr>
        <w:jc w:val="both"/>
      </w:pPr>
      <w:r>
        <w:t>Los requerimientos de calidad del producto a construir son considerados dentro de atributos específicos del software que tienen incidencia sobre la ‘calidad en el uso’.</w:t>
      </w:r>
      <w:r w:rsidR="00CB0D5A">
        <w:t>]</w:t>
      </w:r>
    </w:p>
    <w:p w:rsidR="00116BB3" w:rsidRDefault="00116BB3" w:rsidP="0050444A">
      <w:pPr>
        <w:jc w:val="both"/>
      </w:pPr>
    </w:p>
    <w:p w:rsidR="00CB0D5A" w:rsidRDefault="00CB0D5A" w:rsidP="0050444A">
      <w:pPr>
        <w:jc w:val="both"/>
      </w:pPr>
    </w:p>
    <w:p w:rsidR="00116BB3" w:rsidRPr="00CB0D5A" w:rsidRDefault="00CB0D5A" w:rsidP="0050444A">
      <w:pPr>
        <w:jc w:val="both"/>
      </w:pPr>
      <w:r>
        <w:t>[</w:t>
      </w:r>
      <w:r w:rsidR="00116BB3" w:rsidRPr="00CB0D5A">
        <w:t>Funcionalidad</w:t>
      </w:r>
    </w:p>
    <w:p w:rsidR="00116BB3" w:rsidRDefault="005F3796" w:rsidP="0050444A">
      <w:pPr>
        <w:jc w:val="both"/>
      </w:pPr>
      <w:r>
        <w:t>A</w:t>
      </w:r>
      <w:r w:rsidR="00116BB3">
        <w:t>decuación a las necesidades</w:t>
      </w:r>
    </w:p>
    <w:p w:rsidR="00116BB3" w:rsidRDefault="005F3796" w:rsidP="0050444A">
      <w:pPr>
        <w:jc w:val="both"/>
      </w:pPr>
      <w:r>
        <w:t>P</w:t>
      </w:r>
      <w:r w:rsidR="00116BB3">
        <w:t>recisión de los resultados</w:t>
      </w:r>
    </w:p>
    <w:p w:rsidR="00116BB3" w:rsidRDefault="005F3796" w:rsidP="0050444A">
      <w:pPr>
        <w:jc w:val="both"/>
      </w:pPr>
      <w:r>
        <w:t>I</w:t>
      </w:r>
      <w:r w:rsidR="00116BB3">
        <w:t>nteroperabilidad</w:t>
      </w:r>
    </w:p>
    <w:p w:rsidR="00116BB3" w:rsidRDefault="005F3796" w:rsidP="0050444A">
      <w:pPr>
        <w:jc w:val="both"/>
      </w:pPr>
      <w:r>
        <w:t>S</w:t>
      </w:r>
      <w:r w:rsidR="00116BB3">
        <w:t>eguridad de los datos</w:t>
      </w:r>
    </w:p>
    <w:p w:rsidR="00116BB3" w:rsidRDefault="00116BB3" w:rsidP="0050444A">
      <w:pPr>
        <w:jc w:val="both"/>
      </w:pPr>
    </w:p>
    <w:p w:rsidR="00116BB3" w:rsidRDefault="00116BB3" w:rsidP="0050444A">
      <w:pPr>
        <w:jc w:val="both"/>
      </w:pPr>
      <w:r>
        <w:t>Confiabilidad</w:t>
      </w:r>
    </w:p>
    <w:p w:rsidR="00116BB3" w:rsidRDefault="005F3796" w:rsidP="0050444A">
      <w:pPr>
        <w:jc w:val="both"/>
      </w:pPr>
      <w:r>
        <w:t>M</w:t>
      </w:r>
      <w:r w:rsidR="00116BB3">
        <w:t>adurez</w:t>
      </w:r>
    </w:p>
    <w:p w:rsidR="00116BB3" w:rsidRDefault="005F3796" w:rsidP="0050444A">
      <w:pPr>
        <w:jc w:val="both"/>
      </w:pPr>
      <w:r>
        <w:t>T</w:t>
      </w:r>
      <w:r w:rsidR="00116BB3">
        <w:t>olerancia a faltas</w:t>
      </w:r>
    </w:p>
    <w:p w:rsidR="00116BB3" w:rsidRDefault="005F3796" w:rsidP="0050444A">
      <w:pPr>
        <w:jc w:val="both"/>
      </w:pPr>
      <w:r>
        <w:t>R</w:t>
      </w:r>
      <w:r w:rsidR="00C16245">
        <w:t>ecuperabilidad</w:t>
      </w:r>
    </w:p>
    <w:p w:rsidR="00116BB3" w:rsidRDefault="00886029" w:rsidP="0050444A">
      <w:pPr>
        <w:jc w:val="both"/>
      </w:pPr>
      <w:r>
        <w:br/>
      </w:r>
      <w:r w:rsidR="00116BB3">
        <w:t>Usabilidad</w:t>
      </w:r>
    </w:p>
    <w:p w:rsidR="00116BB3" w:rsidRDefault="005F3796" w:rsidP="0050444A">
      <w:pPr>
        <w:jc w:val="both"/>
      </w:pPr>
      <w:r>
        <w:t>C</w:t>
      </w:r>
      <w:r w:rsidR="00116BB3">
        <w:t>omprensible</w:t>
      </w:r>
    </w:p>
    <w:p w:rsidR="00116BB3" w:rsidRDefault="005F3796" w:rsidP="0050444A">
      <w:pPr>
        <w:jc w:val="both"/>
      </w:pPr>
      <w:r>
        <w:lastRenderedPageBreak/>
        <w:t>A</w:t>
      </w:r>
      <w:r w:rsidR="00116BB3">
        <w:t>prendible</w:t>
      </w:r>
    </w:p>
    <w:p w:rsidR="00116BB3" w:rsidRDefault="005F3796" w:rsidP="0050444A">
      <w:pPr>
        <w:jc w:val="both"/>
      </w:pPr>
      <w:r>
        <w:t>O</w:t>
      </w:r>
      <w:r w:rsidR="00116BB3">
        <w:t>perable</w:t>
      </w:r>
    </w:p>
    <w:p w:rsidR="00116BB3" w:rsidRDefault="005F3796" w:rsidP="0050444A">
      <w:pPr>
        <w:jc w:val="both"/>
      </w:pPr>
      <w:r>
        <w:t>A</w:t>
      </w:r>
      <w:r w:rsidR="00116BB3">
        <w:t>tractivo</w:t>
      </w:r>
    </w:p>
    <w:p w:rsidR="00116BB3" w:rsidRDefault="00116BB3" w:rsidP="0050444A">
      <w:pPr>
        <w:jc w:val="both"/>
      </w:pPr>
    </w:p>
    <w:p w:rsidR="00886029" w:rsidRDefault="00886029" w:rsidP="0050444A">
      <w:pPr>
        <w:jc w:val="both"/>
      </w:pPr>
    </w:p>
    <w:p w:rsidR="00116BB3" w:rsidRDefault="00116BB3" w:rsidP="0050444A">
      <w:pPr>
        <w:jc w:val="both"/>
      </w:pPr>
      <w:r>
        <w:t>Eficiencia</w:t>
      </w:r>
    </w:p>
    <w:p w:rsidR="00116BB3" w:rsidRDefault="005F3796" w:rsidP="0050444A">
      <w:pPr>
        <w:jc w:val="both"/>
        <w:rPr>
          <w:b/>
        </w:rPr>
      </w:pPr>
      <w:r>
        <w:t>C</w:t>
      </w:r>
      <w:r w:rsidR="00116BB3">
        <w:t>omportamiento respecto al tiempo (Ver si aplica)</w:t>
      </w:r>
    </w:p>
    <w:p w:rsidR="00116BB3" w:rsidRDefault="005F3796" w:rsidP="0050444A">
      <w:pPr>
        <w:jc w:val="both"/>
      </w:pPr>
      <w:r>
        <w:t>U</w:t>
      </w:r>
      <w:r w:rsidR="00116BB3">
        <w:t>tilización de recursos</w:t>
      </w:r>
    </w:p>
    <w:p w:rsidR="00116BB3" w:rsidRDefault="00886029" w:rsidP="0050444A">
      <w:pPr>
        <w:jc w:val="both"/>
      </w:pPr>
      <w:r>
        <w:br/>
      </w:r>
      <w:r w:rsidR="00116BB3">
        <w:t>Mantenibilidad</w:t>
      </w:r>
    </w:p>
    <w:p w:rsidR="00116BB3" w:rsidRDefault="005F3796" w:rsidP="0050444A">
      <w:pPr>
        <w:jc w:val="both"/>
      </w:pPr>
      <w:r>
        <w:t>A</w:t>
      </w:r>
      <w:r w:rsidR="00116BB3">
        <w:t>nalizable</w:t>
      </w:r>
    </w:p>
    <w:p w:rsidR="00116BB3" w:rsidRDefault="005F3796" w:rsidP="0050444A">
      <w:pPr>
        <w:jc w:val="both"/>
      </w:pPr>
      <w:r>
        <w:t>M</w:t>
      </w:r>
      <w:r w:rsidR="00116BB3">
        <w:t>odificable</w:t>
      </w:r>
    </w:p>
    <w:p w:rsidR="00116BB3" w:rsidRDefault="005F3796" w:rsidP="0050444A">
      <w:pPr>
        <w:jc w:val="both"/>
      </w:pPr>
      <w:r>
        <w:t>E</w:t>
      </w:r>
      <w:r w:rsidR="00116BB3">
        <w:t>stable, no se producen efectos inesperados luego de modificaciones</w:t>
      </w:r>
    </w:p>
    <w:p w:rsidR="00116BB3" w:rsidRDefault="005F3796" w:rsidP="0050444A">
      <w:pPr>
        <w:jc w:val="both"/>
      </w:pPr>
      <w:r>
        <w:t>V</w:t>
      </w:r>
      <w:r w:rsidR="00116BB3">
        <w:t>erificable</w:t>
      </w:r>
    </w:p>
    <w:p w:rsidR="00116BB3" w:rsidRDefault="00116BB3" w:rsidP="0050444A">
      <w:pPr>
        <w:jc w:val="both"/>
      </w:pPr>
    </w:p>
    <w:p w:rsidR="00116BB3" w:rsidRDefault="00116BB3" w:rsidP="0050444A">
      <w:pPr>
        <w:jc w:val="both"/>
      </w:pPr>
      <w:r>
        <w:t>Portabilidad</w:t>
      </w:r>
    </w:p>
    <w:p w:rsidR="00116BB3" w:rsidRDefault="005F3796" w:rsidP="0050444A">
      <w:pPr>
        <w:jc w:val="both"/>
      </w:pPr>
      <w:r>
        <w:t>A</w:t>
      </w:r>
      <w:r w:rsidR="00116BB3">
        <w:t>daptable (Ver si aplica)</w:t>
      </w:r>
    </w:p>
    <w:p w:rsidR="00116BB3" w:rsidRDefault="005F3796" w:rsidP="0050444A">
      <w:pPr>
        <w:jc w:val="both"/>
      </w:pPr>
      <w:r>
        <w:t>I</w:t>
      </w:r>
      <w:r w:rsidR="00116BB3">
        <w:t>nstalable</w:t>
      </w:r>
    </w:p>
    <w:p w:rsidR="00116BB3" w:rsidRDefault="00CA7D1E" w:rsidP="0050444A">
      <w:pPr>
        <w:jc w:val="both"/>
      </w:pPr>
      <w:r>
        <w:t>C</w:t>
      </w:r>
      <w:r w:rsidR="00116BB3">
        <w:t>o-existencia</w:t>
      </w:r>
    </w:p>
    <w:p w:rsidR="00116BB3" w:rsidRDefault="00CA7D1E" w:rsidP="0050444A">
      <w:pPr>
        <w:jc w:val="both"/>
      </w:pPr>
      <w:r>
        <w:t>R</w:t>
      </w:r>
      <w:r w:rsidR="00116BB3">
        <w:t>eemplazante (Ver si aplica)</w:t>
      </w:r>
    </w:p>
    <w:p w:rsidR="00CA7D1E" w:rsidRDefault="00CA7D1E" w:rsidP="0050444A">
      <w:pPr>
        <w:jc w:val="both"/>
      </w:pPr>
    </w:p>
    <w:p w:rsidR="00116BB3" w:rsidRDefault="003B5822" w:rsidP="0050444A">
      <w:pPr>
        <w:jc w:val="both"/>
      </w:pPr>
      <w:r>
        <w:t>C</w:t>
      </w:r>
      <w:r w:rsidR="00116BB3">
        <w:t>ada uno de estos atributos debe cumplir con las normas y regulaciones aplicables a cada uno.</w:t>
      </w:r>
      <w:r w:rsidR="00CB0D5A">
        <w:t>]</w:t>
      </w:r>
    </w:p>
    <w:p w:rsidR="00CA7D1E" w:rsidRDefault="00CA7D1E" w:rsidP="007D0783">
      <w:pPr>
        <w:pStyle w:val="PSI-Normal"/>
      </w:pPr>
    </w:p>
    <w:p w:rsidR="00116BB3" w:rsidRDefault="00116BB3" w:rsidP="00470764">
      <w:pPr>
        <w:pStyle w:val="PSI-Ttulo3"/>
      </w:pPr>
      <w:bookmarkStart w:id="32" w:name="_Toc21938350"/>
      <w:bookmarkStart w:id="33" w:name="_Toc259524488"/>
      <w:r>
        <w:t>Descripción del diseño del software</w:t>
      </w:r>
      <w:bookmarkEnd w:id="32"/>
      <w:bookmarkEnd w:id="33"/>
    </w:p>
    <w:p w:rsidR="00116BB3" w:rsidRDefault="00FA2104" w:rsidP="0050444A">
      <w:pPr>
        <w:jc w:val="both"/>
      </w:pPr>
      <w:r>
        <w:t>[</w:t>
      </w:r>
      <w:r w:rsidR="00116BB3">
        <w:t>El documento de diseño especifica como el software será construido para satisfacer los requerimientos.</w:t>
      </w:r>
    </w:p>
    <w:p w:rsidR="00116BB3" w:rsidRDefault="00116BB3" w:rsidP="0050444A">
      <w:pPr>
        <w:jc w:val="both"/>
      </w:pPr>
      <w:r>
        <w:lastRenderedPageBreak/>
        <w:t>Deberá describir los componentes y subcomponentes del diseño del software, incluyendo interfaces internas. Este documento deberá ser elaborado primero como Preliminar y luego será gradualmente extendido hasta llegar a obtener el Detallado.</w:t>
      </w:r>
    </w:p>
    <w:p w:rsidR="00116BB3" w:rsidRDefault="00116BB3" w:rsidP="0050444A">
      <w:pPr>
        <w:jc w:val="both"/>
      </w:pPr>
      <w:r>
        <w:t>El cliente deberá obtener como resultado del proyecto el diseño de un producto de software que cubra aquellos aspectos que se haya acordado con el cliente incorporar al diseño, en función de la importancia que estos presenten y de sus conexiones lógicas.</w:t>
      </w:r>
      <w:r w:rsidR="00FA2104">
        <w:t>]</w:t>
      </w:r>
    </w:p>
    <w:p w:rsidR="00116BB3" w:rsidRDefault="00FA2104" w:rsidP="0050444A">
      <w:pPr>
        <w:jc w:val="both"/>
      </w:pPr>
      <w:r>
        <w:t>[</w:t>
      </w:r>
      <w:r w:rsidR="00116BB3">
        <w:t>El diseño debe:</w:t>
      </w:r>
    </w:p>
    <w:p w:rsidR="00116BB3" w:rsidRDefault="00116BB3" w:rsidP="0050444A">
      <w:pPr>
        <w:jc w:val="both"/>
      </w:pPr>
      <w:r>
        <w:t>Corresponder a los requerimientos a incorporar:</w:t>
      </w:r>
    </w:p>
    <w:p w:rsidR="00116BB3" w:rsidRDefault="00116BB3" w:rsidP="0050444A">
      <w:pPr>
        <w:jc w:val="both"/>
      </w:pPr>
      <w:r>
        <w:t>Todo elemento del diseño debe contribuir a algún requerimiento</w:t>
      </w:r>
    </w:p>
    <w:p w:rsidR="00116BB3" w:rsidRDefault="00116BB3" w:rsidP="0050444A">
      <w:pPr>
        <w:jc w:val="both"/>
      </w:pPr>
      <w:r>
        <w:t>La implementación de todo requerimiento a incorporar debe estar contemplada en por lo menos un elemento del diseño.</w:t>
      </w:r>
    </w:p>
    <w:p w:rsidR="00116BB3" w:rsidRDefault="00116BB3" w:rsidP="0050444A">
      <w:pPr>
        <w:jc w:val="both"/>
      </w:pPr>
      <w:r>
        <w:t>Ser consistente con la calidad del producto</w:t>
      </w:r>
      <w:r w:rsidR="00FA2104">
        <w:t>]</w:t>
      </w:r>
    </w:p>
    <w:p w:rsidR="00F27889" w:rsidRDefault="00F27889" w:rsidP="007D0783">
      <w:pPr>
        <w:pStyle w:val="PSI-Normal"/>
      </w:pPr>
    </w:p>
    <w:p w:rsidR="00116BB3" w:rsidRDefault="00116BB3" w:rsidP="00470764">
      <w:pPr>
        <w:pStyle w:val="PSI-Ttulo3"/>
      </w:pPr>
      <w:bookmarkStart w:id="34" w:name="_Toc21938351"/>
      <w:bookmarkStart w:id="35" w:name="_Toc259524489"/>
      <w:r>
        <w:t>Plan de Verificación &amp; Validación</w:t>
      </w:r>
      <w:bookmarkEnd w:id="34"/>
      <w:bookmarkEnd w:id="35"/>
    </w:p>
    <w:p w:rsidR="00116BB3" w:rsidRDefault="00FA2104" w:rsidP="0050444A">
      <w:r>
        <w:t>[</w:t>
      </w:r>
      <w:r w:rsidR="00116BB3">
        <w:t>El Plan de V &amp; V deberá identificar y describir los métodos a ser utilizados en:</w:t>
      </w:r>
    </w:p>
    <w:p w:rsidR="00116BB3" w:rsidRDefault="00116BB3" w:rsidP="0050444A">
      <w:r>
        <w:t>La verificación de que:</w:t>
      </w:r>
    </w:p>
    <w:p w:rsidR="00116BB3" w:rsidRDefault="00116BB3" w:rsidP="0050444A">
      <w:r>
        <w:t>a.</w:t>
      </w:r>
      <w:r w:rsidR="00016B00">
        <w:t xml:space="preserve">  L</w:t>
      </w:r>
      <w:r>
        <w:t>os requerimientos descritos en el documento de requerimientos han sido aprobados por una autoridad apropiada.</w:t>
      </w:r>
    </w:p>
    <w:p w:rsidR="00116BB3" w:rsidRDefault="00016B00" w:rsidP="0050444A">
      <w:r>
        <w:t xml:space="preserve">b. </w:t>
      </w:r>
      <w:r w:rsidR="001336D2">
        <w:t>L</w:t>
      </w:r>
      <w:r w:rsidR="00116BB3">
        <w:t>os requerimientos descritos en el documento de requerimientos son implementados en el diseño expresado en el documento de diseño.</w:t>
      </w:r>
    </w:p>
    <w:p w:rsidR="00116BB3" w:rsidRDefault="00016B00" w:rsidP="0050444A">
      <w:r>
        <w:t xml:space="preserve">c. </w:t>
      </w:r>
      <w:r w:rsidR="001336D2">
        <w:t>E</w:t>
      </w:r>
      <w:r w:rsidR="00116BB3">
        <w:t>l diseño expresado en el documento de diseño esta implementado en código.</w:t>
      </w:r>
    </w:p>
    <w:p w:rsidR="00116BB3" w:rsidRDefault="00116BB3" w:rsidP="0050444A">
      <w:r>
        <w:t>Validar que el código, cuando es ejecutado, se adecua a los requerimientos expresados en el documento de requerimientos.</w:t>
      </w:r>
      <w:r w:rsidR="00FA2104">
        <w:t>]</w:t>
      </w:r>
    </w:p>
    <w:p w:rsidR="00886029" w:rsidRDefault="00886029" w:rsidP="00470764">
      <w:pPr>
        <w:pStyle w:val="PSI-Ttulo3"/>
      </w:pPr>
      <w:bookmarkStart w:id="36" w:name="_Toc21938352"/>
    </w:p>
    <w:p w:rsidR="00116BB3" w:rsidRDefault="006D636C" w:rsidP="00470764">
      <w:pPr>
        <w:pStyle w:val="PSI-Ttulo3"/>
      </w:pPr>
      <w:r>
        <w:br/>
      </w:r>
      <w:bookmarkStart w:id="37" w:name="_Toc21938353"/>
      <w:bookmarkStart w:id="38" w:name="_Toc259524490"/>
      <w:bookmarkEnd w:id="36"/>
      <w:r w:rsidR="00116BB3">
        <w:t>Documentación de usuario</w:t>
      </w:r>
      <w:bookmarkEnd w:id="37"/>
      <w:bookmarkEnd w:id="38"/>
    </w:p>
    <w:p w:rsidR="00116BB3" w:rsidRDefault="007E0EB5" w:rsidP="0050444A">
      <w:pPr>
        <w:jc w:val="both"/>
      </w:pPr>
      <w:r>
        <w:t>[</w:t>
      </w:r>
      <w:r w:rsidR="00116BB3">
        <w:t>La documentación de usuario debe especificar y describir los datos y entradas de control requeridos, así como la secuencia de entradas, opciones, limitaciones de programa y otros ítems necesarios para la ejecución exitosa del software.</w:t>
      </w:r>
    </w:p>
    <w:p w:rsidR="00116BB3" w:rsidRDefault="00116BB3" w:rsidP="0050444A">
      <w:pPr>
        <w:jc w:val="both"/>
      </w:pPr>
      <w:r>
        <w:t>Todos los errores deben ser identificados y las acciones correctivas descritas.</w:t>
      </w:r>
    </w:p>
    <w:p w:rsidR="000361BC" w:rsidRDefault="00116BB3" w:rsidP="0050444A">
      <w:pPr>
        <w:jc w:val="both"/>
      </w:pPr>
      <w:r>
        <w:t>Como resultado del proyecto el cliente obtendrá una documentación para el usuario de acuerdo a los requerimientos específicos del proyecto.</w:t>
      </w:r>
      <w:r w:rsidR="007E0EB5">
        <w:t>]</w:t>
      </w:r>
    </w:p>
    <w:p w:rsidR="00116BB3" w:rsidRDefault="000361BC" w:rsidP="000C39D2">
      <w:pPr>
        <w:pStyle w:val="PSI-Ttulo2"/>
      </w:pPr>
      <w:r>
        <w:br w:type="page"/>
      </w:r>
      <w:bookmarkStart w:id="39" w:name="_Toc21938354"/>
      <w:bookmarkStart w:id="40" w:name="_Toc259524491"/>
      <w:r w:rsidR="00116BB3">
        <w:lastRenderedPageBreak/>
        <w:t>Plan de Gestión de configuración</w:t>
      </w:r>
      <w:bookmarkEnd w:id="39"/>
      <w:bookmarkEnd w:id="40"/>
    </w:p>
    <w:p w:rsidR="00116BB3" w:rsidRDefault="007E0EB5" w:rsidP="0050444A">
      <w:r>
        <w:t>[</w:t>
      </w:r>
      <w:r w:rsidR="00116BB3">
        <w:t>El Plan de gestión de configuración debe contener métodos para identificar componentes de software, control e implementación de cambios, y registro y reporte del estado de los cambios implementados.</w:t>
      </w:r>
    </w:p>
    <w:p w:rsidR="000C39D2" w:rsidRPr="007C100E" w:rsidRDefault="000C39D2" w:rsidP="0050444A">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Pr="007C100E" w:rsidRDefault="000C39D2" w:rsidP="0050444A">
      <w:r w:rsidRPr="007C100E">
        <w:t>La gestión de configuración facilita además el mantenimiento del sistema, aportando información precisa para valorar el impacto de los cambios solicitados y reduciendo el tiempo de implementación de un cambio, tanto evolutivo como correctivo.</w:t>
      </w:r>
      <w:r w:rsidR="007E0EB5">
        <w:t>]</w:t>
      </w:r>
    </w:p>
    <w:p w:rsidR="000C39D2" w:rsidRPr="000C39D2" w:rsidRDefault="000C39D2" w:rsidP="000C39D2">
      <w:pPr>
        <w:rPr>
          <w:rFonts w:ascii="Verdana" w:eastAsia="Times New Roman" w:hAnsi="Verdana" w:cs="Arial"/>
          <w:sz w:val="20"/>
          <w:szCs w:val="24"/>
          <w:lang w:eastAsia="es-ES"/>
        </w:rPr>
      </w:pPr>
    </w:p>
    <w:p w:rsidR="000C39D2" w:rsidRDefault="000C39D2" w:rsidP="00470764">
      <w:pPr>
        <w:pStyle w:val="PSI-Ttulo3"/>
      </w:pPr>
      <w:bookmarkStart w:id="41" w:name="_Toc158379385"/>
      <w:bookmarkStart w:id="42" w:name="_Toc164002208"/>
      <w:bookmarkStart w:id="43" w:name="_Toc259524492"/>
      <w:r>
        <w:t>Propósito</w:t>
      </w:r>
      <w:bookmarkEnd w:id="41"/>
      <w:bookmarkEnd w:id="42"/>
      <w:bookmarkEnd w:id="43"/>
    </w:p>
    <w:p w:rsidR="000C39D2" w:rsidRPr="000C39D2" w:rsidRDefault="007E0EB5" w:rsidP="0050444A">
      <w:pPr>
        <w:rPr>
          <w:lang w:eastAsia="es-ES"/>
        </w:rPr>
      </w:pPr>
      <w:r>
        <w:rPr>
          <w:lang w:eastAsia="es-ES"/>
        </w:rPr>
        <w:t>[</w:t>
      </w:r>
      <w:r w:rsidR="000C39D2" w:rsidRPr="000C39D2">
        <w:rPr>
          <w:lang w:eastAsia="es-ES"/>
        </w:rPr>
        <w:t>Controlar la entrega y el cambio de los elementos a través del ciclo de vida del sistema</w:t>
      </w:r>
      <w:r w:rsidR="00EB13D5">
        <w:rPr>
          <w:lang w:eastAsia="es-ES"/>
        </w:rPr>
        <w:t>.</w:t>
      </w:r>
    </w:p>
    <w:p w:rsidR="000C39D2" w:rsidRPr="000C39D2" w:rsidRDefault="000C39D2" w:rsidP="0050444A">
      <w:pPr>
        <w:rPr>
          <w:lang w:eastAsia="es-ES"/>
        </w:rPr>
      </w:pPr>
      <w:r w:rsidRPr="000C39D2">
        <w:rPr>
          <w:lang w:eastAsia="es-ES"/>
        </w:rPr>
        <w:t>Almacenar el estado de los elementos y de las peticiones de cambio</w:t>
      </w:r>
      <w:r w:rsidR="00EB13D5">
        <w:rPr>
          <w:lang w:eastAsia="es-ES"/>
        </w:rPr>
        <w:t>.</w:t>
      </w:r>
      <w:r w:rsidR="007E0EB5">
        <w:rPr>
          <w:lang w:eastAsia="es-ES"/>
        </w:rPr>
        <w:t>]</w:t>
      </w:r>
    </w:p>
    <w:p w:rsidR="000C39D2" w:rsidRDefault="00D62181" w:rsidP="00470764">
      <w:pPr>
        <w:pStyle w:val="PSI-Ttulo3"/>
      </w:pPr>
      <w:bookmarkStart w:id="44" w:name="_Toc158379386"/>
      <w:bookmarkStart w:id="45" w:name="_Toc164002209"/>
      <w:r>
        <w:br/>
      </w:r>
      <w:bookmarkStart w:id="46" w:name="_Toc259524493"/>
      <w:r w:rsidR="000C39D2">
        <w:t>Resumen</w:t>
      </w:r>
      <w:bookmarkEnd w:id="44"/>
      <w:bookmarkEnd w:id="45"/>
      <w:bookmarkEnd w:id="46"/>
    </w:p>
    <w:p w:rsidR="000C39D2" w:rsidRPr="000C39D2" w:rsidRDefault="007E0EB5" w:rsidP="0050444A">
      <w:pPr>
        <w:jc w:val="both"/>
        <w:rPr>
          <w:lang w:eastAsia="es-ES"/>
        </w:rPr>
      </w:pPr>
      <w:r>
        <w:rPr>
          <w:lang w:eastAsia="es-ES"/>
        </w:rPr>
        <w:t>[</w:t>
      </w:r>
      <w:r w:rsidR="000C39D2" w:rsidRPr="000C39D2">
        <w:rPr>
          <w:lang w:eastAsia="es-ES"/>
        </w:rPr>
        <w:t>La Gestión de Configuración, en resumen, identifica los elementos de un proyecto de desarrollo de software (especificaciones, requisitos, arquitecturas, código, planes, etc</w:t>
      </w:r>
      <w:r w:rsidR="000C06C5">
        <w:rPr>
          <w:lang w:eastAsia="es-ES"/>
        </w:rPr>
        <w:t>.</w:t>
      </w:r>
      <w:r w:rsidR="000C39D2" w:rsidRPr="000C39D2">
        <w:rPr>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r>
        <w:rPr>
          <w:lang w:eastAsia="es-ES"/>
        </w:rPr>
        <w:t>]</w:t>
      </w:r>
    </w:p>
    <w:p w:rsidR="000C39D2" w:rsidRDefault="00D62181" w:rsidP="00470764">
      <w:pPr>
        <w:pStyle w:val="PSI-Ttulo3"/>
      </w:pPr>
      <w:bookmarkStart w:id="47" w:name="_Toc158379387"/>
      <w:bookmarkStart w:id="48" w:name="_Toc164002210"/>
      <w:r>
        <w:br/>
      </w:r>
      <w:bookmarkStart w:id="49" w:name="_Toc259524494"/>
      <w:r w:rsidR="000C39D2">
        <w:t>Organización, Responsabilidades</w:t>
      </w:r>
      <w:bookmarkEnd w:id="47"/>
      <w:bookmarkEnd w:id="48"/>
      <w:bookmarkEnd w:id="49"/>
    </w:p>
    <w:p w:rsidR="001B43FE" w:rsidRDefault="007E0EB5" w:rsidP="0050444A">
      <w:pPr>
        <w:jc w:val="both"/>
        <w:rPr>
          <w:lang w:eastAsia="es-ES"/>
        </w:rPr>
      </w:pPr>
      <w:r>
        <w:rPr>
          <w:lang w:eastAsia="es-ES"/>
        </w:rPr>
        <w:t>[</w:t>
      </w:r>
      <w:r w:rsidR="000C39D2" w:rsidRPr="000C39D2">
        <w:rPr>
          <w:lang w:eastAsia="es-ES"/>
        </w:rPr>
        <w:t>Se designará a un integrante del grupo para la administración de gestión de versiones</w:t>
      </w:r>
      <w:r w:rsidR="00D62181">
        <w:rPr>
          <w:lang w:eastAsia="es-ES"/>
        </w:rPr>
        <w:t>,</w:t>
      </w:r>
      <w:r w:rsidR="000C39D2" w:rsidRPr="000C39D2">
        <w:rPr>
          <w:lang w:eastAsia="es-ES"/>
        </w:rPr>
        <w:t xml:space="preserve"> el cual se encargará de administrar y dar los permisos en el gestor. Pudiendo cualquier integrante solicitarle al grupo algún cambio para que el</w:t>
      </w:r>
      <w:r w:rsidR="000C39D2" w:rsidRPr="0069755A">
        <w:rPr>
          <w:lang w:eastAsia="es-ES"/>
        </w:rPr>
        <w:t xml:space="preserve"> mi</w:t>
      </w:r>
      <w:r w:rsidR="00D62181">
        <w:rPr>
          <w:lang w:eastAsia="es-ES"/>
        </w:rPr>
        <w:t>s</w:t>
      </w:r>
      <w:r w:rsidR="000C39D2" w:rsidRPr="0069755A">
        <w:rPr>
          <w:lang w:eastAsia="es-ES"/>
        </w:rPr>
        <w:t>mo estudie su necesidad.</w:t>
      </w:r>
      <w:r>
        <w:rPr>
          <w:lang w:eastAsia="es-ES"/>
        </w:rPr>
        <w:t>]</w:t>
      </w:r>
    </w:p>
    <w:p w:rsidR="000C39D2" w:rsidRPr="0069755A" w:rsidRDefault="000C39D2" w:rsidP="00886029">
      <w:pPr>
        <w:pStyle w:val="PSI-Comentario"/>
        <w:rPr>
          <w:lang w:eastAsia="es-ES"/>
        </w:rPr>
      </w:pPr>
    </w:p>
    <w:p w:rsidR="000C39D2" w:rsidRDefault="000C39D2" w:rsidP="00470764">
      <w:pPr>
        <w:pStyle w:val="PSI-Ttulo3"/>
      </w:pPr>
      <w:bookmarkStart w:id="50" w:name="_Toc145736019"/>
      <w:bookmarkStart w:id="51" w:name="_Toc158379388"/>
      <w:bookmarkStart w:id="52" w:name="_Toc164002211"/>
      <w:bookmarkStart w:id="53" w:name="_Toc259524495"/>
      <w:bookmarkStart w:id="54" w:name="OLE_LINK5"/>
      <w:bookmarkStart w:id="55" w:name="OLE_LINK6"/>
      <w:r>
        <w:t>Herramientas, Entorno, e Infraestructura</w:t>
      </w:r>
      <w:bookmarkEnd w:id="50"/>
      <w:bookmarkEnd w:id="51"/>
      <w:bookmarkEnd w:id="52"/>
      <w:bookmarkEnd w:id="53"/>
    </w:p>
    <w:p w:rsidR="000C39D2" w:rsidRPr="000C39D2" w:rsidRDefault="007E0EB5" w:rsidP="0050444A">
      <w:pPr>
        <w:jc w:val="both"/>
        <w:rPr>
          <w:lang w:eastAsia="es-ES"/>
        </w:rPr>
      </w:pPr>
      <w:r>
        <w:rPr>
          <w:lang w:eastAsia="es-ES"/>
        </w:rPr>
        <w:t>[</w:t>
      </w:r>
      <w:r w:rsidR="000C39D2" w:rsidRPr="000C39D2">
        <w:rPr>
          <w:lang w:eastAsia="es-ES"/>
        </w:rPr>
        <w:t xml:space="preserve">Se utilizara la herramienta de Gestión de Configuraciones (CGS) Subversion y TortoiseSVN. Este maneja ficheros y directorios a lo largo del ciclo de vida del proyecto. Los ficheros se almacenan en un repositorio central, recordando todos los cambios que se hayan realizado, permitiendo a los integrantes del grupo poder recuperar  versiones </w:t>
      </w:r>
      <w:r w:rsidR="000C39D2" w:rsidRPr="000C39D2">
        <w:rPr>
          <w:lang w:eastAsia="es-ES"/>
        </w:rPr>
        <w:lastRenderedPageBreak/>
        <w:t xml:space="preserve">anteriormente guardadas, examinar la historia de cuando y como fueron </w:t>
      </w:r>
      <w:r w:rsidR="00891E84">
        <w:rPr>
          <w:lang w:eastAsia="es-ES"/>
        </w:rPr>
        <w:t>modificados</w:t>
      </w:r>
      <w:r w:rsidR="000C39D2" w:rsidRPr="000C39D2">
        <w:rPr>
          <w:lang w:eastAsia="es-ES"/>
        </w:rPr>
        <w:t xml:space="preserve"> los datos, quien  hizo los mismos y así poder coordinar  el trabajo. </w:t>
      </w:r>
    </w:p>
    <w:p w:rsidR="000C39D2" w:rsidRDefault="000C39D2" w:rsidP="0050444A">
      <w:pPr>
        <w:jc w:val="both"/>
        <w:rPr>
          <w:lang w:eastAsia="es-ES"/>
        </w:rPr>
      </w:pPr>
      <w:r w:rsidRPr="000C39D2">
        <w:rPr>
          <w:lang w:eastAsia="es-ES"/>
        </w:rPr>
        <w:t>Siendo la misma especialmente útil  para los documentos revisados frecuentemente, como el código fuente, la documentación, etc., como así también  llevar un balance histórico de las diferentes versiones del sistema.</w:t>
      </w:r>
      <w:r w:rsidR="007E0EB5">
        <w:rPr>
          <w:lang w:eastAsia="es-ES"/>
        </w:rPr>
        <w:t>]</w:t>
      </w:r>
    </w:p>
    <w:p w:rsidR="00BE1EEE" w:rsidRDefault="0029269D" w:rsidP="00470764">
      <w:pPr>
        <w:pStyle w:val="PSI-Ttulo3"/>
      </w:pPr>
      <w:r>
        <w:br/>
      </w:r>
      <w:bookmarkStart w:id="56" w:name="_Toc259524496"/>
      <w:r w:rsidR="00BE1EEE">
        <w:t>Forma de trabajo</w:t>
      </w:r>
      <w:bookmarkEnd w:id="56"/>
      <w:r w:rsidR="00BE1EEE">
        <w:t xml:space="preserve"> </w:t>
      </w:r>
    </w:p>
    <w:p w:rsidR="00BE1EEE" w:rsidRPr="00BE1EEE" w:rsidRDefault="007E0EB5" w:rsidP="0050444A">
      <w:pPr>
        <w:jc w:val="both"/>
        <w:rPr>
          <w:lang w:eastAsia="es-ES"/>
        </w:rPr>
      </w:pPr>
      <w:r>
        <w:rPr>
          <w:lang w:eastAsia="es-ES"/>
        </w:rPr>
        <w:t>[</w:t>
      </w:r>
      <w:r w:rsidR="00BE1EEE" w:rsidRPr="00BE1EEE">
        <w:rPr>
          <w:lang w:eastAsia="es-ES"/>
        </w:rPr>
        <w:t>Durante el proceso de gestión de configuración se utilizará la herramienta Subversion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Tortoise para los documentos y el plugin Subclise para el código fuente.</w:t>
      </w:r>
      <w:r>
        <w:rPr>
          <w:lang w:eastAsia="es-ES"/>
        </w:rPr>
        <w:t>]</w:t>
      </w:r>
    </w:p>
    <w:bookmarkEnd w:id="54"/>
    <w:bookmarkEnd w:id="55"/>
    <w:p w:rsidR="000C39D2" w:rsidRDefault="0029269D" w:rsidP="00470764">
      <w:pPr>
        <w:pStyle w:val="PSI-Ttulo3"/>
      </w:pPr>
      <w:r>
        <w:br/>
      </w:r>
      <w:bookmarkStart w:id="57" w:name="_Toc259524497"/>
      <w:r w:rsidR="000C39D2">
        <w:t>Control de Cambios</w:t>
      </w:r>
      <w:bookmarkEnd w:id="57"/>
    </w:p>
    <w:p w:rsidR="000C39D2" w:rsidRDefault="007E0EB5" w:rsidP="0050444A">
      <w:r>
        <w:rPr>
          <w:lang w:eastAsia="es-ES"/>
        </w:rPr>
        <w:t>[</w:t>
      </w:r>
      <w:r w:rsidR="000C39D2" w:rsidRPr="00E142E8">
        <w:rPr>
          <w:lang w:eastAsia="es-ES"/>
        </w:rPr>
        <w:t xml:space="preserve">Se efectúa una solicitud de cambio utilizando el </w:t>
      </w:r>
      <w:hyperlink w:anchor="Formulario" w:history="1">
        <w:r w:rsidR="000C39D2" w:rsidRPr="00E142E8">
          <w:rPr>
            <w:lang w:eastAsia="es-ES"/>
          </w:rPr>
          <w:t>Formulario de Pedido y Detección de Cambio</w:t>
        </w:r>
      </w:hyperlink>
      <w:r w:rsidR="000C39D2" w:rsidRPr="00E142E8">
        <w:rPr>
          <w:lang w:eastAsia="es-ES"/>
        </w:rPr>
        <w:t>. Especifica los procedimientos para solicitar un cambio a una línea base y la documentación necesaria</w:t>
      </w:r>
      <w:r w:rsidR="000C39D2">
        <w:t>.</w:t>
      </w:r>
      <w:r>
        <w:t>]</w:t>
      </w:r>
    </w:p>
    <w:p w:rsidR="000C39D2" w:rsidRDefault="007E0EB5" w:rsidP="0050444A">
      <w:r>
        <w:t>[</w:t>
      </w:r>
      <w:r w:rsidR="000C39D2">
        <w:t>El mismo contiene:</w:t>
      </w:r>
    </w:p>
    <w:p w:rsidR="000C39D2" w:rsidRDefault="000C39D2" w:rsidP="0050444A">
      <w:r>
        <w:t>Nombre y versión del Elemento de Configuración de Software a cambiar.</w:t>
      </w:r>
    </w:p>
    <w:p w:rsidR="000C39D2" w:rsidRDefault="000C39D2" w:rsidP="0050444A">
      <w:r>
        <w:t>Nombre del peticionario.</w:t>
      </w:r>
    </w:p>
    <w:p w:rsidR="000C39D2" w:rsidRDefault="000C39D2" w:rsidP="0050444A">
      <w:r>
        <w:t>Fecha de petición</w:t>
      </w:r>
    </w:p>
    <w:p w:rsidR="000C39D2" w:rsidRDefault="000C39D2" w:rsidP="0050444A">
      <w:r>
        <w:t>Necesidad del cambio</w:t>
      </w:r>
    </w:p>
    <w:p w:rsidR="000C39D2" w:rsidRDefault="000C39D2" w:rsidP="0050444A">
      <w:r>
        <w:t>Descripción del cambio pedido</w:t>
      </w:r>
    </w:p>
    <w:p w:rsidR="000C39D2" w:rsidRDefault="000C39D2" w:rsidP="0050444A">
      <w:r>
        <w:t>Prioridad</w:t>
      </w:r>
    </w:p>
    <w:p w:rsidR="000C39D2" w:rsidRDefault="000C39D2" w:rsidP="0050444A">
      <w:r>
        <w:t>Estado</w:t>
      </w:r>
    </w:p>
    <w:p w:rsidR="000C39D2" w:rsidRDefault="000C39D2" w:rsidP="0050444A">
      <w:r>
        <w:t>Fecha del cambio</w:t>
      </w:r>
      <w:r w:rsidR="007E0EB5">
        <w:t>]</w:t>
      </w:r>
    </w:p>
    <w:p w:rsidR="000C39D2" w:rsidRDefault="000C39D2" w:rsidP="000C39D2">
      <w:pPr>
        <w:pStyle w:val="Textoindependiente"/>
        <w:ind w:left="1418"/>
        <w:jc w:val="both"/>
        <w:rPr>
          <w:highlight w:val="yellow"/>
          <w:lang w:val="es-ES"/>
        </w:rPr>
      </w:pPr>
    </w:p>
    <w:p w:rsidR="000C39D2" w:rsidRDefault="000C39D2" w:rsidP="00470764">
      <w:pPr>
        <w:pStyle w:val="PSI-Ttulo3"/>
      </w:pPr>
      <w:bookmarkStart w:id="58" w:name="_Toc259524498"/>
      <w:r>
        <w:t>Reportes y Auditorias</w:t>
      </w:r>
      <w:bookmarkEnd w:id="58"/>
    </w:p>
    <w:p w:rsidR="000C39D2" w:rsidRDefault="000C39D2" w:rsidP="0050444A">
      <w:pPr>
        <w:jc w:val="both"/>
      </w:pPr>
      <w:r w:rsidRPr="00E142E8">
        <w:rPr>
          <w:lang w:eastAsia="es-ES"/>
        </w:rPr>
        <w:t>Se realizará las siguientes auditorias:</w:t>
      </w:r>
      <w:r w:rsidRPr="00E142E8">
        <w:rPr>
          <w:lang w:eastAsia="es-ES"/>
        </w:rPr>
        <w:br/>
      </w:r>
      <w:r w:rsidR="00886029">
        <w:rPr>
          <w:b/>
        </w:rPr>
        <w:br/>
      </w:r>
      <w:r>
        <w:rPr>
          <w:b/>
        </w:rPr>
        <w:t>Auditoria Funcional:</w:t>
      </w:r>
      <w:r>
        <w:t xml:space="preserve"> </w:t>
      </w:r>
      <w:r w:rsidRPr="00E142E8">
        <w:rPr>
          <w:lang w:eastAsia="es-ES"/>
        </w:rPr>
        <w:t xml:space="preserve">Cuyo objetivo es comprobar que se han completado todas las pruebas necesarias para el / los ECS auditados, y que, teniendo en cuenta los resultados de </w:t>
      </w:r>
      <w:r w:rsidRPr="00E142E8">
        <w:rPr>
          <w:lang w:eastAsia="es-ES"/>
        </w:rPr>
        <w:lastRenderedPageBreak/>
        <w:t>los tests, se puede afirmar que el / los ECS satisfacen los requisitos que se impusieron sobre él.</w:t>
      </w:r>
    </w:p>
    <w:p w:rsidR="000C39D2" w:rsidRDefault="000C39D2" w:rsidP="0050444A">
      <w:pPr>
        <w:jc w:val="both"/>
      </w:pPr>
      <w:r>
        <w:rPr>
          <w:b/>
        </w:rPr>
        <w:t>Revisión formal de certificación</w:t>
      </w:r>
      <w:r>
        <w:t xml:space="preserve">: </w:t>
      </w:r>
      <w:r w:rsidRPr="00E142E8">
        <w:rPr>
          <w:lang w:eastAsia="es-ES"/>
        </w:rPr>
        <w:t>Cuyo objetivo es certificar que el / los ECS se comportan correctamente en su entorno operativo.</w:t>
      </w:r>
    </w:p>
    <w:p w:rsidR="00116BB3" w:rsidRDefault="00116BB3" w:rsidP="00116BB3">
      <w:pPr>
        <w:pStyle w:val="PSI-Ttulo2"/>
      </w:pPr>
      <w:bookmarkStart w:id="59" w:name="_Toc21938355"/>
      <w:bookmarkStart w:id="60" w:name="_Toc259524499"/>
      <w:r>
        <w:t>Otros documentos</w:t>
      </w:r>
      <w:bookmarkEnd w:id="59"/>
      <w:bookmarkEnd w:id="60"/>
    </w:p>
    <w:p w:rsidR="00116BB3" w:rsidRDefault="00116BB3" w:rsidP="0050444A">
      <w:pPr>
        <w:jc w:val="both"/>
      </w:pPr>
      <w:r>
        <w:t>[Esta sección puede contener otros documentos que se identifiquen de incidencia en la calidad del producto a desarrollar, por ejemplo:</w:t>
      </w:r>
    </w:p>
    <w:p w:rsidR="00116BB3" w:rsidRDefault="00116BB3" w:rsidP="0050444A">
      <w:pPr>
        <w:jc w:val="both"/>
      </w:pPr>
      <w:r>
        <w:t>Plan de desarrollo</w:t>
      </w:r>
    </w:p>
    <w:p w:rsidR="00116BB3" w:rsidRDefault="00116BB3" w:rsidP="0050444A">
      <w:pPr>
        <w:jc w:val="both"/>
      </w:pPr>
      <w:r>
        <w:t>Plan de proyecto</w:t>
      </w:r>
    </w:p>
    <w:p w:rsidR="00116BB3" w:rsidRDefault="00116BB3" w:rsidP="0050444A">
      <w:pPr>
        <w:jc w:val="both"/>
      </w:pPr>
      <w:r>
        <w:t>Manual de estándares y procedimientos</w:t>
      </w:r>
      <w:r w:rsidR="00275E90">
        <w:t>.</w:t>
      </w:r>
      <w:r>
        <w:t>]</w:t>
      </w:r>
    </w:p>
    <w:p w:rsidR="00894C76" w:rsidRDefault="00894C76" w:rsidP="00886029">
      <w:pPr>
        <w:pStyle w:val="PSI-Comentario"/>
      </w:pPr>
    </w:p>
    <w:p w:rsidR="00F341E4" w:rsidRDefault="00F341E4" w:rsidP="00F341E4">
      <w:pPr>
        <w:pStyle w:val="PSI-Ttulo1"/>
      </w:pPr>
      <w:bookmarkStart w:id="61" w:name="_Toc21938356"/>
      <w:bookmarkStart w:id="62" w:name="_Toc259524500"/>
      <w:r>
        <w:t xml:space="preserve">Estándares, prácticas, </w:t>
      </w:r>
      <w:r w:rsidRPr="00582B2C">
        <w:t>convenciones y métricas</w:t>
      </w:r>
      <w:bookmarkEnd w:id="61"/>
      <w:bookmarkEnd w:id="62"/>
    </w:p>
    <w:p w:rsidR="00F341E4" w:rsidRDefault="00F341E4" w:rsidP="0050444A">
      <w:pPr>
        <w:jc w:val="both"/>
      </w:pPr>
      <w:r>
        <w:t>[Esta sección deberá cumplir con las siguientes funciones:</w:t>
      </w:r>
    </w:p>
    <w:p w:rsidR="00F341E4" w:rsidRDefault="00F341E4" w:rsidP="0050444A">
      <w:pPr>
        <w:jc w:val="both"/>
      </w:pPr>
      <w:r>
        <w:t>Identificar los estándares, prácticas, convenciones y métricas que serán aplicadas.</w:t>
      </w:r>
    </w:p>
    <w:p w:rsidR="00C92E36" w:rsidRDefault="00F341E4" w:rsidP="0050444A">
      <w:pPr>
        <w:jc w:val="both"/>
      </w:pPr>
      <w:r>
        <w:t>Indicar como será monitoreado y asegurado el cumplimiento con estos ítems</w:t>
      </w:r>
    </w:p>
    <w:p w:rsidR="00F341E4" w:rsidRDefault="00C92E36" w:rsidP="0050444A">
      <w:pPr>
        <w:jc w:val="both"/>
      </w:pPr>
      <w:r>
        <w:t>El IEEE “</w:t>
      </w:r>
      <w:r w:rsidRPr="00C92E36">
        <w:rPr>
          <w:iCs/>
        </w:rPr>
        <w:t>Standard Glosary of Software Engering Terms</w:t>
      </w:r>
      <w:r>
        <w:t xml:space="preserve">” define como </w:t>
      </w:r>
      <w:r w:rsidRPr="00C92E36">
        <w:rPr>
          <w:iCs/>
        </w:rPr>
        <w:t>métrica</w:t>
      </w:r>
      <w:r w:rsidR="005F71FE">
        <w:rPr>
          <w:iCs/>
        </w:rPr>
        <w:t xml:space="preserve">: </w:t>
      </w:r>
      <w:r>
        <w:t>“una  medida cuantitativa del grado en que un sistema, componente o proceso posee un atributo dado</w:t>
      </w:r>
      <w:r w:rsidRPr="00C92E36">
        <w:rPr>
          <w:iCs/>
        </w:rPr>
        <w:t>”</w:t>
      </w:r>
      <w:r w:rsidR="00F341E4">
        <w:t>.]</w:t>
      </w:r>
    </w:p>
    <w:p w:rsidR="001F2DAF" w:rsidRDefault="007E0EB5" w:rsidP="0050444A">
      <w:pPr>
        <w:jc w:val="both"/>
      </w:pPr>
      <w:r>
        <w:t>[</w:t>
      </w:r>
      <w:r w:rsidR="001F2DAF">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t>.</w:t>
      </w:r>
      <w:r>
        <w:t>]</w:t>
      </w:r>
    </w:p>
    <w:p w:rsidR="001559E0" w:rsidRDefault="001559E0" w:rsidP="00886029">
      <w:pPr>
        <w:pStyle w:val="PSI-Comentario"/>
      </w:pPr>
    </w:p>
    <w:p w:rsidR="00686C07" w:rsidRPr="00686C07" w:rsidRDefault="00686C07" w:rsidP="00686C07">
      <w:pPr>
        <w:pStyle w:val="PSI-Ttulo2"/>
      </w:pPr>
      <w:bookmarkStart w:id="63" w:name="_Toc259524501"/>
      <w:r w:rsidRPr="00686C07">
        <w:t>Objetivos</w:t>
      </w:r>
      <w:bookmarkEnd w:id="63"/>
    </w:p>
    <w:p w:rsidR="00686C07" w:rsidRDefault="00686C07" w:rsidP="0050444A">
      <w:pPr>
        <w:jc w:val="both"/>
      </w:pPr>
      <w:r w:rsidRPr="00686C07">
        <w:t>Existen dos objetivos importantes que se persiguen dentro del programa de métricas:</w:t>
      </w:r>
    </w:p>
    <w:p w:rsidR="00686C07" w:rsidRPr="00686C07" w:rsidRDefault="00686C07" w:rsidP="0050444A">
      <w:pPr>
        <w:jc w:val="both"/>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rsidR="00686C07" w:rsidRPr="00686C07" w:rsidRDefault="00686C07" w:rsidP="0050444A">
      <w:pPr>
        <w:jc w:val="both"/>
      </w:pPr>
      <w:r>
        <w:rPr>
          <w:rFonts w:ascii="Symbol" w:hAnsi="Symbol" w:cs="Symbol"/>
          <w:lang w:val="en-US"/>
        </w:rPr>
        <w:t></w:t>
      </w: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rsidR="00686C07" w:rsidRDefault="00686C07" w:rsidP="0050444A">
      <w:pPr>
        <w:jc w:val="both"/>
      </w:pPr>
      <w:r w:rsidRPr="00686C07">
        <w:lastRenderedPageBreak/>
        <w:t>El cometido de los ocho pasos es crear un proceso a través del cual un programa</w:t>
      </w:r>
      <w:r>
        <w:t xml:space="preserve"> </w:t>
      </w:r>
      <w:r w:rsidRPr="00686C07">
        <w:t>corriente de métrica puede ser utilizado como una herramienta estratégica de gestión.</w:t>
      </w:r>
    </w:p>
    <w:p w:rsidR="00686C07" w:rsidRPr="00686C07" w:rsidRDefault="007D0783" w:rsidP="0050444A">
      <w:pPr>
        <w:pStyle w:val="PSI-Ttulo2"/>
        <w:jc w:val="both"/>
      </w:pPr>
      <w:bookmarkStart w:id="64" w:name="_Toc21938357"/>
      <w:r>
        <w:br w:type="page"/>
      </w:r>
      <w:bookmarkStart w:id="65" w:name="_Toc259524502"/>
      <w:r w:rsidR="00686C07" w:rsidRPr="00686C07">
        <w:lastRenderedPageBreak/>
        <w:t>Métricas de proceso</w:t>
      </w:r>
      <w:bookmarkEnd w:id="65"/>
    </w:p>
    <w:p w:rsidR="00686C07" w:rsidRPr="005F71FE" w:rsidRDefault="00686C07" w:rsidP="0050444A">
      <w:pPr>
        <w:jc w:val="both"/>
      </w:pPr>
      <w:r w:rsidRPr="005F71FE">
        <w:t>Se recopilan de todos los proyectos y</w:t>
      </w:r>
      <w:r w:rsidR="004B64D4" w:rsidRPr="005F71FE">
        <w:t xml:space="preserve"> </w:t>
      </w:r>
      <w:r w:rsidRPr="005F71FE">
        <w:t>durante un largo periodo de tiempo</w:t>
      </w:r>
    </w:p>
    <w:p w:rsidR="00686C07" w:rsidRPr="00614C3A" w:rsidRDefault="00686C07" w:rsidP="0050444A">
      <w:pPr>
        <w:jc w:val="both"/>
      </w:pPr>
      <w:r w:rsidRPr="00614C3A">
        <w:t>Caracterizados por:</w:t>
      </w:r>
    </w:p>
    <w:p w:rsidR="00686C07" w:rsidRPr="00614C3A" w:rsidRDefault="00686C07" w:rsidP="0050444A">
      <w:pPr>
        <w:jc w:val="both"/>
      </w:pPr>
      <w:r w:rsidRPr="00614C3A">
        <w:t>Control y ejecución del proyecto.</w:t>
      </w:r>
    </w:p>
    <w:p w:rsidR="00686C07" w:rsidRDefault="00614C3A" w:rsidP="0050444A">
      <w:pPr>
        <w:jc w:val="both"/>
      </w:pPr>
      <w:r w:rsidRPr="00614C3A">
        <w:t>M</w:t>
      </w:r>
      <w:r w:rsidR="00686C07" w:rsidRPr="00614C3A">
        <w:t>edición de tiempos de las fases.</w:t>
      </w:r>
    </w:p>
    <w:p w:rsidR="005F71FE" w:rsidRDefault="005F71FE" w:rsidP="0050444A">
      <w:pPr>
        <w:jc w:val="both"/>
      </w:pPr>
      <w:r>
        <w:t>Para  este proyecto se trabajará con las siguientes métricas del proceso</w:t>
      </w:r>
      <w:r w:rsidR="007C343E">
        <w:t>:</w:t>
      </w:r>
    </w:p>
    <w:p w:rsidR="005F71FE" w:rsidRDefault="005F71FE" w:rsidP="0050444A">
      <w:pPr>
        <w:jc w:val="both"/>
      </w:pPr>
      <w:r>
        <w:t xml:space="preserve"> Costo de remoción de defectos</w:t>
      </w:r>
    </w:p>
    <w:p w:rsidR="005F71FE" w:rsidRDefault="005F71FE" w:rsidP="0050444A">
      <w:pPr>
        <w:jc w:val="both"/>
      </w:pPr>
      <w:r>
        <w:t>Cantidad de código rehusado</w:t>
      </w:r>
    </w:p>
    <w:p w:rsidR="005F71FE" w:rsidRDefault="005F71FE" w:rsidP="0050444A">
      <w:pPr>
        <w:jc w:val="both"/>
      </w:pPr>
      <w:r>
        <w:t xml:space="preserve">Distribución de esfuerzo por fase </w:t>
      </w:r>
    </w:p>
    <w:p w:rsidR="005F71FE" w:rsidRDefault="005F71FE" w:rsidP="0050444A">
      <w:pPr>
        <w:jc w:val="both"/>
      </w:pPr>
      <w:r>
        <w:t>Efectividad para remover defectos entre fa</w:t>
      </w:r>
      <w:r w:rsidR="007C343E">
        <w:t>s</w:t>
      </w:r>
      <w:r>
        <w:t>es</w:t>
      </w:r>
    </w:p>
    <w:p w:rsidR="005F71FE" w:rsidRDefault="005F71FE" w:rsidP="0050444A">
      <w:pPr>
        <w:jc w:val="both"/>
      </w:pPr>
      <w:r>
        <w:t>Soporte de herramientas para procesos propuestos</w:t>
      </w:r>
    </w:p>
    <w:p w:rsidR="007D0783" w:rsidRDefault="007D0783" w:rsidP="004B64D4">
      <w:pPr>
        <w:pStyle w:val="PSI-Ttulo2"/>
      </w:pPr>
    </w:p>
    <w:p w:rsidR="00686C07" w:rsidRPr="00676DD1" w:rsidRDefault="00686C07" w:rsidP="004B64D4">
      <w:pPr>
        <w:pStyle w:val="PSI-Ttulo2"/>
      </w:pPr>
      <w:r w:rsidRPr="00676DD1">
        <w:t xml:space="preserve"> </w:t>
      </w:r>
      <w:bookmarkStart w:id="66" w:name="_Toc259524503"/>
      <w:r w:rsidRPr="00676DD1">
        <w:t>Métricas de proyecto</w:t>
      </w:r>
      <w:bookmarkEnd w:id="66"/>
    </w:p>
    <w:p w:rsidR="00686C07" w:rsidRPr="00686C07" w:rsidRDefault="00686C07" w:rsidP="0050444A">
      <w:r w:rsidRPr="00686C07">
        <w:t>Permiten evaluar el estado del proyecto.</w:t>
      </w:r>
    </w:p>
    <w:p w:rsidR="004B64D4" w:rsidRDefault="00686C07" w:rsidP="0050444A">
      <w:r w:rsidRPr="00686C07">
        <w:t>Permiten seguir la pista de los riesgos.</w:t>
      </w:r>
    </w:p>
    <w:p w:rsidR="005F71FE" w:rsidRDefault="005F71FE" w:rsidP="0050444A">
      <w:r>
        <w:t>Para  este proyecto se trabajará con las siguientes métricas del proyecto</w:t>
      </w:r>
      <w:r w:rsidR="00000726">
        <w:t>:</w:t>
      </w:r>
    </w:p>
    <w:p w:rsidR="00DD04BC" w:rsidRDefault="00DD04BC" w:rsidP="0050444A">
      <w:r>
        <w:t>Cantidad de puntos de función liberados por unidad de tiempo</w:t>
      </w:r>
    </w:p>
    <w:p w:rsidR="005F71FE" w:rsidRDefault="005F71FE" w:rsidP="0050444A">
      <w:r>
        <w:t xml:space="preserve"> Costo del desarrollo</w:t>
      </w:r>
    </w:p>
    <w:p w:rsidR="005F71FE" w:rsidRDefault="005F71FE" w:rsidP="0050444A">
      <w:r>
        <w:t>Costo del soporte</w:t>
      </w:r>
    </w:p>
    <w:p w:rsidR="005F71FE" w:rsidRDefault="005F71FE" w:rsidP="0050444A">
      <w:r>
        <w:t>Horas trabajadas</w:t>
      </w:r>
    </w:p>
    <w:p w:rsidR="005F71FE" w:rsidRDefault="005F71FE" w:rsidP="0050444A">
      <w:r>
        <w:t>Tiempo (calendario) transcurrido</w:t>
      </w:r>
    </w:p>
    <w:p w:rsidR="005F71FE" w:rsidRDefault="001C61A8" w:rsidP="0050444A">
      <w:r>
        <w:t>Distribución</w:t>
      </w:r>
      <w:r w:rsidR="005F71FE">
        <w:t xml:space="preserve"> del esfuerzo por fase</w:t>
      </w:r>
    </w:p>
    <w:p w:rsidR="00DD04BC" w:rsidRDefault="00DD04BC" w:rsidP="0050444A">
      <w:r>
        <w:t>Cambios sobre requerimientos durante el desarrollo</w:t>
      </w:r>
    </w:p>
    <w:p w:rsidR="00DD04BC" w:rsidRDefault="00DD04BC" w:rsidP="0050444A">
      <w:r>
        <w:t>Cambio sobre requerimientos en operación</w:t>
      </w:r>
    </w:p>
    <w:p w:rsidR="00DD04BC" w:rsidRDefault="00DD04BC" w:rsidP="0050444A">
      <w:r>
        <w:t>Origen de los cambios sobre requerimientos</w:t>
      </w:r>
    </w:p>
    <w:p w:rsidR="00DD04BC" w:rsidRDefault="00DD04BC" w:rsidP="0050444A">
      <w:r>
        <w:t>Cronograma Vs Estimado</w:t>
      </w:r>
    </w:p>
    <w:p w:rsidR="00DD04BC" w:rsidRDefault="00DD04BC" w:rsidP="0050444A">
      <w:r>
        <w:t>Costo sobre valor agregado</w:t>
      </w:r>
    </w:p>
    <w:p w:rsidR="00DD04BC" w:rsidRDefault="00DD04BC" w:rsidP="0050444A">
      <w:r>
        <w:lastRenderedPageBreak/>
        <w:t>Porcentaje de requerimientos implementados por unidad de tiempo</w:t>
      </w:r>
    </w:p>
    <w:p w:rsidR="004B64D4" w:rsidRDefault="007D0783" w:rsidP="004B64D4">
      <w:pPr>
        <w:pStyle w:val="PSI-Ttulo2"/>
      </w:pPr>
      <w:r>
        <w:br w:type="page"/>
      </w:r>
      <w:bookmarkStart w:id="67" w:name="_Toc259524504"/>
      <w:r w:rsidR="004B64D4" w:rsidRPr="004B64D4">
        <w:lastRenderedPageBreak/>
        <w:t>Métricas de producto</w:t>
      </w:r>
      <w:bookmarkEnd w:id="67"/>
    </w:p>
    <w:p w:rsidR="007D0783" w:rsidRPr="004B64D4" w:rsidRDefault="007D0783" w:rsidP="004B64D4">
      <w:pPr>
        <w:pStyle w:val="PSI-Ttulo2"/>
      </w:pPr>
    </w:p>
    <w:p w:rsidR="004B64D4" w:rsidRPr="00BB1A44" w:rsidRDefault="004B64D4" w:rsidP="0050444A">
      <w:pPr>
        <w:numPr>
          <w:ilvl w:val="0"/>
          <w:numId w:val="3"/>
        </w:numPr>
      </w:pPr>
      <w:r w:rsidRPr="00BB1A44">
        <w:t>Se centran en las características del software y no en cómo fue producido.</w:t>
      </w:r>
    </w:p>
    <w:p w:rsidR="004B64D4" w:rsidRPr="00BB1A44" w:rsidRDefault="004B64D4" w:rsidP="0050444A">
      <w:pPr>
        <w:numPr>
          <w:ilvl w:val="0"/>
          <w:numId w:val="3"/>
        </w:numPr>
      </w:pPr>
      <w:r w:rsidRPr="00BB1A44">
        <w:t>También son productos los artefactos, documentos, modelos, y componentes que conforman el software.</w:t>
      </w:r>
    </w:p>
    <w:p w:rsidR="004B64D4" w:rsidRDefault="004B64D4" w:rsidP="0050444A">
      <w:pPr>
        <w:numPr>
          <w:ilvl w:val="0"/>
          <w:numId w:val="3"/>
        </w:numPr>
      </w:pPr>
      <w:r w:rsidRPr="00BB1A44">
        <w:t>Se miden cosas como el tamaño, la calidad, la totalidad, la volatilidad, y el esfuerzo</w:t>
      </w:r>
    </w:p>
    <w:p w:rsidR="00DD04BC" w:rsidRDefault="00DD04BC" w:rsidP="0050444A">
      <w:r>
        <w:t>Para  este proyecto se trabajará con las siguientes métricas del producto</w:t>
      </w:r>
      <w:r w:rsidR="00EB5F47">
        <w:t>:</w:t>
      </w:r>
    </w:p>
    <w:p w:rsidR="00DD04BC" w:rsidRDefault="00DD04BC" w:rsidP="0050444A">
      <w:pPr>
        <w:numPr>
          <w:ilvl w:val="0"/>
          <w:numId w:val="3"/>
        </w:numPr>
      </w:pPr>
      <w:r>
        <w:t>Puntos de Caso de Uso</w:t>
      </w:r>
    </w:p>
    <w:p w:rsidR="00DD04BC" w:rsidRDefault="00DD04BC" w:rsidP="0050444A">
      <w:pPr>
        <w:numPr>
          <w:ilvl w:val="0"/>
          <w:numId w:val="3"/>
        </w:numPr>
      </w:pPr>
      <w:r>
        <w:t>Puntos de función</w:t>
      </w:r>
    </w:p>
    <w:p w:rsidR="00DD04BC" w:rsidRDefault="00DD04BC" w:rsidP="0050444A">
      <w:pPr>
        <w:numPr>
          <w:ilvl w:val="0"/>
          <w:numId w:val="3"/>
        </w:numPr>
      </w:pPr>
      <w:r>
        <w:t>Complejidad de diseño (acoplamiento)</w:t>
      </w:r>
    </w:p>
    <w:p w:rsidR="00DD04BC" w:rsidRDefault="00DD04BC" w:rsidP="0050444A">
      <w:pPr>
        <w:numPr>
          <w:ilvl w:val="0"/>
          <w:numId w:val="3"/>
        </w:numPr>
      </w:pPr>
      <w:r>
        <w:t xml:space="preserve">Complejidad de código </w:t>
      </w:r>
    </w:p>
    <w:p w:rsidR="00DD04BC" w:rsidRDefault="00DD04BC" w:rsidP="0050444A">
      <w:pPr>
        <w:numPr>
          <w:ilvl w:val="0"/>
          <w:numId w:val="3"/>
        </w:numPr>
      </w:pPr>
      <w:r>
        <w:t>Métodos por clase</w:t>
      </w:r>
    </w:p>
    <w:p w:rsidR="00DD04BC" w:rsidRDefault="00DD04BC" w:rsidP="0050444A">
      <w:pPr>
        <w:numPr>
          <w:ilvl w:val="0"/>
          <w:numId w:val="3"/>
        </w:numPr>
      </w:pPr>
      <w:r>
        <w:t>Profundidad y ancho de jerarquías</w:t>
      </w:r>
    </w:p>
    <w:p w:rsidR="00DD04BC" w:rsidRDefault="00DD04BC" w:rsidP="0050444A">
      <w:pPr>
        <w:numPr>
          <w:ilvl w:val="0"/>
          <w:numId w:val="3"/>
        </w:numPr>
      </w:pPr>
      <w:r>
        <w:t>Cantidad de objetos y cantidad de relaciones de colaboración diferentes</w:t>
      </w:r>
    </w:p>
    <w:p w:rsidR="00DD04BC" w:rsidRDefault="00DD04BC" w:rsidP="0050444A">
      <w:pPr>
        <w:numPr>
          <w:ilvl w:val="0"/>
          <w:numId w:val="3"/>
        </w:numPr>
      </w:pPr>
      <w:r>
        <w:t>Volativilidad de componentes</w:t>
      </w:r>
    </w:p>
    <w:p w:rsidR="00DD04BC" w:rsidRDefault="00DD04BC" w:rsidP="0050444A">
      <w:pPr>
        <w:numPr>
          <w:ilvl w:val="0"/>
          <w:numId w:val="3"/>
        </w:numPr>
      </w:pPr>
      <w:r>
        <w:t xml:space="preserve">Complejidad de despliegue </w:t>
      </w:r>
    </w:p>
    <w:p w:rsidR="00DD04BC" w:rsidRDefault="00DD04BC" w:rsidP="0050444A">
      <w:pPr>
        <w:numPr>
          <w:ilvl w:val="0"/>
          <w:numId w:val="3"/>
        </w:numPr>
      </w:pPr>
      <w:r>
        <w:t>Densidad de defectos</w:t>
      </w:r>
    </w:p>
    <w:p w:rsidR="00DD04BC" w:rsidRDefault="00DD04BC" w:rsidP="0050444A">
      <w:pPr>
        <w:numPr>
          <w:ilvl w:val="0"/>
          <w:numId w:val="3"/>
        </w:numPr>
      </w:pPr>
      <w:r>
        <w:t>Tipo y origen de defectos</w:t>
      </w:r>
    </w:p>
    <w:p w:rsidR="00DD04BC" w:rsidRDefault="00DD04BC" w:rsidP="0050444A">
      <w:pPr>
        <w:numPr>
          <w:ilvl w:val="0"/>
          <w:numId w:val="3"/>
        </w:numPr>
      </w:pPr>
      <w:r>
        <w:t>Cantidad de problemas reportados</w:t>
      </w:r>
    </w:p>
    <w:p w:rsidR="00DD04BC" w:rsidRDefault="00DD04BC" w:rsidP="0050444A">
      <w:pPr>
        <w:numPr>
          <w:ilvl w:val="0"/>
          <w:numId w:val="3"/>
        </w:numPr>
      </w:pPr>
      <w:r>
        <w:t>Tiempo transcurrido entre fallas</w:t>
      </w:r>
    </w:p>
    <w:p w:rsidR="00DD04BC" w:rsidRDefault="00DD04BC" w:rsidP="0050444A">
      <w:pPr>
        <w:numPr>
          <w:ilvl w:val="0"/>
          <w:numId w:val="3"/>
        </w:numPr>
      </w:pPr>
      <w:r>
        <w:t>Tiempo esperado para la siguiente falla</w:t>
      </w:r>
    </w:p>
    <w:p w:rsidR="00DD04BC" w:rsidRDefault="00DD04BC" w:rsidP="0050444A">
      <w:pPr>
        <w:numPr>
          <w:ilvl w:val="0"/>
          <w:numId w:val="3"/>
        </w:numPr>
      </w:pPr>
      <w:r>
        <w:t>Tiempo requerido para reparar</w:t>
      </w:r>
    </w:p>
    <w:p w:rsidR="00DD04BC" w:rsidRDefault="00DD04BC" w:rsidP="0050444A">
      <w:pPr>
        <w:numPr>
          <w:ilvl w:val="0"/>
          <w:numId w:val="3"/>
        </w:numPr>
      </w:pPr>
      <w:r>
        <w:t>SLOC</w:t>
      </w:r>
    </w:p>
    <w:p w:rsidR="00DD04BC" w:rsidRDefault="00DD04BC" w:rsidP="0050444A">
      <w:pPr>
        <w:numPr>
          <w:ilvl w:val="0"/>
          <w:numId w:val="3"/>
        </w:numPr>
      </w:pPr>
      <w:r>
        <w:t xml:space="preserve">Facilidad de aprendizaje de uso </w:t>
      </w:r>
    </w:p>
    <w:p w:rsidR="007D0783" w:rsidRPr="004B64D4" w:rsidRDefault="007D0783" w:rsidP="00886029">
      <w:pPr>
        <w:pStyle w:val="PSI-ComentarioVieta"/>
      </w:pPr>
    </w:p>
    <w:p w:rsidR="00F341E4" w:rsidRDefault="00F341E4" w:rsidP="00686C07">
      <w:pPr>
        <w:pStyle w:val="PSI-Ttulo2"/>
      </w:pPr>
      <w:bookmarkStart w:id="68" w:name="_Toc259524505"/>
      <w:r>
        <w:t>Estándar de documentación</w:t>
      </w:r>
      <w:bookmarkEnd w:id="64"/>
      <w:bookmarkEnd w:id="68"/>
    </w:p>
    <w:p w:rsidR="00F341E4" w:rsidRDefault="00F341E4" w:rsidP="00027588">
      <w:r>
        <w:t>Como estándares de documentación se definirán dos documentos:</w:t>
      </w:r>
    </w:p>
    <w:p w:rsidR="00F341E4" w:rsidRDefault="00F341E4" w:rsidP="00027588">
      <w:r>
        <w:lastRenderedPageBreak/>
        <w:t>Est</w:t>
      </w:r>
      <w:r w:rsidR="00EB5F47">
        <w:t xml:space="preserve">ándar de documentación técnica </w:t>
      </w:r>
    </w:p>
    <w:p w:rsidR="00F341E4" w:rsidRDefault="00F341E4" w:rsidP="00027588">
      <w:r>
        <w:t>Estándar de documentación de usuario.</w:t>
      </w:r>
    </w:p>
    <w:p w:rsidR="00F341E4" w:rsidRDefault="00F341E4" w:rsidP="00027588"/>
    <w:p w:rsidR="00F341E4" w:rsidRDefault="00F341E4" w:rsidP="00027588">
      <w:r>
        <w:t>La documentación técnica del producto debe:</w:t>
      </w:r>
    </w:p>
    <w:p w:rsidR="00441463" w:rsidRDefault="00441463" w:rsidP="00027588"/>
    <w:p w:rsidR="00F341E4" w:rsidRDefault="00F341E4" w:rsidP="00027588">
      <w:r>
        <w:t>Ser adecuada para que un grupo independiente del de desarrollo pueda encarar el mantenimiento del producto.</w:t>
      </w:r>
    </w:p>
    <w:p w:rsidR="00F341E4" w:rsidRDefault="00F341E4" w:rsidP="00027588">
      <w:r>
        <w:t>Incluir fuentes, Modelos de Casos de Uso, Objetos de diseño</w:t>
      </w:r>
      <w:r w:rsidR="00F97BA2">
        <w:t>.</w:t>
      </w:r>
    </w:p>
    <w:p w:rsidR="00F341E4" w:rsidRDefault="00F341E4" w:rsidP="00027588"/>
    <w:p w:rsidR="00F341E4" w:rsidRDefault="00F341E4" w:rsidP="00027588">
      <w:r>
        <w:t>Para la escritura de documentos se han definido plantillas para ser utilizadas en la elaboración de entregables.</w:t>
      </w:r>
    </w:p>
    <w:p w:rsidR="00F341E4" w:rsidRDefault="00F341E4" w:rsidP="00027588">
      <w:r>
        <w:t>En estas plantillas se definen:</w:t>
      </w:r>
    </w:p>
    <w:p w:rsidR="00441463" w:rsidRDefault="00441463" w:rsidP="00027588"/>
    <w:p w:rsidR="00F341E4" w:rsidRDefault="00F97BA2" w:rsidP="00027588">
      <w:r>
        <w:t>E</w:t>
      </w:r>
      <w:r w:rsidR="00F341E4">
        <w:t>ncabezado y pie de página.</w:t>
      </w:r>
    </w:p>
    <w:p w:rsidR="00F341E4" w:rsidRDefault="00F97BA2" w:rsidP="00027588">
      <w:r>
        <w:t>F</w:t>
      </w:r>
      <w:r w:rsidR="00F341E4">
        <w:t>uente y tamaño de fuente para estilo normal</w:t>
      </w:r>
      <w:r>
        <w:t>.</w:t>
      </w:r>
    </w:p>
    <w:p w:rsidR="00F341E4" w:rsidRDefault="00F97BA2" w:rsidP="00027588">
      <w:r>
        <w:t>F</w:t>
      </w:r>
      <w:r w:rsidR="00F341E4">
        <w:t>uente y tamaño de fuente para los títulos a utilizar</w:t>
      </w:r>
      <w:r>
        <w:t>.</w:t>
      </w:r>
    </w:p>
    <w:p w:rsidR="00F341E4" w:rsidRDefault="00F97BA2" w:rsidP="00027588">
      <w:r>
        <w:t>D</w:t>
      </w:r>
      <w:r w:rsidR="00F341E4">
        <w:t>atos mínimos que se deben incluir: fecha, versión y responsables.</w:t>
      </w:r>
    </w:p>
    <w:p w:rsidR="00F97BA2" w:rsidRDefault="00F97BA2" w:rsidP="007D0783">
      <w:pPr>
        <w:pStyle w:val="PSI-Normal"/>
      </w:pPr>
    </w:p>
    <w:p w:rsidR="00F341E4" w:rsidRDefault="00F341E4" w:rsidP="00F341E4">
      <w:pPr>
        <w:pStyle w:val="PSI-Ttulo2"/>
      </w:pPr>
      <w:bookmarkStart w:id="69" w:name="_Toc21938358"/>
      <w:bookmarkStart w:id="70" w:name="_Toc259524506"/>
      <w:r>
        <w:t>Estándar de verificación y prácticas</w:t>
      </w:r>
      <w:bookmarkEnd w:id="69"/>
      <w:bookmarkEnd w:id="70"/>
    </w:p>
    <w:p w:rsidR="00F341E4" w:rsidRDefault="00441463" w:rsidP="00027588">
      <w:pPr>
        <w:jc w:val="both"/>
      </w:pPr>
      <w:r>
        <w:t>[</w:t>
      </w:r>
      <w:r w:rsidR="00F341E4">
        <w:t>Se utilizan las prácticas definidas en el Plan de Verificación y Validación.</w:t>
      </w:r>
    </w:p>
    <w:p w:rsidR="00F341E4" w:rsidRPr="00351D45" w:rsidRDefault="00F341E4" w:rsidP="00027588">
      <w:pPr>
        <w:jc w:val="both"/>
      </w:pPr>
      <w:r>
        <w:t>Como estándar se utiliza el documento de:</w:t>
      </w:r>
      <w:r>
        <w:rPr>
          <w:b/>
        </w:rPr>
        <w:t xml:space="preserve"> </w:t>
      </w:r>
      <w:r w:rsidR="001001E1">
        <w:fldChar w:fldCharType="begin"/>
      </w:r>
      <w:r w:rsidR="00E87F20">
        <w:instrText xml:space="preserve"> INCLUDEPICTURE "H:\\psi\\metodologia\\images\\cnvbull2.gif" \* MERGEFORMAT \d </w:instrText>
      </w:r>
      <w:r w:rsidR="001001E1">
        <w:fldChar w:fldCharType="end"/>
      </w:r>
      <w:r w:rsidRPr="00351D45">
        <w:t>Std 1012-1986 IEEE Standard for Software Verification and Validation Plans.</w:t>
      </w:r>
      <w:r w:rsidR="00441463">
        <w:t>]</w:t>
      </w:r>
    </w:p>
    <w:p w:rsidR="000B62B5" w:rsidRDefault="000B62B5" w:rsidP="00F341E4">
      <w:pPr>
        <w:pStyle w:val="PSI-Ttulo2"/>
      </w:pPr>
      <w:bookmarkStart w:id="71" w:name="_Toc21938359"/>
    </w:p>
    <w:p w:rsidR="00F341E4" w:rsidRDefault="00F341E4" w:rsidP="00F341E4">
      <w:pPr>
        <w:pStyle w:val="PSI-Ttulo2"/>
      </w:pPr>
      <w:bookmarkStart w:id="72" w:name="_Toc259524507"/>
      <w:r>
        <w:t>Otros Estándares</w:t>
      </w:r>
      <w:bookmarkEnd w:id="71"/>
      <w:bookmarkEnd w:id="72"/>
    </w:p>
    <w:p w:rsidR="00F341E4" w:rsidRDefault="00F341E4" w:rsidP="00027588">
      <w:r>
        <w:t>[En esta sección se deberán definir otros estándares a utilizar.]</w:t>
      </w:r>
    </w:p>
    <w:p w:rsidR="00F341E4" w:rsidRDefault="00F341E4" w:rsidP="00F341E4">
      <w:pPr>
        <w:pStyle w:val="MNormal"/>
        <w:rPr>
          <w:lang w:val="es-AR"/>
        </w:rPr>
      </w:pPr>
    </w:p>
    <w:p w:rsidR="000B62B5" w:rsidRPr="009129B1" w:rsidRDefault="000B62B5" w:rsidP="00F341E4">
      <w:pPr>
        <w:pStyle w:val="MNormal"/>
        <w:rPr>
          <w:lang w:val="es-AR"/>
        </w:rPr>
      </w:pPr>
    </w:p>
    <w:p w:rsidR="00F341E4" w:rsidRDefault="00F341E4" w:rsidP="00F341E4">
      <w:pPr>
        <w:pStyle w:val="PSI-Ttulo1"/>
      </w:pPr>
      <w:bookmarkStart w:id="73" w:name="_Toc21938360"/>
      <w:bookmarkStart w:id="74" w:name="_Toc259524508"/>
      <w:r>
        <w:lastRenderedPageBreak/>
        <w:t>Revisiones y auditorías</w:t>
      </w:r>
      <w:bookmarkEnd w:id="73"/>
      <w:bookmarkEnd w:id="74"/>
    </w:p>
    <w:p w:rsidR="00F341E4" w:rsidRDefault="00F341E4" w:rsidP="00F341E4">
      <w:pPr>
        <w:pStyle w:val="PSI-Ttulo2"/>
      </w:pPr>
      <w:bookmarkStart w:id="75" w:name="_Toc21938361"/>
      <w:bookmarkStart w:id="76" w:name="_Toc259524509"/>
      <w:r w:rsidRPr="001B43FE">
        <w:t>Objetivo</w:t>
      </w:r>
      <w:bookmarkEnd w:id="75"/>
      <w:bookmarkEnd w:id="76"/>
    </w:p>
    <w:p w:rsidR="00F341E4" w:rsidRDefault="001B43FE" w:rsidP="00027588">
      <w:pPr>
        <w:jc w:val="both"/>
      </w:pPr>
      <w:r>
        <w:t>[</w:t>
      </w:r>
      <w:r w:rsidR="00F341E4">
        <w:t>Definición de las revisiones y auditorías técnicas y de gestión que se realizarán.</w:t>
      </w:r>
    </w:p>
    <w:p w:rsidR="00F341E4" w:rsidRDefault="00F341E4" w:rsidP="00027588">
      <w:pPr>
        <w:jc w:val="both"/>
      </w:pPr>
      <w:r>
        <w:t>Especificación de cómo serán llevadas a cabo dichas revisiones y auditorías.</w:t>
      </w:r>
      <w:r w:rsidR="001B43FE">
        <w:t>]</w:t>
      </w:r>
    </w:p>
    <w:p w:rsidR="000B62B5" w:rsidRDefault="000B62B5" w:rsidP="007D0783">
      <w:pPr>
        <w:pStyle w:val="PSI-Normal"/>
      </w:pPr>
    </w:p>
    <w:p w:rsidR="00F341E4" w:rsidRDefault="00F341E4" w:rsidP="00F341E4">
      <w:pPr>
        <w:pStyle w:val="PSI-Ttulo2"/>
      </w:pPr>
      <w:bookmarkStart w:id="77" w:name="_Toc21938362"/>
      <w:bookmarkStart w:id="78" w:name="_Toc259524510"/>
      <w:r>
        <w:t>Requerimientos mínimos</w:t>
      </w:r>
      <w:bookmarkEnd w:id="77"/>
      <w:bookmarkEnd w:id="78"/>
    </w:p>
    <w:p w:rsidR="00F341E4" w:rsidRDefault="00F341E4" w:rsidP="00027588">
      <w:pPr>
        <w:jc w:val="both"/>
      </w:pPr>
      <w:r>
        <w:t>[Se especifican las revisiones y auditorías que deben realizarse como mínimo, así como la agenda para la realización de las mismas.]</w:t>
      </w:r>
    </w:p>
    <w:p w:rsidR="00F341E4" w:rsidRDefault="00F341E4" w:rsidP="00470764">
      <w:pPr>
        <w:pStyle w:val="PSI-Ttulo3"/>
      </w:pPr>
      <w:bookmarkStart w:id="79" w:name="_Toc21938363"/>
      <w:bookmarkStart w:id="80" w:name="_Toc259524511"/>
      <w:r>
        <w:t>Revisión de requerimientos</w:t>
      </w:r>
      <w:bookmarkEnd w:id="79"/>
      <w:bookmarkEnd w:id="80"/>
    </w:p>
    <w:p w:rsidR="00F341E4" w:rsidRDefault="00BB3E4E" w:rsidP="00027588">
      <w:pPr>
        <w:jc w:val="both"/>
      </w:pPr>
      <w:r>
        <w:t>[</w:t>
      </w:r>
      <w:r w:rsidR="00F341E4">
        <w:t xml:space="preserve">Esta revisión se realiza para asegurar que se </w:t>
      </w:r>
      <w:r w:rsidR="005264A0">
        <w:t xml:space="preserve">ha </w:t>
      </w:r>
      <w:r w:rsidR="00F341E4">
        <w:t>cumpli</w:t>
      </w:r>
      <w:r w:rsidR="005264A0">
        <w:t>do</w:t>
      </w:r>
      <w:r w:rsidR="00F341E4">
        <w:t xml:space="preserve"> con los requerimientos especificados por el Cliente.</w:t>
      </w:r>
      <w:r>
        <w:t>]</w:t>
      </w:r>
    </w:p>
    <w:p w:rsidR="005264A0" w:rsidRDefault="005264A0" w:rsidP="00886029">
      <w:pPr>
        <w:pStyle w:val="PSI-Comentario"/>
      </w:pPr>
    </w:p>
    <w:p w:rsidR="00F341E4" w:rsidRDefault="00F341E4" w:rsidP="00470764">
      <w:pPr>
        <w:pStyle w:val="PSI-Ttulo3"/>
      </w:pPr>
      <w:bookmarkStart w:id="81" w:name="_Toc21938364"/>
      <w:bookmarkStart w:id="82" w:name="_Toc259524512"/>
      <w:r>
        <w:t>Revisión de diseño preliminar</w:t>
      </w:r>
      <w:bookmarkEnd w:id="81"/>
      <w:bookmarkEnd w:id="82"/>
    </w:p>
    <w:p w:rsidR="00F341E4" w:rsidRDefault="00BB3E4E" w:rsidP="00027588">
      <w:pPr>
        <w:jc w:val="both"/>
      </w:pPr>
      <w:r>
        <w:t>[</w:t>
      </w:r>
      <w:r w:rsidR="00F341E4">
        <w:t>Esta revisión se realiza para asegurar la consistencia y suficiencia técnica del diseño preliminar del software.</w:t>
      </w:r>
      <w:r>
        <w:t>]</w:t>
      </w:r>
    </w:p>
    <w:p w:rsidR="005264A0" w:rsidRDefault="005264A0" w:rsidP="00470764">
      <w:pPr>
        <w:pStyle w:val="PSI-Ttulo3"/>
      </w:pPr>
      <w:bookmarkStart w:id="83" w:name="_Toc21938365"/>
    </w:p>
    <w:p w:rsidR="00F341E4" w:rsidRDefault="00F341E4" w:rsidP="00470764">
      <w:pPr>
        <w:pStyle w:val="PSI-Ttulo3"/>
      </w:pPr>
      <w:bookmarkStart w:id="84" w:name="_Toc259524513"/>
      <w:r>
        <w:t>Revisión de diseño crítico</w:t>
      </w:r>
      <w:bookmarkEnd w:id="83"/>
      <w:bookmarkEnd w:id="84"/>
    </w:p>
    <w:p w:rsidR="00F341E4" w:rsidRDefault="00BB3E4E" w:rsidP="00027588">
      <w:pPr>
        <w:jc w:val="both"/>
      </w:pPr>
      <w:r>
        <w:t>[</w:t>
      </w:r>
      <w:r w:rsidR="00F341E4">
        <w:t>Esta revisión se realiza para asegurar la consistencia del diseño detallado con la especificación de requerimientos.</w:t>
      </w:r>
      <w:r>
        <w:t>]</w:t>
      </w:r>
    </w:p>
    <w:p w:rsidR="005264A0" w:rsidRDefault="005264A0" w:rsidP="007D0783">
      <w:pPr>
        <w:pStyle w:val="PSI-Normal"/>
      </w:pPr>
    </w:p>
    <w:p w:rsidR="00F341E4" w:rsidRDefault="00F341E4" w:rsidP="00470764">
      <w:pPr>
        <w:pStyle w:val="PSI-Ttulo3"/>
      </w:pPr>
      <w:bookmarkStart w:id="85" w:name="_Toc21938367"/>
      <w:bookmarkStart w:id="86" w:name="_Toc259524514"/>
      <w:r>
        <w:t>Auditoría funcional</w:t>
      </w:r>
      <w:bookmarkEnd w:id="85"/>
      <w:bookmarkEnd w:id="86"/>
    </w:p>
    <w:p w:rsidR="00F341E4" w:rsidRDefault="00BB3E4E" w:rsidP="00027588">
      <w:pPr>
        <w:jc w:val="both"/>
      </w:pPr>
      <w:r>
        <w:t>[</w:t>
      </w:r>
      <w:r w:rsidR="00F341E4">
        <w:t>Esta auditoría se realiza previa a la liberación del software, para verificar que todos los requerimientos especificados en el documento de requerimientos fueron cumplidos.</w:t>
      </w:r>
      <w:r>
        <w:t>]</w:t>
      </w:r>
    </w:p>
    <w:p w:rsidR="005264A0" w:rsidRDefault="005264A0" w:rsidP="00886029">
      <w:pPr>
        <w:pStyle w:val="PSI-Comentario"/>
      </w:pPr>
    </w:p>
    <w:p w:rsidR="00F341E4" w:rsidRDefault="00F341E4" w:rsidP="00470764">
      <w:pPr>
        <w:pStyle w:val="PSI-Ttulo3"/>
      </w:pPr>
      <w:bookmarkStart w:id="87" w:name="_Toc21938368"/>
      <w:bookmarkStart w:id="88" w:name="_Toc259524515"/>
      <w:r>
        <w:t>Auditoría física</w:t>
      </w:r>
      <w:bookmarkEnd w:id="87"/>
      <w:bookmarkEnd w:id="88"/>
    </w:p>
    <w:p w:rsidR="00F341E4" w:rsidRDefault="00BB3E4E" w:rsidP="00027588">
      <w:pPr>
        <w:jc w:val="both"/>
      </w:pPr>
      <w:r>
        <w:t>[</w:t>
      </w:r>
      <w:r w:rsidR="00F341E4">
        <w:t>Esta revisión se realiza para verificar que el software y la documentación son consistentes y están aptos para la liberación.</w:t>
      </w:r>
      <w:r>
        <w:t>]</w:t>
      </w:r>
    </w:p>
    <w:p w:rsidR="005264A0" w:rsidRDefault="005264A0" w:rsidP="00470764">
      <w:pPr>
        <w:pStyle w:val="PSI-Ttulo3"/>
      </w:pPr>
      <w:bookmarkStart w:id="89" w:name="_Toc21938369"/>
    </w:p>
    <w:p w:rsidR="00F341E4" w:rsidRDefault="00F341E4" w:rsidP="00470764">
      <w:pPr>
        <w:pStyle w:val="PSI-Ttulo3"/>
      </w:pPr>
      <w:bookmarkStart w:id="90" w:name="_Toc259524516"/>
      <w:r>
        <w:t>Auditorías internas al proceso</w:t>
      </w:r>
      <w:bookmarkEnd w:id="89"/>
      <w:bookmarkEnd w:id="90"/>
    </w:p>
    <w:p w:rsidR="00F341E4" w:rsidRDefault="008A23C7" w:rsidP="00027588">
      <w:pPr>
        <w:jc w:val="both"/>
      </w:pPr>
      <w:r>
        <w:t>[</w:t>
      </w:r>
      <w:r w:rsidR="00F341E4">
        <w:t xml:space="preserve">Estas auditorías </w:t>
      </w:r>
      <w:r w:rsidR="005264A0">
        <w:t>sirven</w:t>
      </w:r>
      <w:r w:rsidR="00F341E4">
        <w:t xml:space="preserve"> para verificar la consistencia: del código versus el documento de diseño, especificaciones de interfase, implementaciones de diseño versus requerimientos funcionales, requerimientos funcionales versus descripciones de testeo.</w:t>
      </w:r>
      <w:r>
        <w:t>]</w:t>
      </w:r>
    </w:p>
    <w:p w:rsidR="005264A0" w:rsidRDefault="005264A0" w:rsidP="00470764">
      <w:pPr>
        <w:pStyle w:val="PSI-Ttulo3"/>
      </w:pPr>
      <w:bookmarkStart w:id="91" w:name="_Toc21938370"/>
    </w:p>
    <w:p w:rsidR="00F341E4" w:rsidRDefault="00F341E4" w:rsidP="00470764">
      <w:pPr>
        <w:pStyle w:val="PSI-Ttulo3"/>
      </w:pPr>
      <w:bookmarkStart w:id="92" w:name="_Toc259524517"/>
      <w:r>
        <w:t>Revisiones de gestión</w:t>
      </w:r>
      <w:bookmarkEnd w:id="91"/>
      <w:bookmarkEnd w:id="92"/>
    </w:p>
    <w:p w:rsidR="00F341E4" w:rsidRDefault="008A23C7" w:rsidP="00027588">
      <w:pPr>
        <w:jc w:val="both"/>
      </w:pPr>
      <w:r>
        <w:t>[</w:t>
      </w:r>
      <w:r w:rsidR="00F341E4">
        <w:t>Estas revisiones se realizan periódicamente para asegurar la ejecución de todas las actividades identificadas en este Plan. Deben realizarse por una persona ajena al grupo de trabajo.</w:t>
      </w:r>
      <w:r>
        <w:t>]</w:t>
      </w:r>
    </w:p>
    <w:p w:rsidR="00886029" w:rsidRDefault="00886029" w:rsidP="00470764">
      <w:pPr>
        <w:pStyle w:val="PSI-Ttulo3"/>
      </w:pPr>
      <w:bookmarkStart w:id="93" w:name="_Toc21938371"/>
      <w:bookmarkStart w:id="94" w:name="_Toc259524518"/>
    </w:p>
    <w:p w:rsidR="00F341E4" w:rsidRDefault="00F341E4" w:rsidP="00470764">
      <w:pPr>
        <w:pStyle w:val="PSI-Ttulo3"/>
      </w:pPr>
      <w:r>
        <w:t>Revisión del Plan de gestión de configuración</w:t>
      </w:r>
      <w:bookmarkEnd w:id="93"/>
      <w:bookmarkEnd w:id="94"/>
    </w:p>
    <w:p w:rsidR="00F341E4" w:rsidRDefault="002F6F88" w:rsidP="00027588">
      <w:pPr>
        <w:jc w:val="both"/>
      </w:pPr>
      <w:r>
        <w:t>[</w:t>
      </w:r>
      <w:r w:rsidR="00F341E4">
        <w:t>Esta revisión se realiza para asegurar la consistencia y completitud de los métodos especificados en el Plan de gestión de configuración.</w:t>
      </w:r>
      <w:r>
        <w:t>]</w:t>
      </w:r>
    </w:p>
    <w:p w:rsidR="005264A0" w:rsidRDefault="005264A0" w:rsidP="007D0783">
      <w:pPr>
        <w:pStyle w:val="PSI-Normal"/>
      </w:pPr>
    </w:p>
    <w:p w:rsidR="00F341E4" w:rsidRDefault="00F341E4" w:rsidP="00470764">
      <w:pPr>
        <w:pStyle w:val="PSI-Ttulo3"/>
      </w:pPr>
      <w:bookmarkStart w:id="95" w:name="_Toc21938372"/>
      <w:bookmarkStart w:id="96" w:name="_Toc259524519"/>
      <w:r>
        <w:t>Revisión Post Mortem</w:t>
      </w:r>
      <w:bookmarkEnd w:id="95"/>
      <w:bookmarkEnd w:id="96"/>
    </w:p>
    <w:p w:rsidR="00F341E4" w:rsidRDefault="002F6F88" w:rsidP="00027588">
      <w:pPr>
        <w:jc w:val="both"/>
      </w:pPr>
      <w:r>
        <w:t>[</w:t>
      </w:r>
      <w:r w:rsidR="00F341E4">
        <w:t>Esta revisión se realiza al concluir el proyecto para especificar las actividades de desarrollo implementadas durante el proyecto y para proveer recomendaciones.</w:t>
      </w:r>
      <w:r>
        <w:t>]</w:t>
      </w:r>
    </w:p>
    <w:p w:rsidR="005264A0" w:rsidRDefault="005264A0" w:rsidP="007D0783">
      <w:pPr>
        <w:pStyle w:val="PSI-Normal"/>
      </w:pPr>
    </w:p>
    <w:p w:rsidR="00F341E4" w:rsidRDefault="00F341E4" w:rsidP="00470764">
      <w:pPr>
        <w:pStyle w:val="PSI-Ttulo3"/>
      </w:pPr>
      <w:bookmarkStart w:id="97" w:name="_Toc21938373"/>
      <w:bookmarkStart w:id="98" w:name="_Toc259524520"/>
      <w:r>
        <w:t>Agenda</w:t>
      </w:r>
      <w:bookmarkEnd w:id="97"/>
      <w:bookmarkEnd w:id="98"/>
    </w:p>
    <w:p w:rsidR="00F341E4" w:rsidRDefault="00F341E4" w:rsidP="00027588">
      <w:pPr>
        <w:jc w:val="both"/>
      </w:pPr>
      <w:r>
        <w:t>[En esta sección se deberá especificar la agenda para las revisiones y auditorías detalladas anteriormente.]</w:t>
      </w:r>
    </w:p>
    <w:p w:rsidR="003D11E6" w:rsidRDefault="003D11E6" w:rsidP="00F341E4">
      <w:pPr>
        <w:pStyle w:val="PSI-Ttulo2"/>
      </w:pPr>
      <w:bookmarkStart w:id="99" w:name="_Toc21938374"/>
    </w:p>
    <w:p w:rsidR="00F341E4" w:rsidRDefault="00F341E4" w:rsidP="00F341E4">
      <w:pPr>
        <w:pStyle w:val="PSI-Ttulo2"/>
      </w:pPr>
      <w:bookmarkStart w:id="100" w:name="_Toc259524521"/>
      <w:r>
        <w:t>Otras revisiones</w:t>
      </w:r>
      <w:bookmarkEnd w:id="99"/>
      <w:bookmarkEnd w:id="100"/>
    </w:p>
    <w:p w:rsidR="00F341E4" w:rsidRDefault="00F341E4" w:rsidP="00470764">
      <w:pPr>
        <w:pStyle w:val="PSI-Ttulo3"/>
      </w:pPr>
      <w:bookmarkStart w:id="101" w:name="_Toc21938375"/>
      <w:bookmarkStart w:id="102" w:name="_Toc259524522"/>
      <w:r>
        <w:t>Revisión de documentación de usuario</w:t>
      </w:r>
      <w:bookmarkEnd w:id="101"/>
      <w:bookmarkEnd w:id="102"/>
    </w:p>
    <w:p w:rsidR="00F341E4" w:rsidRDefault="00CA6E6A" w:rsidP="00027588">
      <w:pPr>
        <w:jc w:val="both"/>
      </w:pPr>
      <w:r>
        <w:t>[</w:t>
      </w:r>
      <w:r w:rsidR="00F341E4">
        <w:t>Se r</w:t>
      </w:r>
      <w:r w:rsidR="002D4CE8">
        <w:t xml:space="preserve">evisa la completitud, claridad </w:t>
      </w:r>
      <w:r w:rsidR="00F341E4">
        <w:t>y aplicación de uso.</w:t>
      </w:r>
      <w:r>
        <w:t>]</w:t>
      </w:r>
    </w:p>
    <w:p w:rsidR="005264A0" w:rsidRDefault="005264A0" w:rsidP="007D0783">
      <w:pPr>
        <w:pStyle w:val="PSI-Normal"/>
      </w:pPr>
    </w:p>
    <w:p w:rsidR="00F341E4" w:rsidRDefault="00F341E4" w:rsidP="00F341E4">
      <w:pPr>
        <w:pStyle w:val="PSI-Ttulo1"/>
      </w:pPr>
      <w:bookmarkStart w:id="103" w:name="_Toc21938376"/>
      <w:bookmarkStart w:id="104" w:name="_Toc259524523"/>
      <w:r>
        <w:t>Verificación</w:t>
      </w:r>
      <w:bookmarkEnd w:id="103"/>
      <w:bookmarkEnd w:id="104"/>
    </w:p>
    <w:p w:rsidR="00F341E4" w:rsidRDefault="00F341E4" w:rsidP="00027588">
      <w:pPr>
        <w:jc w:val="both"/>
      </w:pPr>
      <w:r>
        <w:t>[Se debe identificar todas las verificaciones que no fueron identificadas en el Plan de V &amp; V para el software y debe especificar los métodos a ser usados.]</w:t>
      </w:r>
    </w:p>
    <w:p w:rsidR="005264A0" w:rsidRDefault="005264A0" w:rsidP="00886029">
      <w:pPr>
        <w:pStyle w:val="PSI-Comentario"/>
      </w:pPr>
    </w:p>
    <w:p w:rsidR="00F341E4" w:rsidRDefault="00F341E4" w:rsidP="00F341E4">
      <w:pPr>
        <w:pStyle w:val="PSI-Ttulo1"/>
      </w:pPr>
      <w:bookmarkStart w:id="105" w:name="_Toc21938377"/>
      <w:bookmarkStart w:id="106" w:name="_Toc259524524"/>
      <w:r>
        <w:lastRenderedPageBreak/>
        <w:t>Reporte de problemas y acciones correctivas</w:t>
      </w:r>
      <w:bookmarkEnd w:id="105"/>
      <w:bookmarkEnd w:id="106"/>
    </w:p>
    <w:p w:rsidR="00F341E4" w:rsidRDefault="00F341E4" w:rsidP="00027588">
      <w:pPr>
        <w:jc w:val="both"/>
      </w:pPr>
      <w:r>
        <w:t>[Esta sección debe incluir: Descripción de las prácticas y procedimientos que se seguirán para el reporte, seguimiento, y resolución de los problemas surgidos en el desarrollo de software; especificar los responsables comprometidos con la implementación de estas acciones correctivas.]</w:t>
      </w:r>
    </w:p>
    <w:p w:rsidR="00E44D13" w:rsidRDefault="00E44D13" w:rsidP="00886029">
      <w:pPr>
        <w:pStyle w:val="PSI-Comentario"/>
      </w:pPr>
    </w:p>
    <w:p w:rsidR="00F341E4" w:rsidRDefault="00F341E4" w:rsidP="00F341E4">
      <w:pPr>
        <w:pStyle w:val="PSI-Ttulo1"/>
      </w:pPr>
      <w:bookmarkStart w:id="107" w:name="_Toc21938378"/>
      <w:bookmarkStart w:id="108" w:name="_Toc259524525"/>
      <w:r>
        <w:t>Herramientas, técnicas y metodologías</w:t>
      </w:r>
      <w:bookmarkEnd w:id="107"/>
      <w:bookmarkEnd w:id="108"/>
    </w:p>
    <w:p w:rsidR="00F341E4" w:rsidRDefault="00F341E4" w:rsidP="00027588">
      <w:pPr>
        <w:jc w:val="both"/>
      </w:pPr>
      <w:r>
        <w:t>[Se deben identificar herramientas de software, técnicas, y metodologías de soporte para las activida</w:t>
      </w:r>
      <w:r w:rsidR="00B20C13">
        <w:t>des de aseguramiento de calidad</w:t>
      </w:r>
      <w:r>
        <w:t>.]</w:t>
      </w:r>
    </w:p>
    <w:p w:rsidR="00F341E4" w:rsidRDefault="00F341E4" w:rsidP="00F341E4">
      <w:pPr>
        <w:pStyle w:val="PSI-Ttulo1"/>
      </w:pPr>
      <w:bookmarkStart w:id="109" w:name="_Toc21938379"/>
      <w:bookmarkStart w:id="110" w:name="_Toc259524526"/>
      <w:r>
        <w:t>Gestión de riesgos</w:t>
      </w:r>
      <w:bookmarkEnd w:id="109"/>
      <w:bookmarkEnd w:id="110"/>
    </w:p>
    <w:p w:rsidR="00F341E4" w:rsidRDefault="00F341E4" w:rsidP="00027588">
      <w:pPr>
        <w:jc w:val="both"/>
      </w:pPr>
      <w:r>
        <w:t>[Se deben especificar los métodos y procedimientos utilizados para especificar, monitorear, y controlar las áreas de riesgo durante el proyecto.</w:t>
      </w:r>
    </w:p>
    <w:p w:rsidR="00F341E4" w:rsidRDefault="00F341E4" w:rsidP="00027588">
      <w:pPr>
        <w:jc w:val="both"/>
      </w:pPr>
      <w:r>
        <w:t>Los riesgos identificados, la estrategia de mitigación, monitoreo y plan de contingencia a ser llevados a cabo, serán descritos en el Documento de Gestión de Riesgos, con lo cual se podrá hacer referencia a él.]</w:t>
      </w:r>
    </w:p>
    <w:p w:rsidR="002D4CE8" w:rsidRDefault="002D4CE8" w:rsidP="00886029">
      <w:pPr>
        <w:pStyle w:val="PSI-Comentario"/>
      </w:pPr>
    </w:p>
    <w:p w:rsidR="002D4CE8" w:rsidRDefault="002D4CE8" w:rsidP="00886029">
      <w:pPr>
        <w:pStyle w:val="PSI-Comentario"/>
      </w:pPr>
    </w:p>
    <w:p w:rsidR="00F341E4" w:rsidRDefault="00F341E4" w:rsidP="00F341E4">
      <w:pPr>
        <w:pStyle w:val="MNormal"/>
      </w:pPr>
    </w:p>
    <w:p w:rsidR="00F341E4" w:rsidRDefault="00F341E4" w:rsidP="00F341E4">
      <w:pPr>
        <w:pStyle w:val="MNormal"/>
      </w:pPr>
    </w:p>
    <w:p w:rsidR="003D11E6" w:rsidRDefault="003D11E6">
      <w:pPr>
        <w:rPr>
          <w:rFonts w:ascii="Verdana" w:eastAsia="Times New Roman" w:hAnsi="Verdana" w:cs="Arial"/>
          <w:sz w:val="20"/>
          <w:szCs w:val="24"/>
          <w:lang w:eastAsia="es-ES"/>
        </w:rPr>
      </w:pPr>
      <w:bookmarkStart w:id="111" w:name="_GoBack"/>
      <w:bookmarkEnd w:id="111"/>
      <w:r>
        <w:br w:type="page"/>
      </w:r>
    </w:p>
    <w:p w:rsidR="000C39D2" w:rsidRDefault="000C39D2" w:rsidP="000C39D2">
      <w:pPr>
        <w:pStyle w:val="PSI-Ttulo1"/>
      </w:pPr>
      <w:bookmarkStart w:id="112" w:name="_Toc164002218"/>
      <w:bookmarkStart w:id="113" w:name="_Toc259524527"/>
      <w:r>
        <w:t>Anexos</w:t>
      </w:r>
      <w:bookmarkEnd w:id="112"/>
      <w:bookmarkEnd w:id="113"/>
    </w:p>
    <w:p w:rsidR="000C39D2" w:rsidRDefault="000C39D2" w:rsidP="000C39D2"/>
    <w:p w:rsidR="000C39D2" w:rsidRDefault="000C39D2" w:rsidP="000C39D2">
      <w:pPr>
        <w:pStyle w:val="PSI-Ttulo2"/>
      </w:pPr>
      <w:bookmarkStart w:id="114" w:name="_Toc158379396"/>
      <w:bookmarkStart w:id="115" w:name="_Toc164002219"/>
      <w:bookmarkStart w:id="116" w:name="_Toc259524528"/>
      <w:bookmarkStart w:id="117" w:name="Formulario"/>
      <w:r>
        <w:t>Formulario de Pedidos  y Detección de Cambios</w:t>
      </w:r>
      <w:bookmarkEnd w:id="114"/>
      <w:bookmarkEnd w:id="115"/>
      <w:bookmarkEnd w:id="116"/>
    </w:p>
    <w:p w:rsidR="000C39D2" w:rsidRDefault="000C39D2" w:rsidP="000C39D2">
      <w:pPr>
        <w:pStyle w:val="Textoindependiente"/>
        <w:jc w:val="center"/>
        <w:rPr>
          <w:b/>
          <w:i/>
          <w:u w:val="single"/>
          <w:lang w:val="es-ES"/>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4"/>
        <w:gridCol w:w="5676"/>
      </w:tblGrid>
      <w:tr w:rsidR="000C39D2" w:rsidRPr="00BB1C25" w:rsidTr="007D0783">
        <w:trPr>
          <w:trHeight w:val="736"/>
          <w:jc w:val="right"/>
        </w:trPr>
        <w:tc>
          <w:tcPr>
            <w:tcW w:w="9515" w:type="dxa"/>
            <w:gridSpan w:val="2"/>
            <w:shd w:val="clear" w:color="auto" w:fill="E6E6E6"/>
            <w:vAlign w:val="center"/>
          </w:tcPr>
          <w:bookmarkEnd w:id="117"/>
          <w:p w:rsidR="000C39D2" w:rsidRPr="00BB1C25" w:rsidRDefault="000C39D2" w:rsidP="007D0783">
            <w:pPr>
              <w:pStyle w:val="PSI-Normal"/>
              <w:rPr>
                <w:rFonts w:asciiTheme="minorHAnsi" w:eastAsiaTheme="minorHAnsi" w:hAnsiTheme="minorHAnsi" w:cstheme="minorBidi"/>
              </w:rPr>
            </w:pPr>
            <w:r w:rsidRPr="00BB1C25">
              <w:rPr>
                <w:rFonts w:asciiTheme="minorHAnsi" w:eastAsiaTheme="minorHAnsi" w:hAnsiTheme="minorHAnsi" w:cstheme="minorBidi"/>
              </w:rPr>
              <w:t>Formulario de Pedidos  y Detección de Cambios</w:t>
            </w:r>
          </w:p>
        </w:tc>
      </w:tr>
      <w:tr w:rsidR="000C39D2" w:rsidRPr="00BB1C25" w:rsidTr="00AC18D1">
        <w:trPr>
          <w:trHeight w:val="471"/>
          <w:jc w:val="right"/>
        </w:trPr>
        <w:tc>
          <w:tcPr>
            <w:tcW w:w="3232" w:type="dxa"/>
          </w:tcPr>
          <w:p w:rsidR="000C39D2" w:rsidRPr="00BB1C25" w:rsidRDefault="000C39D2" w:rsidP="00027588">
            <w:pPr>
              <w:rPr>
                <w:lang w:eastAsia="es-ES"/>
              </w:rPr>
            </w:pPr>
            <w:r w:rsidRPr="00BB1C25">
              <w:rPr>
                <w:lang w:eastAsia="es-ES"/>
              </w:rPr>
              <w:t xml:space="preserve">Fecha de Petición: </w:t>
            </w:r>
          </w:p>
        </w:tc>
        <w:tc>
          <w:tcPr>
            <w:tcW w:w="6283" w:type="dxa"/>
          </w:tcPr>
          <w:p w:rsidR="000C39D2" w:rsidRPr="00BB1C25" w:rsidRDefault="000C39D2" w:rsidP="00027588"/>
        </w:tc>
      </w:tr>
      <w:tr w:rsidR="000C39D2" w:rsidRPr="00BB1C25" w:rsidTr="00AC18D1">
        <w:trPr>
          <w:trHeight w:val="471"/>
          <w:jc w:val="right"/>
        </w:trPr>
        <w:tc>
          <w:tcPr>
            <w:tcW w:w="3232" w:type="dxa"/>
          </w:tcPr>
          <w:p w:rsidR="000C39D2" w:rsidRPr="00BB1C25" w:rsidRDefault="000C39D2" w:rsidP="00027588">
            <w:pPr>
              <w:rPr>
                <w:lang w:eastAsia="es-ES"/>
              </w:rPr>
            </w:pPr>
            <w:r w:rsidRPr="00BB1C25">
              <w:rPr>
                <w:lang w:eastAsia="es-ES"/>
              </w:rPr>
              <w:t xml:space="preserve">Nombre  y Versión del Elemento </w:t>
            </w:r>
          </w:p>
        </w:tc>
        <w:tc>
          <w:tcPr>
            <w:tcW w:w="6283" w:type="dxa"/>
          </w:tcPr>
          <w:p w:rsidR="000C39D2" w:rsidRPr="00BB1C25" w:rsidRDefault="000C39D2" w:rsidP="00027588"/>
          <w:p w:rsidR="000C39D2" w:rsidRPr="00BB1C25" w:rsidRDefault="000C39D2" w:rsidP="00027588"/>
        </w:tc>
      </w:tr>
      <w:tr w:rsidR="000C39D2" w:rsidRPr="00BB1C25" w:rsidTr="00AC18D1">
        <w:trPr>
          <w:trHeight w:val="456"/>
          <w:jc w:val="right"/>
        </w:trPr>
        <w:tc>
          <w:tcPr>
            <w:tcW w:w="3232" w:type="dxa"/>
          </w:tcPr>
          <w:p w:rsidR="000C39D2" w:rsidRPr="00BB1C25" w:rsidRDefault="000C39D2" w:rsidP="00027588">
            <w:pPr>
              <w:rPr>
                <w:lang w:eastAsia="es-ES"/>
              </w:rPr>
            </w:pPr>
            <w:r w:rsidRPr="00BB1C25">
              <w:rPr>
                <w:lang w:eastAsia="es-ES"/>
              </w:rPr>
              <w:t xml:space="preserve">Nombre del Solicitante: </w:t>
            </w:r>
          </w:p>
        </w:tc>
        <w:tc>
          <w:tcPr>
            <w:tcW w:w="6283" w:type="dxa"/>
          </w:tcPr>
          <w:p w:rsidR="000C39D2" w:rsidRPr="00BB1C25" w:rsidRDefault="000C39D2" w:rsidP="00027588"/>
          <w:p w:rsidR="000C39D2" w:rsidRPr="00BB1C25" w:rsidRDefault="000C39D2" w:rsidP="00027588"/>
        </w:tc>
      </w:tr>
      <w:tr w:rsidR="000C39D2" w:rsidRPr="00BB1C25" w:rsidTr="00AC18D1">
        <w:trPr>
          <w:trHeight w:val="471"/>
          <w:jc w:val="right"/>
        </w:trPr>
        <w:tc>
          <w:tcPr>
            <w:tcW w:w="3232" w:type="dxa"/>
          </w:tcPr>
          <w:p w:rsidR="000C39D2" w:rsidRPr="00BB1C25" w:rsidRDefault="000C39D2" w:rsidP="00027588">
            <w:pPr>
              <w:rPr>
                <w:lang w:eastAsia="es-ES"/>
              </w:rPr>
            </w:pPr>
            <w:r w:rsidRPr="00BB1C25">
              <w:rPr>
                <w:lang w:eastAsia="es-ES"/>
              </w:rPr>
              <w:t>Necesidad de Cambio:</w:t>
            </w:r>
          </w:p>
        </w:tc>
        <w:tc>
          <w:tcPr>
            <w:tcW w:w="6283" w:type="dxa"/>
          </w:tcPr>
          <w:p w:rsidR="000C39D2" w:rsidRPr="00BB1C25" w:rsidRDefault="000C39D2" w:rsidP="00027588"/>
          <w:p w:rsidR="000C39D2" w:rsidRPr="00BB1C25" w:rsidRDefault="000C39D2" w:rsidP="00027588"/>
        </w:tc>
      </w:tr>
      <w:tr w:rsidR="000C39D2" w:rsidRPr="00BB1C25" w:rsidTr="00AC18D1">
        <w:trPr>
          <w:trHeight w:val="471"/>
          <w:jc w:val="right"/>
        </w:trPr>
        <w:tc>
          <w:tcPr>
            <w:tcW w:w="3232" w:type="dxa"/>
          </w:tcPr>
          <w:p w:rsidR="000C39D2" w:rsidRPr="00BB1C25" w:rsidRDefault="000C39D2" w:rsidP="00027588">
            <w:pPr>
              <w:rPr>
                <w:lang w:eastAsia="es-ES"/>
              </w:rPr>
            </w:pPr>
            <w:r w:rsidRPr="00BB1C25">
              <w:rPr>
                <w:lang w:eastAsia="es-ES"/>
              </w:rPr>
              <w:t>Descripción del cambio pedido:</w:t>
            </w:r>
          </w:p>
        </w:tc>
        <w:tc>
          <w:tcPr>
            <w:tcW w:w="6283" w:type="dxa"/>
          </w:tcPr>
          <w:p w:rsidR="000C39D2" w:rsidRPr="00BB1C25" w:rsidRDefault="000C39D2" w:rsidP="00027588"/>
        </w:tc>
      </w:tr>
      <w:tr w:rsidR="000C39D2" w:rsidRPr="00BB1C25" w:rsidTr="00AC18D1">
        <w:trPr>
          <w:trHeight w:val="456"/>
          <w:jc w:val="right"/>
        </w:trPr>
        <w:tc>
          <w:tcPr>
            <w:tcW w:w="3232" w:type="dxa"/>
            <w:tcBorders>
              <w:bottom w:val="single" w:sz="4" w:space="0" w:color="auto"/>
            </w:tcBorders>
          </w:tcPr>
          <w:p w:rsidR="000C39D2" w:rsidRPr="00BB1C25" w:rsidRDefault="000C39D2" w:rsidP="00027588">
            <w:pPr>
              <w:rPr>
                <w:lang w:eastAsia="es-ES"/>
              </w:rPr>
            </w:pPr>
            <w:r w:rsidRPr="00BB1C25">
              <w:rPr>
                <w:lang w:eastAsia="es-ES"/>
              </w:rPr>
              <w:t>Prioridad:</w:t>
            </w:r>
          </w:p>
        </w:tc>
        <w:tc>
          <w:tcPr>
            <w:tcW w:w="6283" w:type="dxa"/>
            <w:tcBorders>
              <w:bottom w:val="single" w:sz="4" w:space="0" w:color="auto"/>
            </w:tcBorders>
          </w:tcPr>
          <w:p w:rsidR="000C39D2" w:rsidRPr="00BB1C25" w:rsidRDefault="000C39D2" w:rsidP="00027588"/>
        </w:tc>
      </w:tr>
      <w:tr w:rsidR="000C39D2" w:rsidRPr="00BB1C25" w:rsidTr="00AC18D1">
        <w:trPr>
          <w:trHeight w:val="471"/>
          <w:jc w:val="right"/>
        </w:trPr>
        <w:tc>
          <w:tcPr>
            <w:tcW w:w="3232" w:type="dxa"/>
          </w:tcPr>
          <w:p w:rsidR="000C39D2" w:rsidRPr="00BB1C25" w:rsidRDefault="009A1E5E" w:rsidP="00027588">
            <w:pPr>
              <w:rPr>
                <w:lang w:eastAsia="es-ES"/>
              </w:rPr>
            </w:pPr>
            <w:r w:rsidRPr="00BB1C25">
              <w:rPr>
                <w:lang w:eastAsia="es-ES"/>
              </w:rPr>
              <w:t>Estado</w:t>
            </w:r>
            <w:r w:rsidR="000C39D2" w:rsidRPr="00BB1C25">
              <w:rPr>
                <w:lang w:eastAsia="es-ES"/>
              </w:rPr>
              <w:t>:</w:t>
            </w:r>
          </w:p>
        </w:tc>
        <w:tc>
          <w:tcPr>
            <w:tcW w:w="6283" w:type="dxa"/>
          </w:tcPr>
          <w:p w:rsidR="000C39D2" w:rsidRPr="00BB1C25" w:rsidRDefault="000C39D2" w:rsidP="00027588"/>
        </w:tc>
      </w:tr>
      <w:tr w:rsidR="000C39D2" w:rsidRPr="00BB1C25" w:rsidTr="00AC18D1">
        <w:trPr>
          <w:trHeight w:val="471"/>
          <w:jc w:val="right"/>
        </w:trPr>
        <w:tc>
          <w:tcPr>
            <w:tcW w:w="3232" w:type="dxa"/>
          </w:tcPr>
          <w:p w:rsidR="000C39D2" w:rsidRPr="00BB1C25" w:rsidRDefault="000C39D2" w:rsidP="00027588">
            <w:pPr>
              <w:rPr>
                <w:lang w:eastAsia="es-ES"/>
              </w:rPr>
            </w:pPr>
            <w:r w:rsidRPr="00BB1C25">
              <w:rPr>
                <w:lang w:eastAsia="es-ES"/>
              </w:rPr>
              <w:t>Fecha del cambio:</w:t>
            </w:r>
          </w:p>
        </w:tc>
        <w:tc>
          <w:tcPr>
            <w:tcW w:w="6283" w:type="dxa"/>
          </w:tcPr>
          <w:p w:rsidR="000C39D2" w:rsidRPr="00BB1C25" w:rsidRDefault="000C39D2" w:rsidP="00027588"/>
        </w:tc>
      </w:tr>
      <w:tr w:rsidR="000C39D2" w:rsidRPr="00BB1C25" w:rsidTr="00AC18D1">
        <w:trPr>
          <w:trHeight w:val="456"/>
          <w:jc w:val="right"/>
        </w:trPr>
        <w:tc>
          <w:tcPr>
            <w:tcW w:w="3232" w:type="dxa"/>
          </w:tcPr>
          <w:p w:rsidR="000C39D2" w:rsidRPr="00BB1C25" w:rsidRDefault="000C39D2" w:rsidP="00027588">
            <w:pPr>
              <w:rPr>
                <w:lang w:eastAsia="es-ES"/>
              </w:rPr>
            </w:pPr>
            <w:r w:rsidRPr="00BB1C25">
              <w:rPr>
                <w:lang w:eastAsia="es-ES"/>
              </w:rPr>
              <w:t>Identificador de la nueva versión:</w:t>
            </w:r>
          </w:p>
        </w:tc>
        <w:tc>
          <w:tcPr>
            <w:tcW w:w="6283" w:type="dxa"/>
          </w:tcPr>
          <w:p w:rsidR="000C39D2" w:rsidRPr="00BB1C25" w:rsidRDefault="000C39D2" w:rsidP="00027588"/>
        </w:tc>
      </w:tr>
      <w:tr w:rsidR="000C39D2" w:rsidRPr="00BB1C25" w:rsidTr="00AC18D1">
        <w:trPr>
          <w:trHeight w:val="486"/>
          <w:jc w:val="right"/>
        </w:trPr>
        <w:tc>
          <w:tcPr>
            <w:tcW w:w="3232" w:type="dxa"/>
          </w:tcPr>
          <w:p w:rsidR="000C39D2" w:rsidRPr="00BB1C25" w:rsidRDefault="000C39D2" w:rsidP="00027588">
            <w:pPr>
              <w:rPr>
                <w:lang w:eastAsia="es-ES"/>
              </w:rPr>
            </w:pPr>
            <w:r w:rsidRPr="00BB1C25">
              <w:rPr>
                <w:lang w:eastAsia="es-ES"/>
              </w:rPr>
              <w:t>Que fue afectado por este cambio</w:t>
            </w:r>
          </w:p>
        </w:tc>
        <w:tc>
          <w:tcPr>
            <w:tcW w:w="6283" w:type="dxa"/>
          </w:tcPr>
          <w:p w:rsidR="000C39D2" w:rsidRPr="00BB1C25" w:rsidRDefault="000C39D2" w:rsidP="00027588"/>
        </w:tc>
      </w:tr>
    </w:tbl>
    <w:p w:rsidR="007F38C0" w:rsidRPr="00860029" w:rsidRDefault="007F38C0" w:rsidP="00121676">
      <w:pPr>
        <w:pStyle w:val="PSI-Ttulo1"/>
      </w:pPr>
    </w:p>
    <w:sectPr w:rsidR="007F38C0" w:rsidRPr="00860029"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DAD" w:rsidRDefault="00191DAD" w:rsidP="00C94FBE">
      <w:pPr>
        <w:spacing w:before="0" w:line="240" w:lineRule="auto"/>
      </w:pPr>
      <w:r>
        <w:separator/>
      </w:r>
    </w:p>
    <w:p w:rsidR="00191DAD" w:rsidRDefault="00191DAD"/>
  </w:endnote>
  <w:endnote w:type="continuationSeparator" w:id="0">
    <w:p w:rsidR="00191DAD" w:rsidRDefault="00191DAD" w:rsidP="00C94FBE">
      <w:pPr>
        <w:spacing w:before="0" w:line="240" w:lineRule="auto"/>
      </w:pPr>
      <w:r>
        <w:continuationSeparator/>
      </w:r>
    </w:p>
    <w:p w:rsidR="00191DAD" w:rsidRDefault="00191D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D55" w:rsidRDefault="00EE1D55" w:rsidP="000F4F97">
    <w:pPr>
      <w:tabs>
        <w:tab w:val="center" w:pos="4252"/>
      </w:tabs>
    </w:pPr>
    <w:r w:rsidRPr="00EE1D55">
      <w:rPr>
        <w:rFonts w:asciiTheme="majorHAnsi" w:hAnsiTheme="majorHAnsi"/>
        <w:lang w:val="es-AR"/>
      </w:rPr>
      <w:t>GRUPO DE DESARROLLO YENÚ</w:t>
    </w:r>
    <w:r>
      <w:rPr>
        <w:lang w:val="es-AR"/>
      </w:rPr>
      <w:t xml:space="preserve">   </w:t>
    </w:r>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77" style="position:absolute;left:8;top:9;width:4031;height:1439;mso-width-percent:400;mso-height-percent:1000;mso-width-percent:400;mso-height-percent:1000;mso-width-relative:margin;mso-height-relative:bottom-margin-area" filled="f" stroked="f"/>
          <w10:wrap anchorx="page" anchory="page"/>
        </v:group>
      </w:pict>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027588">
      <w:rPr>
        <w:rFonts w:asciiTheme="majorHAnsi" w:hAnsiTheme="majorHAnsi" w:cstheme="majorHAnsi"/>
        <w:noProof/>
      </w:rPr>
      <w:t>6</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027588">
      <w:rPr>
        <w:rFonts w:asciiTheme="majorHAnsi" w:hAnsiTheme="majorHAnsi" w:cstheme="majorHAnsi"/>
        <w:noProof/>
      </w:rPr>
      <w:t>24</w:t>
    </w:r>
    <w:r w:rsidRPr="00DD5A70">
      <w:rPr>
        <w:rFonts w:asciiTheme="majorHAnsi" w:hAnsiTheme="majorHAnsi" w:cstheme="majorHAnsi"/>
      </w:rPr>
      <w:fldChar w:fldCharType="end"/>
    </w:r>
  </w:p>
  <w:p w:rsidR="00EE1D55" w:rsidRDefault="00EE1D55" w:rsidP="00EE1D55">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DAD" w:rsidRDefault="00191DAD" w:rsidP="00C94FBE">
      <w:pPr>
        <w:spacing w:before="0" w:line="240" w:lineRule="auto"/>
      </w:pPr>
      <w:r>
        <w:separator/>
      </w:r>
    </w:p>
    <w:p w:rsidR="00191DAD" w:rsidRDefault="00191DAD"/>
  </w:footnote>
  <w:footnote w:type="continuationSeparator" w:id="0">
    <w:p w:rsidR="00191DAD" w:rsidRDefault="00191DAD" w:rsidP="00C94FBE">
      <w:pPr>
        <w:spacing w:before="0" w:line="240" w:lineRule="auto"/>
      </w:pPr>
      <w:r>
        <w:continuationSeparator/>
      </w:r>
    </w:p>
    <w:p w:rsidR="00191DAD" w:rsidRDefault="00191D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1D55" w:rsidRDefault="00EE1D55">
    <w:pPr>
      <w:pStyle w:val="Encabezado"/>
      <w:rPr>
        <w:rFonts w:asciiTheme="majorHAnsi" w:eastAsiaTheme="majorEastAsia" w:hAnsiTheme="majorHAnsi" w:cstheme="majorBidi"/>
      </w:rPr>
    </w:pPr>
    <w:r>
      <w:rPr>
        <w:rFonts w:asciiTheme="majorHAnsi" w:eastAsiaTheme="majorEastAsia" w:hAnsiTheme="majorHAnsi" w:cstheme="majorBidi"/>
        <w:lang w:val="es-AR"/>
      </w:rPr>
      <w:t>Plan de SQA</w:t>
    </w:r>
  </w:p>
  <w:p w:rsidR="00EE1D55" w:rsidRPr="000F4F97" w:rsidRDefault="00EE1D55"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2085"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szCs w:val="36"/>
      </w:rPr>
      <w:t>TEMPUS</w: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attachedTemplate r:id="rId1"/>
  <w:doNotTrackMoves/>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EE1D55"/>
    <w:rsid w:val="00000726"/>
    <w:rsid w:val="00011BED"/>
    <w:rsid w:val="00016B00"/>
    <w:rsid w:val="00017EFE"/>
    <w:rsid w:val="00027588"/>
    <w:rsid w:val="000309A3"/>
    <w:rsid w:val="000361BC"/>
    <w:rsid w:val="00045F1A"/>
    <w:rsid w:val="00057FCA"/>
    <w:rsid w:val="00065AAE"/>
    <w:rsid w:val="000827F0"/>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F1888"/>
    <w:rsid w:val="000F4F97"/>
    <w:rsid w:val="000F79DF"/>
    <w:rsid w:val="001001E1"/>
    <w:rsid w:val="0010416D"/>
    <w:rsid w:val="001163FF"/>
    <w:rsid w:val="00116BB3"/>
    <w:rsid w:val="00121676"/>
    <w:rsid w:val="0012205F"/>
    <w:rsid w:val="00123739"/>
    <w:rsid w:val="001336D2"/>
    <w:rsid w:val="001410A7"/>
    <w:rsid w:val="00144AE4"/>
    <w:rsid w:val="001503E2"/>
    <w:rsid w:val="00150702"/>
    <w:rsid w:val="00153B43"/>
    <w:rsid w:val="001559E0"/>
    <w:rsid w:val="00163AD0"/>
    <w:rsid w:val="00183953"/>
    <w:rsid w:val="00185A46"/>
    <w:rsid w:val="00191198"/>
    <w:rsid w:val="00191DAD"/>
    <w:rsid w:val="001950C8"/>
    <w:rsid w:val="001A2EE6"/>
    <w:rsid w:val="001A6E51"/>
    <w:rsid w:val="001B43FE"/>
    <w:rsid w:val="001C3E58"/>
    <w:rsid w:val="001C6104"/>
    <w:rsid w:val="001C61A8"/>
    <w:rsid w:val="001C76B8"/>
    <w:rsid w:val="001C799E"/>
    <w:rsid w:val="001F2DAF"/>
    <w:rsid w:val="001F5F92"/>
    <w:rsid w:val="0020621B"/>
    <w:rsid w:val="00211352"/>
    <w:rsid w:val="0021480A"/>
    <w:rsid w:val="00217A70"/>
    <w:rsid w:val="00224B75"/>
    <w:rsid w:val="002601B9"/>
    <w:rsid w:val="00266C42"/>
    <w:rsid w:val="00275E90"/>
    <w:rsid w:val="0028365C"/>
    <w:rsid w:val="0029269D"/>
    <w:rsid w:val="00295CA9"/>
    <w:rsid w:val="002A41AA"/>
    <w:rsid w:val="002B00D5"/>
    <w:rsid w:val="002B47DF"/>
    <w:rsid w:val="002B506A"/>
    <w:rsid w:val="002B5AF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B4E86"/>
    <w:rsid w:val="003B5822"/>
    <w:rsid w:val="003B7F1F"/>
    <w:rsid w:val="003C2546"/>
    <w:rsid w:val="003C54B1"/>
    <w:rsid w:val="003D11E6"/>
    <w:rsid w:val="003E12FE"/>
    <w:rsid w:val="003E21FA"/>
    <w:rsid w:val="003E3432"/>
    <w:rsid w:val="0040066E"/>
    <w:rsid w:val="00416660"/>
    <w:rsid w:val="0042440D"/>
    <w:rsid w:val="00441463"/>
    <w:rsid w:val="004525FF"/>
    <w:rsid w:val="00456DFF"/>
    <w:rsid w:val="00470764"/>
    <w:rsid w:val="00473363"/>
    <w:rsid w:val="004807AF"/>
    <w:rsid w:val="004A54C8"/>
    <w:rsid w:val="004B64D4"/>
    <w:rsid w:val="004C0BCF"/>
    <w:rsid w:val="004C5D7E"/>
    <w:rsid w:val="004D45CD"/>
    <w:rsid w:val="004D5185"/>
    <w:rsid w:val="004E4935"/>
    <w:rsid w:val="004F4D25"/>
    <w:rsid w:val="005017FA"/>
    <w:rsid w:val="0050444A"/>
    <w:rsid w:val="005046A5"/>
    <w:rsid w:val="00504A67"/>
    <w:rsid w:val="00511D9A"/>
    <w:rsid w:val="00515617"/>
    <w:rsid w:val="00526206"/>
    <w:rsid w:val="005264A0"/>
    <w:rsid w:val="00526BFB"/>
    <w:rsid w:val="005407CE"/>
    <w:rsid w:val="00564033"/>
    <w:rsid w:val="00566330"/>
    <w:rsid w:val="00570F4F"/>
    <w:rsid w:val="0058082B"/>
    <w:rsid w:val="00582B2C"/>
    <w:rsid w:val="00584729"/>
    <w:rsid w:val="005857BB"/>
    <w:rsid w:val="0059596F"/>
    <w:rsid w:val="00597A23"/>
    <w:rsid w:val="005A0664"/>
    <w:rsid w:val="005A52A2"/>
    <w:rsid w:val="005B5AEE"/>
    <w:rsid w:val="005B6373"/>
    <w:rsid w:val="005C7E8A"/>
    <w:rsid w:val="005E1ABF"/>
    <w:rsid w:val="005E76A4"/>
    <w:rsid w:val="005F133C"/>
    <w:rsid w:val="005F1AB3"/>
    <w:rsid w:val="005F3796"/>
    <w:rsid w:val="005F5429"/>
    <w:rsid w:val="005F60BA"/>
    <w:rsid w:val="005F71FE"/>
    <w:rsid w:val="00605F89"/>
    <w:rsid w:val="006124BF"/>
    <w:rsid w:val="00614C3A"/>
    <w:rsid w:val="00616A6E"/>
    <w:rsid w:val="006177BF"/>
    <w:rsid w:val="00626C73"/>
    <w:rsid w:val="00653C38"/>
    <w:rsid w:val="00671673"/>
    <w:rsid w:val="00676DD1"/>
    <w:rsid w:val="0068215E"/>
    <w:rsid w:val="00686C07"/>
    <w:rsid w:val="006919D5"/>
    <w:rsid w:val="0069755A"/>
    <w:rsid w:val="006A2495"/>
    <w:rsid w:val="006B3371"/>
    <w:rsid w:val="006C4C86"/>
    <w:rsid w:val="006D44E7"/>
    <w:rsid w:val="006D636C"/>
    <w:rsid w:val="0070494E"/>
    <w:rsid w:val="00705C02"/>
    <w:rsid w:val="00710BA6"/>
    <w:rsid w:val="00711DF8"/>
    <w:rsid w:val="007319A9"/>
    <w:rsid w:val="007447BE"/>
    <w:rsid w:val="00771F99"/>
    <w:rsid w:val="007A33C6"/>
    <w:rsid w:val="007A6ECE"/>
    <w:rsid w:val="007B151B"/>
    <w:rsid w:val="007B2E53"/>
    <w:rsid w:val="007C100E"/>
    <w:rsid w:val="007C16D7"/>
    <w:rsid w:val="007C343E"/>
    <w:rsid w:val="007C742C"/>
    <w:rsid w:val="007D0783"/>
    <w:rsid w:val="007D1C31"/>
    <w:rsid w:val="007D7477"/>
    <w:rsid w:val="007E0EB5"/>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983"/>
    <w:rsid w:val="008B3B0F"/>
    <w:rsid w:val="008B4772"/>
    <w:rsid w:val="008C1492"/>
    <w:rsid w:val="008C36AB"/>
    <w:rsid w:val="008E48FB"/>
    <w:rsid w:val="008F0820"/>
    <w:rsid w:val="00904CB6"/>
    <w:rsid w:val="00911C9C"/>
    <w:rsid w:val="0092483A"/>
    <w:rsid w:val="00942049"/>
    <w:rsid w:val="00945009"/>
    <w:rsid w:val="0096683E"/>
    <w:rsid w:val="00985D5F"/>
    <w:rsid w:val="009A1E5E"/>
    <w:rsid w:val="009A3173"/>
    <w:rsid w:val="009D41CD"/>
    <w:rsid w:val="009D57A5"/>
    <w:rsid w:val="009E25EF"/>
    <w:rsid w:val="009E4DA8"/>
    <w:rsid w:val="009F16C0"/>
    <w:rsid w:val="009F4449"/>
    <w:rsid w:val="00A01BCB"/>
    <w:rsid w:val="00A0436A"/>
    <w:rsid w:val="00A12B5B"/>
    <w:rsid w:val="00A13DBA"/>
    <w:rsid w:val="00A23DDC"/>
    <w:rsid w:val="00A2496D"/>
    <w:rsid w:val="00A2757B"/>
    <w:rsid w:val="00A45630"/>
    <w:rsid w:val="00A50AB9"/>
    <w:rsid w:val="00A50ABB"/>
    <w:rsid w:val="00A64A87"/>
    <w:rsid w:val="00A670E3"/>
    <w:rsid w:val="00A90544"/>
    <w:rsid w:val="00AC18D1"/>
    <w:rsid w:val="00AC235E"/>
    <w:rsid w:val="00AD18D4"/>
    <w:rsid w:val="00AE0C53"/>
    <w:rsid w:val="00AF6C07"/>
    <w:rsid w:val="00B01480"/>
    <w:rsid w:val="00B0509E"/>
    <w:rsid w:val="00B0695A"/>
    <w:rsid w:val="00B071F2"/>
    <w:rsid w:val="00B138FE"/>
    <w:rsid w:val="00B144C2"/>
    <w:rsid w:val="00B17EB8"/>
    <w:rsid w:val="00B20663"/>
    <w:rsid w:val="00B20C13"/>
    <w:rsid w:val="00B21F60"/>
    <w:rsid w:val="00B251C8"/>
    <w:rsid w:val="00B31DC3"/>
    <w:rsid w:val="00B32896"/>
    <w:rsid w:val="00B36B62"/>
    <w:rsid w:val="00B50430"/>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5700"/>
    <w:rsid w:val="00C16245"/>
    <w:rsid w:val="00C23DD8"/>
    <w:rsid w:val="00C23F8C"/>
    <w:rsid w:val="00C24CDC"/>
    <w:rsid w:val="00C26C78"/>
    <w:rsid w:val="00C41945"/>
    <w:rsid w:val="00C42873"/>
    <w:rsid w:val="00C475CE"/>
    <w:rsid w:val="00C5135E"/>
    <w:rsid w:val="00C51B80"/>
    <w:rsid w:val="00C6106D"/>
    <w:rsid w:val="00C67EBC"/>
    <w:rsid w:val="00C7670E"/>
    <w:rsid w:val="00C872BB"/>
    <w:rsid w:val="00C92E36"/>
    <w:rsid w:val="00C94FBE"/>
    <w:rsid w:val="00C97238"/>
    <w:rsid w:val="00CA6E6A"/>
    <w:rsid w:val="00CA7D1E"/>
    <w:rsid w:val="00CB0D5A"/>
    <w:rsid w:val="00CB2CC9"/>
    <w:rsid w:val="00CD075F"/>
    <w:rsid w:val="00CD323E"/>
    <w:rsid w:val="00CE0252"/>
    <w:rsid w:val="00CE0C6E"/>
    <w:rsid w:val="00CE7C8F"/>
    <w:rsid w:val="00CE7F5B"/>
    <w:rsid w:val="00CF1E6A"/>
    <w:rsid w:val="00CF442E"/>
    <w:rsid w:val="00D01B23"/>
    <w:rsid w:val="00D06E99"/>
    <w:rsid w:val="00D11B76"/>
    <w:rsid w:val="00D15FB2"/>
    <w:rsid w:val="00D255E1"/>
    <w:rsid w:val="00D51FCE"/>
    <w:rsid w:val="00D56888"/>
    <w:rsid w:val="00D62181"/>
    <w:rsid w:val="00D649B2"/>
    <w:rsid w:val="00D7540D"/>
    <w:rsid w:val="00D805D1"/>
    <w:rsid w:val="00D80E83"/>
    <w:rsid w:val="00DA284A"/>
    <w:rsid w:val="00DD0159"/>
    <w:rsid w:val="00DD04BC"/>
    <w:rsid w:val="00DD5A70"/>
    <w:rsid w:val="00E01FEC"/>
    <w:rsid w:val="00E037C9"/>
    <w:rsid w:val="00E142E8"/>
    <w:rsid w:val="00E22A85"/>
    <w:rsid w:val="00E34178"/>
    <w:rsid w:val="00E35576"/>
    <w:rsid w:val="00E35B68"/>
    <w:rsid w:val="00E36A01"/>
    <w:rsid w:val="00E41820"/>
    <w:rsid w:val="00E41E7A"/>
    <w:rsid w:val="00E438FE"/>
    <w:rsid w:val="00E44D13"/>
    <w:rsid w:val="00E5392A"/>
    <w:rsid w:val="00E67DB5"/>
    <w:rsid w:val="00E71DF1"/>
    <w:rsid w:val="00E76B14"/>
    <w:rsid w:val="00E7708C"/>
    <w:rsid w:val="00E8096E"/>
    <w:rsid w:val="00E84E25"/>
    <w:rsid w:val="00E87F20"/>
    <w:rsid w:val="00E93312"/>
    <w:rsid w:val="00EA0362"/>
    <w:rsid w:val="00EA25AE"/>
    <w:rsid w:val="00EA7D8C"/>
    <w:rsid w:val="00EB13D5"/>
    <w:rsid w:val="00EB3423"/>
    <w:rsid w:val="00EB57FD"/>
    <w:rsid w:val="00EB5F47"/>
    <w:rsid w:val="00EE0084"/>
    <w:rsid w:val="00EE1D55"/>
    <w:rsid w:val="00EE3A12"/>
    <w:rsid w:val="00F045A2"/>
    <w:rsid w:val="00F153D6"/>
    <w:rsid w:val="00F163F8"/>
    <w:rsid w:val="00F24521"/>
    <w:rsid w:val="00F27889"/>
    <w:rsid w:val="00F341E4"/>
    <w:rsid w:val="00F36808"/>
    <w:rsid w:val="00F438B1"/>
    <w:rsid w:val="00F54DA6"/>
    <w:rsid w:val="00F6748E"/>
    <w:rsid w:val="00F70276"/>
    <w:rsid w:val="00F76211"/>
    <w:rsid w:val="00F771E5"/>
    <w:rsid w:val="00F813E9"/>
    <w:rsid w:val="00F815F5"/>
    <w:rsid w:val="00F91ED0"/>
    <w:rsid w:val="00F926BE"/>
    <w:rsid w:val="00F97BA2"/>
    <w:rsid w:val="00FA2104"/>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F0EB680A-9E68-4E0C-9E9A-BF1FCD21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7D0783"/>
    <w:pPr>
      <w:ind w:left="0" w:firstLine="0"/>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93FA5A-9665-4931-BABF-A07CA979E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25</TotalTime>
  <Pages>24</Pages>
  <Words>4500</Words>
  <Characters>24754</Characters>
  <Application>Microsoft Office Word</Application>
  <DocSecurity>0</DocSecurity>
  <Lines>206</Lines>
  <Paragraphs>58</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29196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Emanuel Marquez</dc:creator>
  <cp:keywords/>
  <dc:description/>
  <cp:lastModifiedBy>Emanuel Marquez</cp:lastModifiedBy>
  <cp:revision>1</cp:revision>
  <dcterms:created xsi:type="dcterms:W3CDTF">2017-08-28T02:19:00Z</dcterms:created>
  <dcterms:modified xsi:type="dcterms:W3CDTF">2017-08-28T02:44:00Z</dcterms:modified>
</cp:coreProperties>
</file>