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E2C70">
          <w:pPr>
            <w:pStyle w:val="Sinespaciado"/>
            <w:rPr>
              <w:rFonts w:asciiTheme="majorHAnsi" w:eastAsiaTheme="majorEastAsia" w:hAnsiTheme="majorHAnsi" w:cstheme="majorBidi"/>
              <w:sz w:val="72"/>
              <w:szCs w:val="72"/>
            </w:rPr>
          </w:pPr>
          <w:r w:rsidRPr="005E2C70">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5E2C7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E2C7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5E2C70">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4C594F">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E2C70" w:rsidP="004C594F">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561C7" w:rsidRPr="007531CC" w:rsidRDefault="00D561C7" w:rsidP="004C594F">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D561C7" w:rsidRPr="006C0E65" w:rsidRDefault="00D561C7" w:rsidP="004C594F">
                      <w:pPr>
                        <w:pStyle w:val="PSI-Comentario"/>
                      </w:pPr>
                    </w:p>
                    <w:p w:rsidR="00D561C7" w:rsidRPr="005D1034" w:rsidRDefault="00D561C7" w:rsidP="000C5BA0">
                      <w:pPr>
                        <w:pStyle w:val="PSI-DescripcindelDocumentos"/>
                      </w:pPr>
                    </w:p>
                  </w:txbxContent>
                </v:textbox>
                <w10:wrap type="square" anchorx="margin" anchory="margin"/>
              </v:shape>
            </w:pict>
          </w:r>
        </w:p>
        <w:p w:rsidR="00397566" w:rsidRPr="005313D3" w:rsidRDefault="005E2C70" w:rsidP="004C594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4C594F">
          <w:pPr>
            <w:pStyle w:val="PSI-Comentario"/>
          </w:pPr>
        </w:p>
        <w:p w:rsidR="00D06E99" w:rsidRDefault="005E2C70"/>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5E2C70">
          <w:pPr>
            <w:pStyle w:val="TDC1"/>
            <w:rPr>
              <w:rFonts w:eastAsiaTheme="minorEastAsia"/>
              <w:b w:val="0"/>
              <w:bCs w:val="0"/>
              <w:noProof/>
              <w:sz w:val="22"/>
              <w:szCs w:val="22"/>
              <w:lang w:eastAsia="es-ES"/>
            </w:rPr>
          </w:pPr>
          <w:r w:rsidRPr="005E2C70">
            <w:fldChar w:fldCharType="begin"/>
          </w:r>
          <w:r w:rsidR="000F79DF">
            <w:instrText xml:space="preserve"> TOC \o "1-3" \h \z \u </w:instrText>
          </w:r>
          <w:r w:rsidRPr="005E2C70">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E2C70">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E2C70">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E2C70">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E2C70">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E2C70">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E2C70">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E2C70">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E2C70">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5E2C70">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5E2C7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C459AB">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C459AB">
      <w:pPr>
        <w:pStyle w:val="PSI-Ttulo1"/>
      </w:pPr>
    </w:p>
    <w:p w:rsidR="00702617" w:rsidRPr="009728C4" w:rsidRDefault="00A05067" w:rsidP="00C459AB">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27167B" w:rsidRDefault="001D5F90" w:rsidP="00546CB9">
      <w:pPr>
        <w:jc w:val="both"/>
      </w:pPr>
      <w:r w:rsidRPr="0027167B">
        <w:rPr>
          <w:highlight w:val="yellow"/>
        </w:rPr>
        <w:t>Se desarrollo los documentos a través del psi, el cual utilizamos como guía de los documentos realizados. Este proyecto se realizo a través de iteraciones</w:t>
      </w:r>
      <w:r>
        <w:t xml:space="preserve"> </w:t>
      </w:r>
      <w:bookmarkEnd w:id="2"/>
    </w:p>
    <w:p w:rsidR="0027167B" w:rsidRDefault="0027167B" w:rsidP="00C459AB">
      <w:pPr>
        <w:pStyle w:val="PSI-Ttulo1"/>
      </w:pPr>
    </w:p>
    <w:p w:rsidR="0027167B" w:rsidRPr="00546CB9" w:rsidRDefault="0027167B" w:rsidP="00546CB9">
      <w:pPr>
        <w:pStyle w:val="PSI-Ttulo2"/>
        <w:rPr>
          <w:sz w:val="36"/>
          <w:szCs w:val="36"/>
        </w:rPr>
      </w:pPr>
      <w:bookmarkStart w:id="3" w:name="_Toc44255180"/>
      <w:r w:rsidRPr="00AF09DF">
        <w:rPr>
          <w:sz w:val="36"/>
          <w:szCs w:val="36"/>
        </w:rPr>
        <w:t xml:space="preserve">Objetivos </w:t>
      </w:r>
      <w:bookmarkEnd w:id="3"/>
    </w:p>
    <w:p w:rsidR="0027167B" w:rsidRPr="002B07BA" w:rsidRDefault="002B07BA" w:rsidP="00C459AB">
      <w:pPr>
        <w:pStyle w:val="PSI-Ttulo1"/>
      </w:pPr>
      <w:r w:rsidRPr="002B07BA">
        <w:rPr>
          <w:highlight w:val="yellow"/>
        </w:rPr>
        <w:t>Esto lo encontré en la arquitectura</w:t>
      </w:r>
    </w:p>
    <w:p w:rsidR="00C37881" w:rsidRPr="00732FF7" w:rsidRDefault="00C37881" w:rsidP="00C37881">
      <w:pPr>
        <w:pStyle w:val="PSI-Ttulo2"/>
      </w:pPr>
      <w:bookmarkStart w:id="4" w:name="_Toc145070050"/>
      <w:bookmarkStart w:id="5" w:name="_Toc148769410"/>
      <w:bookmarkStart w:id="6" w:name="_Toc163997903"/>
      <w:bookmarkStart w:id="7" w:name="_Toc227403722"/>
      <w:bookmarkStart w:id="8" w:name="_Toc234998980"/>
      <w:bookmarkStart w:id="9" w:name="_Toc257618844"/>
      <w:r w:rsidRPr="00732FF7">
        <w:t>Objetivos Generales</w:t>
      </w:r>
      <w:bookmarkEnd w:id="4"/>
      <w:bookmarkEnd w:id="5"/>
      <w:bookmarkEnd w:id="6"/>
      <w:bookmarkEnd w:id="7"/>
      <w:bookmarkEnd w:id="8"/>
      <w:bookmarkEnd w:id="9"/>
    </w:p>
    <w:p w:rsidR="00700AB0" w:rsidRDefault="00700AB0" w:rsidP="00700AB0">
      <w:pPr>
        <w:jc w:val="both"/>
      </w:pPr>
      <w:r>
        <w:rPr>
          <w:lang w:eastAsia="es-ES"/>
        </w:rPr>
        <w:t>El objetivo general del Sistema de Gestión de horarios de cursada y mesas de examen</w:t>
      </w:r>
      <w:r>
        <w:t xml:space="preserve">, es permitir la realización de la carga de horarios de cursada y mesas de examen haciendo uso </w:t>
      </w:r>
      <w:r>
        <w:lastRenderedPageBreak/>
        <w:t>de las planillas de calculo que poseen actualmente los empleados de Secretaria Académica de la UNPA-UARG. Esta tarea debe hacerse accediendo al sistema a través de su sitio web e identificándose mediante un correo institucional.</w:t>
      </w:r>
    </w:p>
    <w:p w:rsidR="00700AB0" w:rsidRDefault="00700AB0" w:rsidP="00700AB0">
      <w:pPr>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C37881" w:rsidRPr="00732FF7" w:rsidRDefault="00C37881" w:rsidP="00C37881">
      <w:pPr>
        <w:pStyle w:val="PSI-Ttulo2"/>
      </w:pPr>
      <w:bookmarkStart w:id="10" w:name="_Toc163292578"/>
      <w:bookmarkStart w:id="11" w:name="_Toc163997904"/>
      <w:bookmarkStart w:id="12" w:name="_Toc227403723"/>
      <w:bookmarkStart w:id="13" w:name="_Toc234998981"/>
      <w:bookmarkStart w:id="14" w:name="_Toc257618845"/>
      <w:r w:rsidRPr="00732FF7">
        <w:t>Objetivos Específicos</w:t>
      </w:r>
      <w:bookmarkEnd w:id="10"/>
      <w:bookmarkEnd w:id="11"/>
      <w:bookmarkEnd w:id="12"/>
      <w:bookmarkEnd w:id="13"/>
      <w:bookmarkEnd w:id="14"/>
    </w:p>
    <w:p w:rsidR="00C37881" w:rsidRDefault="00C37881" w:rsidP="00F174DC">
      <w:pPr>
        <w:pStyle w:val="PSI-Normal"/>
        <w:rPr>
          <w:lang w:eastAsia="es-ES"/>
        </w:rPr>
      </w:pPr>
    </w:p>
    <w:p w:rsidR="00C37881" w:rsidRDefault="00C37881" w:rsidP="00F174DC">
      <w:pPr>
        <w:pStyle w:val="PSI-Normal"/>
        <w:rPr>
          <w:lang w:eastAsia="es-ES"/>
        </w:rPr>
      </w:pPr>
    </w:p>
    <w:p w:rsidR="00700AB0" w:rsidRPr="00E14336" w:rsidRDefault="00700AB0" w:rsidP="00546CB9">
      <w:pPr>
        <w:pStyle w:val="PSI-Normal"/>
        <w:rPr>
          <w:lang w:eastAsia="es-ES"/>
        </w:rPr>
      </w:pPr>
      <w:r w:rsidRPr="00E14336">
        <w:rPr>
          <w:lang w:eastAsia="es-ES"/>
        </w:rPr>
        <w:t>Para lograr el objetivo mencionado, se describen a continuación metas específicas que se proponen alcanzar.</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700AB0" w:rsidRPr="00E14336" w:rsidRDefault="00700AB0" w:rsidP="00546CB9">
      <w:pPr>
        <w:pStyle w:val="PSI-Normal"/>
        <w:rPr>
          <w:lang w:eastAsia="es-ES"/>
        </w:rPr>
      </w:pPr>
      <w:r w:rsidRPr="00E14336">
        <w:t xml:space="preserve">Además se debe establecer la comunicación entre el sitio web y la app con la base de datos mysql                        </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lang w:eastAsia="es-ES"/>
        </w:rPr>
        <w:t>Investigar técnicas para poder importar un archivo Excel a la base de datos.</w:t>
      </w:r>
      <w:r w:rsidR="006C73E5" w:rsidRPr="00E14336">
        <w:rPr>
          <w:rFonts w:asciiTheme="minorHAnsi" w:hAnsiTheme="minorHAnsi" w:cstheme="minorHAnsi"/>
          <w:color w:val="auto"/>
          <w:sz w:val="22"/>
          <w:szCs w:val="22"/>
          <w:lang w:eastAsia="es-ES"/>
        </w:rPr>
        <w:t xml:space="preserve"> </w:t>
      </w:r>
      <w:r w:rsidRPr="00E14336">
        <w:rPr>
          <w:rFonts w:asciiTheme="minorHAnsi" w:hAnsiTheme="minorHAnsi" w:cstheme="minorHAnsi"/>
          <w:color w:val="auto"/>
          <w:sz w:val="22"/>
          <w:szCs w:val="22"/>
        </w:rPr>
        <w:t>El esquema de base de datos debe tener en cuenta las características de los archivos que se deben importar al sistema pero sin desperdiciar las características de MER.</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Con respecto a la seguridad se debe considerar  el acceso a información privada. </w:t>
      </w:r>
    </w:p>
    <w:p w:rsidR="00700AB0" w:rsidRPr="00E14336" w:rsidRDefault="00700AB0" w:rsidP="004C594F">
      <w:pPr>
        <w:pStyle w:val="PSI-Comentario"/>
        <w:rPr>
          <w:rFonts w:asciiTheme="minorHAnsi" w:hAnsiTheme="minorHAnsi" w:cstheme="minorHAnsi"/>
          <w:color w:val="auto"/>
          <w:sz w:val="22"/>
          <w:szCs w:val="22"/>
        </w:rPr>
      </w:pPr>
      <w:r w:rsidRPr="00E14336">
        <w:rPr>
          <w:rFonts w:asciiTheme="minorHAnsi" w:hAnsiTheme="minorHAnsi" w:cstheme="minorHAnsi"/>
          <w:color w:val="auto"/>
          <w:sz w:val="22"/>
          <w:szCs w:val="22"/>
        </w:rPr>
        <w:t xml:space="preserve">Portabilidad por la aplicación. </w:t>
      </w:r>
    </w:p>
    <w:p w:rsidR="00700AB0" w:rsidRPr="00E14336" w:rsidRDefault="00700AB0" w:rsidP="00546CB9">
      <w:pPr>
        <w:pStyle w:val="PSI-Normal"/>
      </w:pPr>
      <w:r w:rsidRPr="00E14336">
        <w:rPr>
          <w:lang w:eastAsia="es-ES"/>
        </w:rPr>
        <w:t>Integrar los conocimientos mencionados en una solución de software que se convierta en una herramienta práctica para los</w:t>
      </w:r>
      <w:r w:rsidR="006C73E5" w:rsidRPr="00E14336">
        <w:rPr>
          <w:lang w:eastAsia="es-ES"/>
        </w:rPr>
        <w:t xml:space="preserve"> </w:t>
      </w:r>
      <w:r w:rsidRPr="00E14336">
        <w:rPr>
          <w:lang w:eastAsia="es-ES"/>
        </w:rPr>
        <w:t>docentes, alumnos y personal de Secretaria Académica de la UNPA-UARG.</w:t>
      </w:r>
    </w:p>
    <w:p w:rsidR="00083244" w:rsidRDefault="00083244" w:rsidP="00C459AB">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6C73E5">
        <w:rPr>
          <w:rFonts w:asciiTheme="minorHAnsi" w:hAnsiTheme="minorHAnsi" w:cstheme="minorHAnsi"/>
          <w:b w:val="0"/>
          <w:color w:val="auto"/>
          <w:sz w:val="22"/>
          <w:szCs w:val="22"/>
        </w:rPr>
        <w:t>hatsA</w:t>
      </w:r>
      <w:r w:rsidR="00CC60C9">
        <w:rPr>
          <w:rFonts w:asciiTheme="minorHAnsi" w:hAnsiTheme="minorHAnsi" w:cstheme="minorHAnsi"/>
          <w:b w:val="0"/>
          <w:color w:val="auto"/>
          <w:sz w:val="22"/>
          <w:szCs w:val="22"/>
        </w:rPr>
        <w:t xml:space="preserve">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6C73E5" w:rsidRDefault="006C73E5" w:rsidP="00A95DC5">
      <w:pPr>
        <w:pStyle w:val="PSI-Ttulo2"/>
        <w:jc w:val="both"/>
        <w:rPr>
          <w:rFonts w:asciiTheme="minorHAnsi" w:hAnsiTheme="minorHAnsi" w:cstheme="minorHAnsi"/>
          <w:b w:val="0"/>
          <w:color w:val="auto"/>
          <w:sz w:val="22"/>
          <w:szCs w:val="22"/>
        </w:rPr>
      </w:pPr>
      <w:r w:rsidRPr="00D07B33">
        <w:rPr>
          <w:rFonts w:asciiTheme="minorHAnsi" w:hAnsiTheme="minorHAnsi" w:cstheme="minorHAnsi"/>
          <w:b w:val="0"/>
          <w:color w:val="auto"/>
          <w:sz w:val="22"/>
          <w:szCs w:val="22"/>
          <w:highlight w:val="yellow"/>
        </w:rPr>
        <w:t>Correo electrónico</w:t>
      </w:r>
      <w:r>
        <w:rPr>
          <w:rFonts w:asciiTheme="minorHAnsi" w:hAnsiTheme="minorHAnsi" w:cstheme="minorHAnsi"/>
          <w:b w:val="0"/>
          <w:color w:val="auto"/>
          <w:sz w:val="22"/>
          <w:szCs w:val="22"/>
        </w:rPr>
        <w:t xml:space="preserve"> del grupo YENU  fue un servicio muy importante a la hora de comunicarnos con los profesores de la cátedra, ya que nos permitía tener contacto con ellos, ya sea para realizar consultas sobre el proyecto o bien para obtener  una entrevista con ellos. Esto nos permitía evacuar cualquier duda o  consejo de los mismos.</w:t>
      </w:r>
    </w:p>
    <w:p w:rsidR="0086279F"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sidR="006C73E5">
        <w:rPr>
          <w:rFonts w:asciiTheme="minorHAnsi" w:hAnsiTheme="minorHAnsi" w:cstheme="minorHAnsi"/>
          <w:b w:val="0"/>
          <w:color w:val="auto"/>
          <w:sz w:val="22"/>
          <w:szCs w:val="22"/>
        </w:rPr>
        <w:t>. Esta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C459AB">
      <w:pPr>
        <w:pStyle w:val="PSI-Ttulo1"/>
      </w:pPr>
    </w:p>
    <w:p w:rsidR="0027167B" w:rsidRDefault="0027167B" w:rsidP="00C459AB">
      <w:pPr>
        <w:pStyle w:val="PSI-Ttulo1"/>
      </w:pPr>
    </w:p>
    <w:p w:rsidR="0027167B" w:rsidRDefault="0027167B" w:rsidP="00C459AB">
      <w:pPr>
        <w:pStyle w:val="PSI-Ttulo1"/>
      </w:pPr>
    </w:p>
    <w:p w:rsidR="00AA783B" w:rsidRDefault="00AA783B" w:rsidP="00C459AB">
      <w:pPr>
        <w:pStyle w:val="PSI-Ttulo1"/>
      </w:pPr>
    </w:p>
    <w:p w:rsidR="00AA783B" w:rsidRDefault="00AA783B" w:rsidP="00C459AB">
      <w:pPr>
        <w:pStyle w:val="PSI-Ttulo1"/>
      </w:pPr>
    </w:p>
    <w:p w:rsidR="00AA783B" w:rsidRDefault="00AA783B" w:rsidP="00C459AB">
      <w:pPr>
        <w:pStyle w:val="PSI-Ttulo1"/>
      </w:pPr>
    </w:p>
    <w:p w:rsidR="00AA783B" w:rsidRDefault="00AA783B" w:rsidP="00C459AB">
      <w:pPr>
        <w:pStyle w:val="PSI-Ttulo1"/>
      </w:pPr>
    </w:p>
    <w:p w:rsidR="00F96AFF" w:rsidRDefault="00F96AFF" w:rsidP="00AA783B">
      <w:pPr>
        <w:pStyle w:val="PSI-Ttulo2"/>
      </w:pPr>
    </w:p>
    <w:p w:rsidR="00E14336" w:rsidRDefault="00E14336" w:rsidP="00426468">
      <w:pPr>
        <w:pStyle w:val="PSI-Ttulo2"/>
      </w:pPr>
      <w:r>
        <w:t>Especificaciones de Requerimientos</w:t>
      </w:r>
    </w:p>
    <w:p w:rsidR="00E14336" w:rsidRDefault="00E14336" w:rsidP="007105C2">
      <w:pPr>
        <w:ind w:left="0" w:firstLine="0"/>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 que permita consultar dicha información.</w:t>
      </w:r>
    </w:p>
    <w:p w:rsidR="007105C2" w:rsidRDefault="007105C2" w:rsidP="007105C2">
      <w:pPr>
        <w:ind w:left="0" w:firstLine="0"/>
        <w:jc w:val="both"/>
      </w:pPr>
    </w:p>
    <w:p w:rsidR="007105C2" w:rsidRDefault="007105C2" w:rsidP="007105C2">
      <w:pPr>
        <w:pStyle w:val="PSI-Ttulo2"/>
        <w:ind w:left="0" w:firstLine="0"/>
      </w:pPr>
      <w:bookmarkStart w:id="15" w:name="_Toc235007268"/>
      <w:bookmarkStart w:id="16" w:name="_Toc235009554"/>
      <w:bookmarkStart w:id="17" w:name="_Toc494738689"/>
      <w:r>
        <w:t>Funciones del Producto</w:t>
      </w:r>
      <w:bookmarkEnd w:id="15"/>
      <w:bookmarkEnd w:id="16"/>
      <w:bookmarkEnd w:id="17"/>
    </w:p>
    <w:p w:rsidR="007105C2" w:rsidRDefault="007105C2" w:rsidP="007105C2">
      <w:pPr>
        <w:ind w:left="0" w:firstLine="0"/>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7105C2" w:rsidRDefault="007105C2" w:rsidP="007105C2">
      <w:pPr>
        <w:ind w:left="0" w:firstLine="0"/>
        <w:jc w:val="both"/>
      </w:pPr>
      <w:r>
        <w:t xml:space="preserve">También se permite a usuarios públicos que accedan desde una aplicación móvil consultar los horarios de cursada y mesas de examen que han sido previamente cargados por Secretaría Académica. </w:t>
      </w:r>
    </w:p>
    <w:p w:rsidR="007105C2" w:rsidRDefault="007105C2" w:rsidP="007105C2">
      <w:pPr>
        <w:jc w:val="both"/>
      </w:pPr>
      <w:r>
        <w:t>El sistema Tempus, en términos generales, permitirá realizar las siguientes funciones:</w:t>
      </w:r>
    </w:p>
    <w:p w:rsidR="007105C2" w:rsidRDefault="007105C2" w:rsidP="00FF7D8D">
      <w:pPr>
        <w:pStyle w:val="Prrafodelista"/>
        <w:numPr>
          <w:ilvl w:val="0"/>
          <w:numId w:val="78"/>
        </w:numPr>
        <w:spacing w:before="120" w:after="120"/>
        <w:ind w:left="714" w:hanging="357"/>
        <w:contextualSpacing w:val="0"/>
        <w:jc w:val="both"/>
      </w:pPr>
      <w:r>
        <w:t xml:space="preserve">Brindar acceso al personal de Secretaria Académica al sitio web del sistema con la utilización de un correo institucional. </w:t>
      </w:r>
    </w:p>
    <w:p w:rsidR="007105C2" w:rsidRDefault="007105C2" w:rsidP="00FF7D8D">
      <w:pPr>
        <w:pStyle w:val="Prrafodelista"/>
        <w:numPr>
          <w:ilvl w:val="0"/>
          <w:numId w:val="78"/>
        </w:numPr>
        <w:spacing w:before="120" w:after="120"/>
        <w:ind w:left="714" w:hanging="357"/>
        <w:contextualSpacing w:val="0"/>
        <w:jc w:val="both"/>
      </w:pPr>
      <w:r>
        <w:t>Importar planilla de cálculo con los horarios de cursada para ser almacenados en el sistema.</w:t>
      </w:r>
    </w:p>
    <w:p w:rsidR="007105C2" w:rsidRDefault="007105C2" w:rsidP="00FF7D8D">
      <w:pPr>
        <w:pStyle w:val="Prrafodelista"/>
        <w:numPr>
          <w:ilvl w:val="0"/>
          <w:numId w:val="78"/>
        </w:numPr>
        <w:spacing w:before="120" w:after="120"/>
        <w:ind w:left="714" w:hanging="357"/>
        <w:contextualSpacing w:val="0"/>
        <w:jc w:val="both"/>
      </w:pPr>
      <w:r>
        <w:t>Importar planilla de cálculo con las mesas de examen para ser almacenadas en el sistema.</w:t>
      </w:r>
    </w:p>
    <w:p w:rsidR="007105C2" w:rsidRDefault="007105C2" w:rsidP="00FF7D8D">
      <w:pPr>
        <w:pStyle w:val="Prrafodelista"/>
        <w:numPr>
          <w:ilvl w:val="0"/>
          <w:numId w:val="78"/>
        </w:numPr>
        <w:spacing w:before="120" w:after="120"/>
        <w:ind w:left="714" w:hanging="357"/>
        <w:contextualSpacing w:val="0"/>
        <w:jc w:val="both"/>
      </w:pPr>
      <w:r>
        <w:t>Brindar acceso al público en general para consultar horarios de cursada accediendo desde la aplicación móvil del sistema.</w:t>
      </w:r>
    </w:p>
    <w:p w:rsidR="007105C2" w:rsidRDefault="007105C2" w:rsidP="00FF7D8D">
      <w:pPr>
        <w:pStyle w:val="Prrafodelista"/>
        <w:numPr>
          <w:ilvl w:val="0"/>
          <w:numId w:val="78"/>
        </w:numPr>
        <w:spacing w:before="120" w:after="120"/>
        <w:ind w:left="714" w:hanging="357"/>
        <w:contextualSpacing w:val="0"/>
        <w:jc w:val="both"/>
      </w:pPr>
      <w:r>
        <w:t>Brindar acceso al público en general para consultar horarios de mesas de examen accediendo desde la aplicación móvil del sistema.</w:t>
      </w:r>
    </w:p>
    <w:p w:rsidR="007105C2" w:rsidRPr="00946177" w:rsidRDefault="007105C2" w:rsidP="007105C2">
      <w:pPr>
        <w:pStyle w:val="PSI-Comentario"/>
      </w:pPr>
    </w:p>
    <w:p w:rsidR="007105C2" w:rsidRDefault="007105C2" w:rsidP="007105C2">
      <w:pPr>
        <w:pStyle w:val="PSI-Ttulo2"/>
      </w:pPr>
      <w:bookmarkStart w:id="18" w:name="_Toc235007269"/>
      <w:bookmarkStart w:id="19" w:name="_Toc235009555"/>
      <w:bookmarkStart w:id="20" w:name="_Toc494738690"/>
      <w:r>
        <w:t>Característica del Usuario</w:t>
      </w:r>
      <w:bookmarkEnd w:id="18"/>
      <w:bookmarkEnd w:id="19"/>
      <w:bookmarkEnd w:id="20"/>
    </w:p>
    <w:p w:rsidR="007105C2" w:rsidRDefault="007105C2" w:rsidP="007105C2">
      <w:pPr>
        <w:ind w:left="0" w:firstLine="0"/>
        <w:jc w:val="both"/>
      </w:pPr>
      <w:r>
        <w:t xml:space="preserve">En este apartado se realiza la descripción de las características generales de los usuarios identificados y que harán uso del sistema. </w:t>
      </w:r>
    </w:p>
    <w:p w:rsidR="007105C2" w:rsidRDefault="007105C2" w:rsidP="007105C2">
      <w:pPr>
        <w:ind w:left="0" w:firstLine="0"/>
        <w:jc w:val="both"/>
      </w:pPr>
      <w:r>
        <w:lastRenderedPageBreak/>
        <w:t>Tempus  contendrá tres tipos de usuarios que interactuaran y lo administraran: Administrador, Secretaría Académica y Público. A continuación se brida una breve descripción de cada uno de los usuarios mencionados:</w:t>
      </w:r>
    </w:p>
    <w:p w:rsidR="007105C2" w:rsidRDefault="007105C2" w:rsidP="00FF7D8D">
      <w:pPr>
        <w:pStyle w:val="Prrafodelista"/>
        <w:numPr>
          <w:ilvl w:val="0"/>
          <w:numId w:val="78"/>
        </w:numPr>
        <w:spacing w:before="120" w:after="120"/>
        <w:ind w:left="714" w:hanging="357"/>
        <w:contextualSpacing w:val="0"/>
        <w:jc w:val="both"/>
      </w:pPr>
      <w:r>
        <w:t xml:space="preserve">Administrador: Encargado de administrar el sistema con responsabilidad. Tiene acceso al sistema completo pero tiene la responsabilidad de administrar a los usuarios que tendrán acceso a las tareas privadas. Es responsable de crear usuarios, asignar roles y asignar permisos. </w:t>
      </w:r>
      <w:r w:rsidRPr="000C39D5">
        <w:rPr>
          <w:highlight w:val="yellow"/>
        </w:rPr>
        <w:t>Puede ser una persona perteneciente al área de Secretaría Académica</w:t>
      </w:r>
      <w:r>
        <w:t>. Para esto, el administrador deberá poseer un correo institucional que le permita iniciar sesión en Tempus.</w:t>
      </w:r>
    </w:p>
    <w:p w:rsidR="007105C2" w:rsidRDefault="007105C2" w:rsidP="00FF7D8D">
      <w:pPr>
        <w:pStyle w:val="Prrafodelista"/>
        <w:numPr>
          <w:ilvl w:val="0"/>
          <w:numId w:val="78"/>
        </w:numPr>
        <w:spacing w:before="120" w:after="120"/>
        <w:ind w:left="714" w:hanging="357"/>
        <w:contextualSpacing w:val="0"/>
        <w:jc w:val="both"/>
      </w:pPr>
      <w:r>
        <w:t>Secretaría Académica: Su rol en el sistema consiste en realizar la importación de los archivos de horarios de cursada y mesas de examen.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7105C2" w:rsidRDefault="007105C2" w:rsidP="00FF7D8D">
      <w:pPr>
        <w:pStyle w:val="Prrafodelista"/>
        <w:numPr>
          <w:ilvl w:val="0"/>
          <w:numId w:val="78"/>
        </w:numPr>
        <w:spacing w:before="120" w:after="120"/>
        <w:ind w:left="714" w:hanging="357"/>
        <w:contextualSpacing w:val="0"/>
        <w:jc w:val="both"/>
      </w:pPr>
      <w:r>
        <w:t>Público: Representa a alumnos, docentes y público en general. Su rol en el sistema consiste en consultar horarios de cursada y mesas de examen mediante el uso de la aplicación móvil de Tempus. No tiene ningún permiso especial, solo accede a las opciones públicas que brinda el sistema.</w:t>
      </w:r>
    </w:p>
    <w:p w:rsidR="007105C2" w:rsidRDefault="007105C2" w:rsidP="007105C2">
      <w:pPr>
        <w:pStyle w:val="PSI-Comentario"/>
      </w:pPr>
    </w:p>
    <w:p w:rsidR="007105C2" w:rsidRDefault="007105C2" w:rsidP="007105C2">
      <w:pPr>
        <w:pStyle w:val="PSI-Ttulo2"/>
      </w:pPr>
      <w:bookmarkStart w:id="21" w:name="_Toc235009556"/>
      <w:bookmarkStart w:id="22" w:name="_Toc494738691"/>
      <w:r>
        <w:t>Enunciado del Problema del Cliente</w:t>
      </w:r>
      <w:bookmarkEnd w:id="21"/>
      <w:bookmarkEnd w:id="22"/>
    </w:p>
    <w:p w:rsidR="007105C2" w:rsidRDefault="007105C2" w:rsidP="007770FC">
      <w:pPr>
        <w:ind w:left="0" w:firstLine="0"/>
        <w:jc w:val="both"/>
      </w:pPr>
      <w:r>
        <w:t>El presente trabajo fue otorgado al Grupo de Desarrollo Yenú por el equipo docente de la asignatura Laboratorio de Desarrollo de Software perteneciente a las carreras Analista de Sistemas y Licenciatura en Sistemas de la UNPA-UARG.</w:t>
      </w:r>
    </w:p>
    <w:p w:rsidR="007105C2" w:rsidRDefault="007105C2" w:rsidP="007770FC">
      <w:pPr>
        <w:ind w:left="0" w:firstLine="0"/>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76463D" w:rsidRDefault="0076463D" w:rsidP="0076463D">
      <w:pPr>
        <w:pStyle w:val="PSI-Ttulo3"/>
      </w:pPr>
      <w:bookmarkStart w:id="23" w:name="_Toc234690201"/>
      <w:bookmarkStart w:id="24" w:name="_Toc493535840"/>
      <w:r>
        <w:t>Descripción de los procesos actuales</w:t>
      </w:r>
      <w:bookmarkEnd w:id="23"/>
      <w:bookmarkEnd w:id="24"/>
    </w:p>
    <w:p w:rsidR="0076463D" w:rsidRDefault="0076463D" w:rsidP="0076463D">
      <w:pPr>
        <w:ind w:left="0" w:firstLine="0"/>
        <w:jc w:val="both"/>
      </w:pPr>
      <w:r>
        <w:t xml:space="preserve">Previo al inicio de cada cuatrimestre (Primero o Segundo) el personal de Secretaría Académica se encarga de generar los horarios de cursada utilizando una planilla de cálculo Excel. Este archivo, posteriormente, se publica en el Portal de la UARG y se imprime para pegarse en el Campus Universitario. Luego, los alumnos y docentes observan los horarios de cursada que fueron generados previamente. Cuando se realiza alguna modificación a los horarios de cursada, el personal de Secretaría Académica actualiza la planilla de cálculo y vuelve a publicarlos. Los docentes y alumnos deben consultar los horarios de cursada regularmente para detectar si se han producido modificaciones. </w:t>
      </w:r>
    </w:p>
    <w:p w:rsidR="0076463D" w:rsidRDefault="0076463D" w:rsidP="0076463D">
      <w:pPr>
        <w:jc w:val="both"/>
      </w:pPr>
    </w:p>
    <w:p w:rsidR="0076463D" w:rsidRDefault="0076463D" w:rsidP="0076463D">
      <w:pPr>
        <w:jc w:val="both"/>
      </w:pPr>
    </w:p>
    <w:p w:rsidR="0076463D" w:rsidRDefault="0076463D" w:rsidP="0076463D">
      <w:pPr>
        <w:jc w:val="both"/>
      </w:pPr>
      <w:r w:rsidRPr="0076463D">
        <w:rPr>
          <w:noProof/>
          <w:lang w:val="es-AR" w:eastAsia="es-AR"/>
        </w:rPr>
        <w:drawing>
          <wp:inline distT="0" distB="0" distL="0" distR="0">
            <wp:extent cx="5363250" cy="2250520"/>
            <wp:effectExtent l="19050" t="19050" r="8890" b="0"/>
            <wp:docPr id="3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224" t="28550" r="10042" b="23133"/>
                    <a:stretch/>
                  </pic:blipFill>
                  <pic:spPr bwMode="auto">
                    <a:xfrm>
                      <a:off x="0" y="0"/>
                      <a:ext cx="5412122" cy="2271028"/>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6463D" w:rsidRDefault="0076463D" w:rsidP="0076463D">
      <w:pPr>
        <w:spacing w:before="0"/>
        <w:jc w:val="center"/>
        <w:rPr>
          <w:sz w:val="20"/>
        </w:rPr>
      </w:pPr>
    </w:p>
    <w:p w:rsidR="0076463D" w:rsidRPr="006F418C" w:rsidRDefault="0076463D" w:rsidP="0076463D">
      <w:pPr>
        <w:spacing w:before="0"/>
        <w:jc w:val="center"/>
        <w:rPr>
          <w:sz w:val="20"/>
        </w:rPr>
      </w:pPr>
      <w:r w:rsidRPr="006F418C">
        <w:rPr>
          <w:sz w:val="20"/>
        </w:rPr>
        <w:t>Proceso para la generación de horarios de cursada</w:t>
      </w:r>
    </w:p>
    <w:p w:rsidR="0076463D" w:rsidRDefault="0076463D" w:rsidP="0076463D">
      <w:pPr>
        <w:ind w:left="0" w:firstLine="0"/>
        <w:jc w:val="both"/>
      </w:pPr>
      <w:r>
        <w:t xml:space="preserve">A continuación se explica el proceso para la generación de mesas de examen. Previo al inicio de cada turno de examen, el personal de Secretaría Académica se encarga de generar las mesas de examen utilizando una planilla de cálculo Excel. Este archivo, posteriormente, se publica en el Portal de la UARG y se imprime para pegarse en el Campus Universitario. Luego, los alumnos y docentes observan las mesas de examen que fueron generadas previamente. Cuando se realiza alguna modificación a las mesas, el personal de Secretaría Académica actualiza la planilla de cálculo y vuelve a publicarlos. Los docentes y alumnos deben consultar las mesas de examen regularmente para detectar si se han producido modificaciones. </w:t>
      </w:r>
    </w:p>
    <w:p w:rsidR="0076463D" w:rsidRDefault="0076463D" w:rsidP="0076463D">
      <w:pPr>
        <w:jc w:val="both"/>
      </w:pPr>
      <w:r>
        <w:rPr>
          <w:noProof/>
          <w:lang w:val="es-AR" w:eastAsia="es-AR"/>
        </w:rPr>
        <w:drawing>
          <wp:inline distT="0" distB="0" distL="0" distR="0">
            <wp:extent cx="5363250" cy="2250520"/>
            <wp:effectExtent l="19050" t="19050" r="8890" b="0"/>
            <wp:docPr id="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224" t="28550" r="10042" b="23133"/>
                    <a:stretch/>
                  </pic:blipFill>
                  <pic:spPr bwMode="auto">
                    <a:xfrm>
                      <a:off x="0" y="0"/>
                      <a:ext cx="5412122" cy="2271028"/>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6463D" w:rsidRPr="0076463D" w:rsidRDefault="0076463D" w:rsidP="0076463D">
      <w:pPr>
        <w:spacing w:before="0"/>
        <w:jc w:val="center"/>
        <w:rPr>
          <w:sz w:val="20"/>
        </w:rPr>
      </w:pPr>
      <w:r w:rsidRPr="001A27B1">
        <w:rPr>
          <w:sz w:val="20"/>
        </w:rPr>
        <w:t>Proceso para la generación de mesas de examen</w:t>
      </w:r>
    </w:p>
    <w:p w:rsidR="0076463D" w:rsidRDefault="0076463D" w:rsidP="007770FC">
      <w:pPr>
        <w:ind w:left="0" w:firstLine="0"/>
        <w:jc w:val="both"/>
      </w:pPr>
    </w:p>
    <w:p w:rsidR="007105C2" w:rsidRDefault="007105C2" w:rsidP="007105C2">
      <w:pPr>
        <w:tabs>
          <w:tab w:val="left" w:pos="1050"/>
        </w:tabs>
        <w:jc w:val="both"/>
      </w:pPr>
      <w:r w:rsidRPr="007770FC">
        <w:rPr>
          <w:highlight w:val="yellow"/>
        </w:rPr>
        <w:t>A continuación se listan una serie de problemas que se asocian con el enunciado del cliente:</w:t>
      </w:r>
    </w:p>
    <w:p w:rsidR="007105C2" w:rsidRDefault="007105C2" w:rsidP="00FF7D8D">
      <w:pPr>
        <w:pStyle w:val="Prrafodelista"/>
        <w:numPr>
          <w:ilvl w:val="0"/>
          <w:numId w:val="78"/>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7105C2" w:rsidRDefault="007105C2" w:rsidP="00FF7D8D">
      <w:pPr>
        <w:pStyle w:val="Prrafodelista"/>
        <w:numPr>
          <w:ilvl w:val="0"/>
          <w:numId w:val="78"/>
        </w:numPr>
        <w:tabs>
          <w:tab w:val="left" w:pos="1050"/>
        </w:tabs>
        <w:spacing w:before="120" w:after="120"/>
        <w:ind w:left="714" w:hanging="357"/>
        <w:contextualSpacing w:val="0"/>
        <w:jc w:val="both"/>
      </w:pPr>
      <w:r>
        <w:lastRenderedPageBreak/>
        <w:t>No existe actualmente una herramienta hecha a medida que le permita a los alumnos y docentes consultar la información sobre horarios de cursada y mesas de examen.</w:t>
      </w:r>
    </w:p>
    <w:p w:rsidR="008B28A5" w:rsidRDefault="007105C2" w:rsidP="00FF7D8D">
      <w:pPr>
        <w:pStyle w:val="Prrafodelista"/>
        <w:numPr>
          <w:ilvl w:val="0"/>
          <w:numId w:val="78"/>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w:t>
      </w:r>
    </w:p>
    <w:p w:rsidR="007105C2" w:rsidRDefault="007105C2" w:rsidP="00FF7D8D">
      <w:pPr>
        <w:pStyle w:val="Prrafodelista"/>
        <w:numPr>
          <w:ilvl w:val="0"/>
          <w:numId w:val="78"/>
        </w:numPr>
        <w:tabs>
          <w:tab w:val="left" w:pos="1050"/>
        </w:tabs>
        <w:spacing w:before="120" w:after="120"/>
        <w:ind w:left="714" w:hanging="357"/>
        <w:contextualSpacing w:val="0"/>
        <w:jc w:val="both"/>
      </w:pPr>
      <w:r>
        <w:t xml:space="preserve"> </w:t>
      </w:r>
      <w:r w:rsidR="008B28A5">
        <w:t>No</w:t>
      </w:r>
      <w:r>
        <w:t xml:space="preserve"> existe la forma de comunicar que se encuentran disponibles nuevos horarios de cursada o nuevas mesas de examen.</w:t>
      </w:r>
    </w:p>
    <w:p w:rsidR="007105C2" w:rsidRPr="007770FC" w:rsidRDefault="007105C2" w:rsidP="00FF7D8D">
      <w:pPr>
        <w:pStyle w:val="Prrafodelista"/>
        <w:numPr>
          <w:ilvl w:val="0"/>
          <w:numId w:val="78"/>
        </w:numPr>
        <w:tabs>
          <w:tab w:val="left" w:pos="1050"/>
        </w:tabs>
        <w:spacing w:before="120" w:after="120"/>
        <w:ind w:left="714" w:hanging="357"/>
        <w:contextualSpacing w:val="0"/>
        <w:jc w:val="both"/>
        <w:rPr>
          <w:highlight w:val="yellow"/>
        </w:rPr>
      </w:pPr>
      <w:r w:rsidRPr="007770FC">
        <w:rPr>
          <w:highlight w:val="yellow"/>
        </w:rPr>
        <w:t>Existe la incertidumbre sobre la certeza que los horarios de cursada y mesas de examen</w:t>
      </w:r>
      <w:r w:rsidR="007770FC" w:rsidRPr="007770FC">
        <w:rPr>
          <w:highlight w:val="yellow"/>
        </w:rPr>
        <w:t xml:space="preserve"> se encuentran actualizados o sea</w:t>
      </w:r>
      <w:r w:rsidRPr="007770FC">
        <w:rPr>
          <w:highlight w:val="yellow"/>
        </w:rPr>
        <w:t>n correctos.</w:t>
      </w:r>
    </w:p>
    <w:p w:rsidR="00C459AB" w:rsidRDefault="007105C2" w:rsidP="00FF7D8D">
      <w:pPr>
        <w:pStyle w:val="Prrafodelista"/>
        <w:numPr>
          <w:ilvl w:val="0"/>
          <w:numId w:val="78"/>
        </w:numPr>
        <w:tabs>
          <w:tab w:val="left" w:pos="1050"/>
        </w:tabs>
        <w:spacing w:before="120" w:after="120"/>
        <w:ind w:left="714" w:hanging="357"/>
        <w:contextualSpacing w:val="0"/>
        <w:jc w:val="both"/>
      </w:pPr>
      <w:r>
        <w:t>Existen problemas en la asignación de los horarios y aulas para las materias en los horarios de cursada. Este inconveniente se ve reflejado también en las mesas de examen.</w:t>
      </w:r>
      <w:r w:rsidR="007770FC">
        <w:t xml:space="preserve"> </w:t>
      </w:r>
      <w:r>
        <w:t>Esto afecta a los docentes y alumnos que no cuentan con esta información en el momento necesario.</w:t>
      </w:r>
    </w:p>
    <w:p w:rsidR="00C459AB" w:rsidRPr="00C459AB" w:rsidRDefault="00C459AB" w:rsidP="00C459AB">
      <w:pPr>
        <w:tabs>
          <w:tab w:val="left" w:pos="1050"/>
        </w:tabs>
        <w:spacing w:before="120" w:after="120"/>
        <w:jc w:val="both"/>
        <w:rPr>
          <w:b/>
          <w:color w:val="4F81BD" w:themeColor="accent1"/>
          <w:sz w:val="32"/>
          <w:szCs w:val="32"/>
        </w:rPr>
      </w:pPr>
    </w:p>
    <w:p w:rsidR="00C459AB" w:rsidRPr="00C459AB" w:rsidRDefault="00C459AB" w:rsidP="00C459AB">
      <w:pPr>
        <w:tabs>
          <w:tab w:val="left" w:pos="1050"/>
        </w:tabs>
        <w:spacing w:before="120" w:after="120"/>
        <w:jc w:val="both"/>
        <w:rPr>
          <w:b/>
          <w:color w:val="4F81BD" w:themeColor="accent1"/>
          <w:sz w:val="32"/>
          <w:szCs w:val="32"/>
        </w:rPr>
      </w:pPr>
      <w:r w:rsidRPr="00C459AB">
        <w:rPr>
          <w:b/>
          <w:color w:val="4F81BD" w:themeColor="accent1"/>
          <w:sz w:val="32"/>
          <w:szCs w:val="32"/>
        </w:rPr>
        <w:t>Requerimientos</w:t>
      </w:r>
    </w:p>
    <w:p w:rsidR="00C459AB" w:rsidRPr="00C459AB" w:rsidRDefault="00C459AB" w:rsidP="00C459AB">
      <w:pPr>
        <w:pStyle w:val="PSI-Ttulo1"/>
        <w:rPr>
          <w:sz w:val="26"/>
          <w:szCs w:val="26"/>
        </w:rPr>
      </w:pPr>
      <w:bookmarkStart w:id="25" w:name="_Toc235007275"/>
      <w:bookmarkStart w:id="26" w:name="_Toc235009561"/>
      <w:bookmarkStart w:id="27" w:name="_Toc494738782"/>
      <w:r w:rsidRPr="00C459AB">
        <w:rPr>
          <w:sz w:val="26"/>
          <w:szCs w:val="26"/>
        </w:rPr>
        <w:t>Requerimientos Funcionales</w:t>
      </w:r>
      <w:bookmarkEnd w:id="25"/>
      <w:bookmarkEnd w:id="26"/>
      <w:bookmarkEnd w:id="27"/>
    </w:p>
    <w:p w:rsidR="00C459AB" w:rsidRDefault="00C459AB" w:rsidP="00C459AB">
      <w:pPr>
        <w:ind w:left="0" w:firstLine="0"/>
        <w:jc w:val="both"/>
      </w:pPr>
      <w: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C459AB" w:rsidRDefault="00C459AB" w:rsidP="00C459AB">
      <w:pPr>
        <w:ind w:left="0" w:firstLine="0"/>
        <w:jc w:val="both"/>
      </w:pPr>
      <w:r>
        <w:t>A continuación se listan los requerimientos funcionales detectados. Posteriormente se detalla cada uno en una tabla:</w:t>
      </w:r>
    </w:p>
    <w:p w:rsidR="00C459AB" w:rsidRDefault="00C459AB" w:rsidP="00FF7D8D">
      <w:pPr>
        <w:pStyle w:val="Prrafodelista"/>
        <w:numPr>
          <w:ilvl w:val="0"/>
          <w:numId w:val="79"/>
        </w:numPr>
        <w:spacing w:before="120" w:after="120"/>
        <w:ind w:left="1077" w:hanging="357"/>
        <w:contextualSpacing w:val="0"/>
        <w:jc w:val="both"/>
      </w:pPr>
      <w:r w:rsidRPr="0095768C">
        <w:rPr>
          <w:b/>
        </w:rPr>
        <w:t>El sistema permitirá</w:t>
      </w:r>
      <w:r>
        <w:rPr>
          <w:b/>
        </w:rPr>
        <w:t xml:space="preserve"> </w:t>
      </w:r>
      <w:r w:rsidRPr="0095768C">
        <w:rPr>
          <w:b/>
        </w:rPr>
        <w:t>importar horarios de cursada a usuarios autorizados</w:t>
      </w:r>
      <w:r>
        <w:t>. El personal de Secretaria Académica o Administradorpodrá cargar los horarios de cursada utilizando las planillas de cálculo (Excel) que poseen en la actualidad o alguna variante que no contenga grandes modificaciones.</w:t>
      </w:r>
    </w:p>
    <w:p w:rsidR="00C459AB" w:rsidRDefault="00C459AB" w:rsidP="00FF7D8D">
      <w:pPr>
        <w:pStyle w:val="Prrafodelista"/>
        <w:numPr>
          <w:ilvl w:val="0"/>
          <w:numId w:val="79"/>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C459AB" w:rsidRDefault="00C459AB" w:rsidP="00FF7D8D">
      <w:pPr>
        <w:pStyle w:val="Prrafodelista"/>
        <w:numPr>
          <w:ilvl w:val="0"/>
          <w:numId w:val="79"/>
        </w:numPr>
        <w:spacing w:before="120" w:after="120"/>
        <w:contextualSpacing w:val="0"/>
        <w:jc w:val="both"/>
      </w:pPr>
      <w:r>
        <w:rPr>
          <w:b/>
        </w:rPr>
        <w:t>El sistema permitirá 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C459AB" w:rsidRDefault="00C459AB" w:rsidP="00FF7D8D">
      <w:pPr>
        <w:pStyle w:val="Prrafodelista"/>
        <w:numPr>
          <w:ilvl w:val="0"/>
          <w:numId w:val="79"/>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C459AB" w:rsidRDefault="00C459AB" w:rsidP="00FF7D8D">
      <w:pPr>
        <w:pStyle w:val="Prrafodelista"/>
        <w:numPr>
          <w:ilvl w:val="0"/>
          <w:numId w:val="79"/>
        </w:numPr>
        <w:spacing w:before="120" w:after="120"/>
        <w:contextualSpacing w:val="0"/>
        <w:jc w:val="both"/>
      </w:pPr>
      <w:r w:rsidRPr="0056426A">
        <w:rPr>
          <w:b/>
        </w:rPr>
        <w:t>El sistema permitirá consultar horarios de cursada a usuarios públicos</w:t>
      </w:r>
      <w:r>
        <w:t>. Los docentes, alumnos y público en general podrán consultar los horarios de cursada con la aplicación móvil.</w:t>
      </w:r>
    </w:p>
    <w:p w:rsidR="00C459AB" w:rsidRDefault="00C459AB" w:rsidP="00FF7D8D">
      <w:pPr>
        <w:pStyle w:val="Prrafodelista"/>
        <w:numPr>
          <w:ilvl w:val="0"/>
          <w:numId w:val="79"/>
        </w:numPr>
        <w:spacing w:before="120" w:after="120"/>
        <w:contextualSpacing w:val="0"/>
        <w:jc w:val="both"/>
      </w:pPr>
      <w:r w:rsidRPr="003345C0">
        <w:rPr>
          <w:b/>
        </w:rPr>
        <w:lastRenderedPageBreak/>
        <w:t>El sistema permitirá consultar mesas de examen a usuarios públicos</w:t>
      </w:r>
      <w:r>
        <w:t>. Los docentes, alumnos y público en general podrán consultar las mesas de examen con el uso de la aplicación móvil.</w:t>
      </w:r>
    </w:p>
    <w:p w:rsidR="00C459AB" w:rsidRDefault="00C459AB" w:rsidP="00FF7D8D">
      <w:pPr>
        <w:pStyle w:val="Prrafodelista"/>
        <w:numPr>
          <w:ilvl w:val="0"/>
          <w:numId w:val="79"/>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 la disponibilidad horaria de aulas durante el periodo de cursada.</w:t>
      </w:r>
    </w:p>
    <w:p w:rsidR="00C459AB" w:rsidRDefault="00C459AB" w:rsidP="00FF7D8D">
      <w:pPr>
        <w:pStyle w:val="Prrafodelista"/>
        <w:numPr>
          <w:ilvl w:val="0"/>
          <w:numId w:val="79"/>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podrá  acceder a informes sobre la disponibilidad horaria de aulas durante el periodo de mesas de examen.</w:t>
      </w:r>
    </w:p>
    <w:p w:rsidR="00C459AB" w:rsidRDefault="00C459AB" w:rsidP="00FF7D8D">
      <w:pPr>
        <w:pStyle w:val="Prrafodelista"/>
        <w:numPr>
          <w:ilvl w:val="0"/>
          <w:numId w:val="79"/>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C459AB" w:rsidRDefault="00C459AB" w:rsidP="00FF7D8D">
      <w:pPr>
        <w:pStyle w:val="Prrafodelista"/>
        <w:numPr>
          <w:ilvl w:val="0"/>
          <w:numId w:val="79"/>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C459AB" w:rsidRDefault="00C459AB" w:rsidP="00FF7D8D">
      <w:pPr>
        <w:pStyle w:val="Prrafodelista"/>
        <w:numPr>
          <w:ilvl w:val="0"/>
          <w:numId w:val="79"/>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C459AB" w:rsidRDefault="00C459AB" w:rsidP="00FF7D8D">
      <w:pPr>
        <w:pStyle w:val="Prrafodelista"/>
        <w:numPr>
          <w:ilvl w:val="0"/>
          <w:numId w:val="79"/>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C459AB" w:rsidRDefault="00C459AB" w:rsidP="00FF7D8D">
      <w:pPr>
        <w:pStyle w:val="Prrafodelista"/>
        <w:numPr>
          <w:ilvl w:val="0"/>
          <w:numId w:val="79"/>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C459AB" w:rsidRDefault="00C459AB" w:rsidP="00C459AB">
      <w:pPr>
        <w:pStyle w:val="PSI-Ttulo1"/>
        <w:rPr>
          <w:rFonts w:eastAsia="Calibri"/>
        </w:rPr>
      </w:pPr>
    </w:p>
    <w:p w:rsidR="00C459AB" w:rsidRDefault="00C459AB" w:rsidP="00C459AB">
      <w:pPr>
        <w:pStyle w:val="PSI-Ttulo1"/>
      </w:pPr>
      <w:bookmarkStart w:id="28" w:name="_Toc235007276"/>
      <w:bookmarkStart w:id="29" w:name="_Toc235009562"/>
      <w:bookmarkStart w:id="30" w:name="_Toc494738783"/>
      <w:r w:rsidRPr="006C6EFF">
        <w:t>Requerimientos No Funcionales</w:t>
      </w:r>
      <w:bookmarkEnd w:id="28"/>
      <w:bookmarkEnd w:id="29"/>
      <w:bookmarkEnd w:id="30"/>
    </w:p>
    <w:p w:rsidR="005D5752" w:rsidRDefault="00C459AB" w:rsidP="00C459AB">
      <w:pPr>
        <w:ind w:left="0" w:firstLine="0"/>
        <w:jc w:val="both"/>
      </w:pPr>
      <w:r>
        <w:t>Estos requerimientos no funcionales tienen que ver con las características que de una u otra forma pueden limitar al sistema como son: rendimiento, confiabilidad, interfaces, fiabilidad, mantenimiento, seguridad, portabilidad, estándares, etc.</w:t>
      </w:r>
    </w:p>
    <w:p w:rsidR="005D5752" w:rsidRDefault="005D5752" w:rsidP="005D5752">
      <w:pPr>
        <w:pStyle w:val="PSI-Ttulo2"/>
      </w:pPr>
      <w:bookmarkStart w:id="31" w:name="_Toc235007277"/>
      <w:bookmarkStart w:id="32" w:name="_Toc235009563"/>
      <w:bookmarkStart w:id="33" w:name="_Toc494738784"/>
      <w:r w:rsidRPr="0017416A">
        <w:t>Usabilidad</w:t>
      </w:r>
      <w:bookmarkEnd w:id="31"/>
      <w:bookmarkEnd w:id="32"/>
      <w:bookmarkEnd w:id="33"/>
    </w:p>
    <w:p w:rsidR="005D5752" w:rsidRDefault="005D5752" w:rsidP="005D5752">
      <w:pPr>
        <w:ind w:left="0" w:firstLine="0"/>
        <w:jc w:val="both"/>
      </w:pPr>
      <w:r>
        <w:t xml:space="preserve"> En este apartado se incluyen</w:t>
      </w:r>
      <w:r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p>
    <w:p w:rsidR="005D5752" w:rsidRDefault="005D5752" w:rsidP="00FF7D8D">
      <w:pPr>
        <w:pStyle w:val="Prrafodelista"/>
        <w:numPr>
          <w:ilvl w:val="0"/>
          <w:numId w:val="80"/>
        </w:numPr>
        <w:spacing w:before="120" w:after="120"/>
        <w:ind w:left="426" w:hanging="426"/>
        <w:contextualSpacing w:val="0"/>
        <w:jc w:val="both"/>
      </w:pPr>
      <w:r>
        <w:rPr>
          <w:b/>
        </w:rPr>
        <w:t xml:space="preserve">El sistema debe seguir el estilo de diseño utilizados definidos para la UARG (UARGFlow). </w:t>
      </w:r>
      <w:r>
        <w:t xml:space="preserve">Se deben respetar los estilos de diseños que son utilizados en las aplicaciones </w:t>
      </w:r>
      <w:r>
        <w:lastRenderedPageBreak/>
        <w:t>desarrolladas en la UNPA-UARG. Se hace una descripción detallada en la sección Interfaces de Usuario.</w:t>
      </w:r>
    </w:p>
    <w:p w:rsidR="005D5752" w:rsidRPr="00F97EBF" w:rsidRDefault="005D5752" w:rsidP="00FF7D8D">
      <w:pPr>
        <w:pStyle w:val="Prrafodelista"/>
        <w:numPr>
          <w:ilvl w:val="0"/>
          <w:numId w:val="80"/>
        </w:numPr>
        <w:spacing w:before="120" w:after="120"/>
        <w:ind w:left="426" w:hanging="426"/>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5D5752" w:rsidRDefault="005D5752" w:rsidP="00FF7D8D">
      <w:pPr>
        <w:pStyle w:val="Prrafodelista"/>
        <w:numPr>
          <w:ilvl w:val="0"/>
          <w:numId w:val="80"/>
        </w:numPr>
        <w:spacing w:before="120" w:after="120"/>
        <w:ind w:left="426" w:hanging="426"/>
        <w:contextualSpacing w:val="0"/>
        <w:jc w:val="both"/>
      </w:pPr>
      <w:r w:rsidRPr="00F97EBF">
        <w:rPr>
          <w:b/>
        </w:rPr>
        <w:t>El sistema deberá brindar acceso web</w:t>
      </w:r>
      <w:r>
        <w:t xml:space="preserve">. </w:t>
      </w:r>
      <w:r w:rsidRPr="00F97EBF">
        <w:t xml:space="preserve">Se debe brindar un acceso mediante </w:t>
      </w:r>
      <w:r>
        <w:t>sitio web</w:t>
      </w:r>
      <w:r w:rsidRPr="00F97EBF">
        <w:t xml:space="preserve"> a los usuarios </w:t>
      </w:r>
      <w:r>
        <w:t>autorizados.</w:t>
      </w:r>
    </w:p>
    <w:p w:rsidR="005D5752" w:rsidRDefault="005D5752" w:rsidP="00FF7D8D">
      <w:pPr>
        <w:pStyle w:val="Prrafodelista"/>
        <w:numPr>
          <w:ilvl w:val="0"/>
          <w:numId w:val="80"/>
        </w:numPr>
        <w:spacing w:before="120" w:after="120"/>
        <w:ind w:left="426" w:hanging="426"/>
        <w:contextualSpacing w:val="0"/>
        <w:jc w:val="both"/>
      </w:pPr>
      <w:r w:rsidRPr="00F97EBF">
        <w:rPr>
          <w:b/>
        </w:rPr>
        <w:t>La aplicación móvil deberá desarrollarse con el uso del framework</w:t>
      </w:r>
      <w:r>
        <w:rPr>
          <w:b/>
        </w:rPr>
        <w:t xml:space="preserve"> </w:t>
      </w:r>
      <w:r w:rsidRPr="00F97EBF">
        <w:rPr>
          <w:b/>
        </w:rPr>
        <w:t>Ionic</w:t>
      </w:r>
      <w:r>
        <w:t>. Se debe utilizar el framework para el desarrollo de la aplicación móvil multiplataforma.</w:t>
      </w:r>
    </w:p>
    <w:p w:rsidR="005D5752" w:rsidRDefault="005D5752" w:rsidP="00FF7D8D">
      <w:pPr>
        <w:pStyle w:val="Prrafodelista"/>
        <w:numPr>
          <w:ilvl w:val="0"/>
          <w:numId w:val="80"/>
        </w:numPr>
        <w:spacing w:before="120" w:after="120"/>
        <w:ind w:left="426" w:hanging="426"/>
        <w:contextualSpacing w:val="0"/>
        <w:jc w:val="both"/>
      </w:pPr>
      <w:r>
        <w:rPr>
          <w:b/>
        </w:rPr>
        <w:t>La aplicación móvil deberá ser multiplataforma</w:t>
      </w:r>
      <w:r w:rsidRPr="00F97EBF">
        <w:t>.</w:t>
      </w:r>
      <w:r>
        <w:t xml:space="preserve"> El sistema Tempus debe estar disponibles para los principales sistemas operativos en dispositivos móviles (Android - IOs).</w:t>
      </w:r>
    </w:p>
    <w:p w:rsidR="008B01DE" w:rsidRDefault="008B01DE" w:rsidP="008B01DE">
      <w:pPr>
        <w:pStyle w:val="PSI-Ttulo2"/>
      </w:pPr>
      <w:bookmarkStart w:id="34" w:name="_Toc235007278"/>
      <w:bookmarkStart w:id="35" w:name="_Toc235009564"/>
      <w:bookmarkStart w:id="36" w:name="_Toc494738785"/>
      <w:r w:rsidRPr="00FE6047">
        <w:t>Confiabilidad</w:t>
      </w:r>
      <w:bookmarkEnd w:id="34"/>
      <w:bookmarkEnd w:id="35"/>
      <w:bookmarkEnd w:id="36"/>
    </w:p>
    <w:p w:rsidR="008B01DE" w:rsidRDefault="008B01DE" w:rsidP="008B01DE">
      <w:pPr>
        <w:jc w:val="both"/>
      </w:pPr>
      <w:r>
        <w:t xml:space="preserve"> El R</w:t>
      </w:r>
      <w:r w:rsidRPr="00FE6047">
        <w:t>equerimientos de confiabilidad del s</w:t>
      </w:r>
      <w:r>
        <w:t>istema que debe cumplir es:</w:t>
      </w:r>
    </w:p>
    <w:p w:rsidR="00D561C7" w:rsidRDefault="008B01DE" w:rsidP="00FF7D8D">
      <w:pPr>
        <w:pStyle w:val="Prrafodelista"/>
        <w:numPr>
          <w:ilvl w:val="0"/>
          <w:numId w:val="81"/>
        </w:numPr>
        <w:ind w:left="426" w:hanging="426"/>
        <w:jc w:val="both"/>
      </w:pPr>
      <w:r w:rsidRPr="008960A9">
        <w:rPr>
          <w:b/>
        </w:rPr>
        <w:t>El sistema debe ejecutarse con normalidad en el entorno operativo del cliente</w:t>
      </w:r>
      <w:r>
        <w:t>.</w:t>
      </w:r>
    </w:p>
    <w:p w:rsidR="00D561C7" w:rsidRDefault="00D561C7" w:rsidP="00D561C7">
      <w:pPr>
        <w:pStyle w:val="Prrafodelista"/>
        <w:ind w:left="426" w:firstLine="0"/>
        <w:jc w:val="both"/>
        <w:rPr>
          <w:b/>
        </w:rPr>
      </w:pPr>
    </w:p>
    <w:p w:rsidR="00AA7025" w:rsidRDefault="00AA7025" w:rsidP="00AA7025">
      <w:pPr>
        <w:pStyle w:val="PSI-Ttulo2"/>
      </w:pPr>
      <w:bookmarkStart w:id="37" w:name="_Toc235007279"/>
      <w:bookmarkStart w:id="38" w:name="_Toc235009565"/>
      <w:bookmarkStart w:id="39" w:name="_Toc494738786"/>
      <w:r w:rsidRPr="003B6D0F">
        <w:t>Seguridad</w:t>
      </w:r>
      <w:bookmarkEnd w:id="37"/>
      <w:bookmarkEnd w:id="38"/>
      <w:bookmarkEnd w:id="39"/>
    </w:p>
    <w:p w:rsidR="00AA7025" w:rsidRDefault="00AA7025" w:rsidP="00AA7025">
      <w:pPr>
        <w:jc w:val="both"/>
      </w:pPr>
      <w:r>
        <w:t>A continuación se detallan</w:t>
      </w:r>
      <w:r w:rsidRPr="003B6D0F">
        <w:t xml:space="preserve">  los </w:t>
      </w:r>
      <w:r>
        <w:t xml:space="preserve">requerimientos de seguridad del sistema. </w:t>
      </w:r>
    </w:p>
    <w:p w:rsidR="00AA7025" w:rsidRDefault="00AA7025" w:rsidP="00FF7D8D">
      <w:pPr>
        <w:pStyle w:val="Prrafodelista"/>
        <w:numPr>
          <w:ilvl w:val="0"/>
          <w:numId w:val="82"/>
        </w:numPr>
        <w:spacing w:before="120" w:after="120"/>
        <w:ind w:left="426" w:hanging="426"/>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AA7025" w:rsidRDefault="00AA7025" w:rsidP="00FF7D8D">
      <w:pPr>
        <w:pStyle w:val="Prrafodelista"/>
        <w:numPr>
          <w:ilvl w:val="0"/>
          <w:numId w:val="82"/>
        </w:numPr>
        <w:spacing w:before="120" w:after="120"/>
        <w:ind w:left="426" w:hanging="426"/>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D561C7" w:rsidRDefault="00D561C7" w:rsidP="00D561C7">
      <w:pPr>
        <w:pStyle w:val="Prrafodelista"/>
        <w:ind w:left="426" w:firstLine="0"/>
        <w:jc w:val="both"/>
      </w:pPr>
    </w:p>
    <w:p w:rsidR="00567EDE" w:rsidRPr="003B6D0F" w:rsidRDefault="00567EDE" w:rsidP="00567EDE">
      <w:pPr>
        <w:pStyle w:val="PSI-Ttulo2"/>
      </w:pPr>
      <w:bookmarkStart w:id="40" w:name="_Toc235007280"/>
      <w:bookmarkStart w:id="41" w:name="_Toc235009566"/>
      <w:bookmarkStart w:id="42" w:name="_Toc494738787"/>
      <w:r w:rsidRPr="003B6D0F">
        <w:t>Eficiencia</w:t>
      </w:r>
      <w:bookmarkEnd w:id="40"/>
      <w:bookmarkEnd w:id="41"/>
      <w:bookmarkEnd w:id="42"/>
    </w:p>
    <w:p w:rsidR="00567EDE" w:rsidRDefault="00A9139C" w:rsidP="00567EDE">
      <w:pPr>
        <w:jc w:val="both"/>
      </w:pPr>
      <w:r>
        <w:t>Las</w:t>
      </w:r>
      <w:r w:rsidR="00567EDE" w:rsidRPr="003B6D0F">
        <w:t xml:space="preserve"> características  de ef</w:t>
      </w:r>
      <w:r w:rsidR="00567EDE">
        <w:t>iciencia del  sistema.</w:t>
      </w:r>
    </w:p>
    <w:p w:rsidR="00567EDE" w:rsidRDefault="00567EDE" w:rsidP="00A9139C">
      <w:pPr>
        <w:pStyle w:val="Prrafodelista"/>
        <w:numPr>
          <w:ilvl w:val="0"/>
          <w:numId w:val="83"/>
        </w:numPr>
        <w:ind w:left="426" w:hanging="426"/>
        <w:jc w:val="both"/>
      </w:pPr>
      <w:r w:rsidRPr="008960A9">
        <w:rPr>
          <w:b/>
        </w:rPr>
        <w:t>El sistema debe procesar los grandes volúmenes de información de una planilla de cálculo</w:t>
      </w:r>
      <w:r>
        <w:t xml:space="preserve">. </w:t>
      </w:r>
    </w:p>
    <w:p w:rsidR="00567EDE" w:rsidRDefault="00567EDE" w:rsidP="00567EDE">
      <w:pPr>
        <w:pStyle w:val="PSI-Ttulo2"/>
      </w:pPr>
      <w:bookmarkStart w:id="43" w:name="_Toc235007281"/>
      <w:bookmarkStart w:id="44" w:name="_Toc235009567"/>
      <w:bookmarkStart w:id="45" w:name="_Toc494738788"/>
      <w:r w:rsidRPr="0060411D">
        <w:t>Interfaces</w:t>
      </w:r>
      <w:bookmarkEnd w:id="43"/>
      <w:bookmarkEnd w:id="44"/>
      <w:bookmarkEnd w:id="45"/>
    </w:p>
    <w:p w:rsidR="00567EDE" w:rsidRDefault="00567EDE" w:rsidP="00567EDE">
      <w:pPr>
        <w:ind w:left="0" w:firstLine="0"/>
        <w:jc w:val="both"/>
      </w:pPr>
      <w:r w:rsidRPr="0060411D">
        <w:t xml:space="preserve">En </w:t>
      </w:r>
      <w:r>
        <w:t>este apartado se definen las interfaces que debe apoyar la aplicación, como son: las interfaces de usuario o interfaces de software.</w:t>
      </w:r>
    </w:p>
    <w:p w:rsidR="00567EDE" w:rsidRPr="0060411D" w:rsidRDefault="00567EDE" w:rsidP="00567EDE">
      <w:pPr>
        <w:pStyle w:val="PSI-Ttulo3"/>
      </w:pPr>
      <w:bookmarkStart w:id="46" w:name="_Toc235007282"/>
      <w:bookmarkStart w:id="47" w:name="_Toc235009568"/>
      <w:bookmarkStart w:id="48" w:name="_Toc494738789"/>
      <w:r w:rsidRPr="0060411D">
        <w:t>Interfaces de Usuario</w:t>
      </w:r>
      <w:bookmarkEnd w:id="46"/>
      <w:bookmarkEnd w:id="47"/>
      <w:bookmarkEnd w:id="48"/>
    </w:p>
    <w:p w:rsidR="00567EDE" w:rsidRDefault="00567EDE" w:rsidP="00567EDE">
      <w:pPr>
        <w:ind w:left="0" w:firstLine="0"/>
        <w:jc w:val="both"/>
      </w:pPr>
      <w:r>
        <w:t>Las interfaces de usuario que se generen para el sitio web deben estar en lengua castellana, seguir las características y estilos que son utilizados para las aplicaciones de la UNPA-UARG.</w:t>
      </w:r>
    </w:p>
    <w:p w:rsidR="00567EDE" w:rsidRDefault="00567EDE" w:rsidP="00567EDE">
      <w:pPr>
        <w:ind w:left="0" w:firstLine="0"/>
        <w:jc w:val="both"/>
      </w:pPr>
      <w:r>
        <w:lastRenderedPageBreak/>
        <w:t>En forma general se puede dividir a las interfaces web en tres partes: encabezado, contenido y pie. A continuación se hace una pequeña descripción de los componentes que tienen cada una de las partes que se han mencionado.</w:t>
      </w:r>
    </w:p>
    <w:p w:rsidR="00567EDE" w:rsidRDefault="00567EDE" w:rsidP="00FF7D8D">
      <w:pPr>
        <w:pStyle w:val="Prrafodelista"/>
        <w:numPr>
          <w:ilvl w:val="0"/>
          <w:numId w:val="84"/>
        </w:numPr>
        <w:spacing w:before="120" w:after="120"/>
        <w:ind w:left="426" w:hanging="426"/>
        <w:contextualSpacing w:val="0"/>
        <w:jc w:val="both"/>
      </w:pPr>
      <w:r>
        <w:t>Encabezado: El encabezado se encuentra en la parte superior de la pantalla. Sobre el margen izquierdo podrá contener el nombre del sistema y/o el logo del sistema. Sobre el margen derecho podrá contener el logo de la UNPA. En el caso de las interfaces no públicas, se podrá observar en el centro del encabezado el tipo de usuario (Administrador, Secretaria Académica) junto con el menú de opciones correspondiente.</w:t>
      </w:r>
    </w:p>
    <w:p w:rsidR="00567EDE" w:rsidRDefault="00567EDE" w:rsidP="00FF7D8D">
      <w:pPr>
        <w:pStyle w:val="Prrafodelista"/>
        <w:numPr>
          <w:ilvl w:val="0"/>
          <w:numId w:val="84"/>
        </w:numPr>
        <w:spacing w:before="120" w:after="120"/>
        <w:ind w:left="426" w:hanging="426"/>
        <w:contextualSpacing w:val="0"/>
        <w:jc w:val="both"/>
      </w:pPr>
      <w:r>
        <w:t>Contenido: El contenido se encuentra inmediatamente debajo del encabezado y sobre el pie.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567EDE" w:rsidRDefault="00567EDE" w:rsidP="00FF7D8D">
      <w:pPr>
        <w:pStyle w:val="Prrafodelista"/>
        <w:numPr>
          <w:ilvl w:val="0"/>
          <w:numId w:val="84"/>
        </w:numPr>
        <w:spacing w:before="120" w:after="120"/>
        <w:ind w:left="426" w:hanging="426"/>
        <w:contextualSpacing w:val="0"/>
        <w:jc w:val="both"/>
      </w:pPr>
      <w:r>
        <w:t xml:space="preserve">Pie: El pie se encuentra inmediatamente debajo del contenido. Este podrá contener el logo del grupo de desarrollo junto con una pequeña reseña o información institucional. </w:t>
      </w:r>
    </w:p>
    <w:p w:rsidR="00567EDE" w:rsidRDefault="00567EDE" w:rsidP="00567EDE">
      <w:pPr>
        <w:pStyle w:val="Prrafodelista"/>
        <w:spacing w:before="120" w:after="120"/>
        <w:ind w:left="426" w:firstLine="0"/>
        <w:contextualSpacing w:val="0"/>
        <w:jc w:val="both"/>
      </w:pPr>
    </w:p>
    <w:p w:rsidR="00567EDE" w:rsidRDefault="00567EDE" w:rsidP="00567EDE">
      <w:pPr>
        <w:jc w:val="both"/>
      </w:pPr>
      <w:r>
        <w:t>Las interfaces deberán contener una tipografía legible tanto en color como en tamaño.</w:t>
      </w:r>
    </w:p>
    <w:p w:rsidR="00567EDE" w:rsidRDefault="00567EDE" w:rsidP="00567EDE">
      <w:pPr>
        <w:ind w:left="0" w:firstLine="0"/>
        <w:jc w:val="both"/>
      </w:pPr>
      <w:r>
        <w:t>En cuanto a la aplicación móvil, se deben presentar las tablas de horarios y cursada en un formato que sea observable claramente en cualquier dispositivo.</w:t>
      </w:r>
    </w:p>
    <w:p w:rsidR="005D5752" w:rsidRDefault="005D5752" w:rsidP="00C459AB">
      <w:pPr>
        <w:ind w:left="0" w:firstLine="0"/>
        <w:jc w:val="both"/>
      </w:pPr>
    </w:p>
    <w:p w:rsidR="00C459AB" w:rsidRDefault="001346B3" w:rsidP="001346B3">
      <w:pPr>
        <w:pStyle w:val="Prrafodelista"/>
        <w:spacing w:before="120" w:after="120"/>
        <w:ind w:left="1080" w:firstLine="0"/>
        <w:contextualSpacing w:val="0"/>
        <w:jc w:val="center"/>
      </w:pPr>
      <w:r w:rsidRPr="001346B3">
        <w:rPr>
          <w:noProof/>
          <w:lang w:val="es-AR" w:eastAsia="es-AR"/>
        </w:rPr>
        <w:drawing>
          <wp:inline distT="0" distB="0" distL="0" distR="0">
            <wp:extent cx="4895850" cy="2295525"/>
            <wp:effectExtent l="19050" t="19050" r="19050" b="28575"/>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766" b="7216"/>
                    <a:stretch/>
                  </pic:blipFill>
                  <pic:spPr bwMode="auto">
                    <a:xfrm>
                      <a:off x="0" y="0"/>
                      <a:ext cx="4895850" cy="2295525"/>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346B3" w:rsidRPr="00292FDD" w:rsidRDefault="001346B3" w:rsidP="001346B3">
      <w:pPr>
        <w:spacing w:before="0"/>
        <w:jc w:val="center"/>
        <w:rPr>
          <w:sz w:val="20"/>
        </w:rPr>
      </w:pPr>
      <w:r w:rsidRPr="00292FDD">
        <w:rPr>
          <w:sz w:val="20"/>
        </w:rPr>
        <w:t>Ejemplo aplicación eRecibo de la UARG</w:t>
      </w:r>
    </w:p>
    <w:p w:rsidR="001346B3" w:rsidRDefault="001346B3" w:rsidP="00C459AB">
      <w:pPr>
        <w:pStyle w:val="Prrafodelista"/>
        <w:spacing w:before="120" w:after="120"/>
        <w:ind w:left="1080" w:firstLine="0"/>
        <w:contextualSpacing w:val="0"/>
        <w:jc w:val="both"/>
      </w:pPr>
    </w:p>
    <w:p w:rsidR="007105C2" w:rsidRDefault="007105C2" w:rsidP="00E14336">
      <w:pPr>
        <w:jc w:val="both"/>
      </w:pPr>
    </w:p>
    <w:p w:rsidR="00507975" w:rsidRDefault="00507975" w:rsidP="00E14336">
      <w:pPr>
        <w:jc w:val="both"/>
      </w:pPr>
    </w:p>
    <w:p w:rsidR="00AB29DB" w:rsidRDefault="00AB29DB" w:rsidP="00E14336">
      <w:pPr>
        <w:jc w:val="both"/>
      </w:pPr>
    </w:p>
    <w:p w:rsidR="00AB29DB" w:rsidRDefault="00AB29DB" w:rsidP="00E14336">
      <w:pPr>
        <w:jc w:val="both"/>
      </w:pPr>
      <w:r>
        <w:rPr>
          <w:noProof/>
          <w:lang w:val="es-AR" w:eastAsia="es-AR"/>
        </w:rPr>
        <w:lastRenderedPageBreak/>
        <w:drawing>
          <wp:inline distT="0" distB="0" distL="0" distR="0">
            <wp:extent cx="5400675" cy="2533650"/>
            <wp:effectExtent l="19050" t="0" r="952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400675" cy="2533650"/>
                    </a:xfrm>
                    <a:prstGeom prst="rect">
                      <a:avLst/>
                    </a:prstGeom>
                    <a:noFill/>
                    <a:ln w="9525">
                      <a:noFill/>
                      <a:miter lim="800000"/>
                      <a:headEnd/>
                      <a:tailEnd/>
                    </a:ln>
                  </pic:spPr>
                </pic:pic>
              </a:graphicData>
            </a:graphic>
          </wp:inline>
        </w:drawing>
      </w:r>
    </w:p>
    <w:p w:rsidR="00AB29DB" w:rsidRDefault="00AB29DB" w:rsidP="00E14336">
      <w:pPr>
        <w:jc w:val="both"/>
      </w:pPr>
      <w:r w:rsidRPr="00AB29DB">
        <w:rPr>
          <w:noProof/>
          <w:lang w:val="es-AR" w:eastAsia="es-AR"/>
        </w:rPr>
        <w:drawing>
          <wp:inline distT="0" distB="0" distL="0" distR="0">
            <wp:extent cx="5400040" cy="2487345"/>
            <wp:effectExtent l="19050" t="0" r="0" b="0"/>
            <wp:docPr id="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400040" cy="2487345"/>
                    </a:xfrm>
                    <a:prstGeom prst="rect">
                      <a:avLst/>
                    </a:prstGeom>
                    <a:noFill/>
                    <a:ln w="9525">
                      <a:noFill/>
                      <a:miter lim="800000"/>
                      <a:headEnd/>
                      <a:tailEnd/>
                    </a:ln>
                  </pic:spPr>
                </pic:pic>
              </a:graphicData>
            </a:graphic>
          </wp:inline>
        </w:drawing>
      </w:r>
    </w:p>
    <w:p w:rsidR="00AB29DB" w:rsidRDefault="00AB29DB" w:rsidP="00E14336">
      <w:pPr>
        <w:jc w:val="both"/>
      </w:pPr>
    </w:p>
    <w:p w:rsidR="00AB29DB" w:rsidRDefault="00AB29DB" w:rsidP="00E14336">
      <w:pPr>
        <w:jc w:val="both"/>
      </w:pPr>
      <w:r>
        <w:rPr>
          <w:noProof/>
          <w:lang w:val="es-AR" w:eastAsia="es-AR"/>
        </w:rPr>
        <w:drawing>
          <wp:inline distT="0" distB="0" distL="0" distR="0">
            <wp:extent cx="5400675" cy="2495550"/>
            <wp:effectExtent l="19050" t="0" r="9525" b="0"/>
            <wp:docPr id="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400675" cy="2495550"/>
                    </a:xfrm>
                    <a:prstGeom prst="rect">
                      <a:avLst/>
                    </a:prstGeom>
                    <a:noFill/>
                    <a:ln w="9525">
                      <a:noFill/>
                      <a:miter lim="800000"/>
                      <a:headEnd/>
                      <a:tailEnd/>
                    </a:ln>
                  </pic:spPr>
                </pic:pic>
              </a:graphicData>
            </a:graphic>
          </wp:inline>
        </w:drawing>
      </w:r>
    </w:p>
    <w:p w:rsidR="00AB29DB" w:rsidRDefault="00AB29DB" w:rsidP="00AB29DB">
      <w:pPr>
        <w:pStyle w:val="PSI-Ttulo3"/>
      </w:pPr>
      <w:bookmarkStart w:id="49" w:name="_Toc235007283"/>
      <w:bookmarkStart w:id="50" w:name="_Toc235009569"/>
      <w:bookmarkStart w:id="51" w:name="_Toc494738790"/>
    </w:p>
    <w:p w:rsidR="00AB29DB" w:rsidRPr="0060411D" w:rsidRDefault="00AB29DB" w:rsidP="00AB29DB">
      <w:pPr>
        <w:pStyle w:val="PSI-Ttulo3"/>
      </w:pPr>
      <w:r w:rsidRPr="0060411D">
        <w:t>Interfaces de Software</w:t>
      </w:r>
      <w:bookmarkEnd w:id="49"/>
      <w:bookmarkEnd w:id="50"/>
      <w:bookmarkEnd w:id="51"/>
    </w:p>
    <w:p w:rsidR="00AB29DB" w:rsidRPr="00AB29DB" w:rsidRDefault="00AB29DB" w:rsidP="00AB29DB">
      <w:pPr>
        <w:jc w:val="both"/>
      </w:pPr>
      <w:r>
        <w:t>No se han identificado interfaces de software.</w:t>
      </w:r>
    </w:p>
    <w:p w:rsidR="00AB29DB" w:rsidRPr="008D04D7" w:rsidRDefault="00AB29DB" w:rsidP="00AB29DB">
      <w:pPr>
        <w:pStyle w:val="PSI-Ttulo3"/>
      </w:pPr>
      <w:bookmarkStart w:id="52" w:name="_Toc235007284"/>
      <w:bookmarkStart w:id="53" w:name="_Toc235009570"/>
      <w:bookmarkStart w:id="54" w:name="_Toc494738791"/>
      <w:r w:rsidRPr="008D04D7">
        <w:t>Interfaces de Hardware</w:t>
      </w:r>
      <w:bookmarkEnd w:id="52"/>
      <w:bookmarkEnd w:id="53"/>
      <w:bookmarkEnd w:id="54"/>
    </w:p>
    <w:p w:rsidR="00AB29DB" w:rsidRPr="00D64455" w:rsidRDefault="00AB29DB" w:rsidP="00D64455">
      <w:pPr>
        <w:jc w:val="both"/>
      </w:pPr>
      <w:r>
        <w:t>No se han identificado interfaces de Hardware para el sistema.</w:t>
      </w:r>
    </w:p>
    <w:p w:rsidR="00AB29DB" w:rsidRPr="008D04D7" w:rsidRDefault="00AB29DB" w:rsidP="00AB29DB">
      <w:pPr>
        <w:pStyle w:val="PSI-Ttulo3"/>
      </w:pPr>
      <w:bookmarkStart w:id="55" w:name="_Toc235007285"/>
      <w:bookmarkStart w:id="56" w:name="_Toc235009571"/>
      <w:bookmarkStart w:id="57" w:name="_Toc494738792"/>
      <w:r w:rsidRPr="008D04D7">
        <w:t>Interfaces de Comunicaciones</w:t>
      </w:r>
      <w:bookmarkEnd w:id="55"/>
      <w:bookmarkEnd w:id="56"/>
      <w:bookmarkEnd w:id="57"/>
    </w:p>
    <w:p w:rsidR="00AB29DB" w:rsidRPr="008D04D7" w:rsidRDefault="00AB29DB" w:rsidP="00AB29DB">
      <w:pPr>
        <w:jc w:val="both"/>
      </w:pPr>
      <w:r w:rsidRPr="008D04D7">
        <w:t xml:space="preserve">[Se debe definir las interfaces de comunicaciones a los demás sistemas o dispositivos como:  </w:t>
      </w:r>
    </w:p>
    <w:p w:rsidR="00AB29DB" w:rsidRDefault="00AB29DB" w:rsidP="00AB29DB">
      <w:pPr>
        <w:jc w:val="both"/>
      </w:pPr>
      <w:r w:rsidRPr="008D04D7">
        <w:t>Redes LAN y dispositivos seriales remotos</w:t>
      </w:r>
      <w:r>
        <w:t>, etc.</w:t>
      </w:r>
      <w:r w:rsidRPr="008D04D7">
        <w:t>]</w:t>
      </w:r>
    </w:p>
    <w:p w:rsidR="00AB29DB" w:rsidRDefault="00AB29DB" w:rsidP="00AB29DB">
      <w:pPr>
        <w:pStyle w:val="PSI-Comentario"/>
      </w:pPr>
    </w:p>
    <w:p w:rsidR="00AB29DB" w:rsidRDefault="00AB29DB" w:rsidP="00AB29DB">
      <w:pPr>
        <w:pStyle w:val="PSI-Ttulo2"/>
      </w:pPr>
      <w:bookmarkStart w:id="58" w:name="_Toc235007286"/>
      <w:bookmarkStart w:id="59" w:name="_Toc235009572"/>
      <w:bookmarkStart w:id="60" w:name="_Toc494738793"/>
      <w:r w:rsidRPr="0060411D">
        <w:t>Restricción de Diseño</w:t>
      </w:r>
      <w:bookmarkEnd w:id="58"/>
      <w:bookmarkEnd w:id="59"/>
      <w:bookmarkEnd w:id="60"/>
    </w:p>
    <w:p w:rsidR="00AB29DB" w:rsidRDefault="00AB29DB" w:rsidP="00FF7D8D">
      <w:pPr>
        <w:pStyle w:val="Prrafodelista"/>
        <w:numPr>
          <w:ilvl w:val="0"/>
          <w:numId w:val="87"/>
        </w:numPr>
        <w:ind w:left="426" w:hanging="426"/>
        <w:jc w:val="both"/>
      </w:pPr>
      <w:r w:rsidRPr="00F41725">
        <w:rPr>
          <w:b/>
        </w:rPr>
        <w:t>El sistema debe funcionar bajo el servidor disponible para la carrera</w:t>
      </w:r>
      <w:r>
        <w:t>. [</w:t>
      </w:r>
      <w:r w:rsidRPr="005E2DA3">
        <w:rPr>
          <w:b/>
          <w:color w:val="F79646" w:themeColor="accent6"/>
        </w:rPr>
        <w:t>CARACTERISTICAS DEL SERVIDOR</w:t>
      </w:r>
      <w:r>
        <w:t>]</w:t>
      </w:r>
    </w:p>
    <w:p w:rsidR="00AB29DB" w:rsidRDefault="00AB29DB" w:rsidP="00FF7D8D">
      <w:pPr>
        <w:pStyle w:val="Prrafodelista"/>
        <w:numPr>
          <w:ilvl w:val="0"/>
          <w:numId w:val="87"/>
        </w:numPr>
        <w:spacing w:before="120" w:after="120"/>
        <w:ind w:left="426" w:hanging="426"/>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AB29DB" w:rsidRDefault="00AB29DB" w:rsidP="00FF7D8D">
      <w:pPr>
        <w:pStyle w:val="Prrafodelista"/>
        <w:numPr>
          <w:ilvl w:val="0"/>
          <w:numId w:val="87"/>
        </w:numPr>
        <w:spacing w:before="120" w:after="120"/>
        <w:ind w:left="426" w:hanging="426"/>
        <w:contextualSpacing w:val="0"/>
        <w:jc w:val="both"/>
      </w:pPr>
      <w:r w:rsidRPr="004639B5">
        <w:rPr>
          <w:b/>
        </w:rPr>
        <w:t>El sistema no mantendrá almacenado mesas de examen a modo de historial</w:t>
      </w:r>
      <w:r>
        <w:t>. Cuando algún usuario autorizado realice la carga de mesas de examen con la planilla de cálculo, el sistema eliminara todas las mesas de examen que se encuentren cargadas hasta ese momento.</w:t>
      </w:r>
    </w:p>
    <w:p w:rsidR="00AB29DB" w:rsidRDefault="00AB29DB" w:rsidP="00AB29DB">
      <w:pPr>
        <w:pStyle w:val="PSI-Ttulo1"/>
      </w:pPr>
      <w:bookmarkStart w:id="61" w:name="_Toc15572353"/>
      <w:bookmarkStart w:id="62" w:name="_Toc227336277"/>
      <w:bookmarkStart w:id="63" w:name="_Toc235007287"/>
      <w:bookmarkStart w:id="64" w:name="_Toc235009573"/>
      <w:bookmarkStart w:id="65" w:name="_Toc494738794"/>
      <w:r>
        <w:t>Requerimientos de Licencia</w:t>
      </w:r>
      <w:bookmarkEnd w:id="61"/>
      <w:bookmarkEnd w:id="62"/>
      <w:r>
        <w:t>s</w:t>
      </w:r>
      <w:bookmarkEnd w:id="63"/>
      <w:bookmarkEnd w:id="64"/>
      <w:bookmarkEnd w:id="65"/>
    </w:p>
    <w:p w:rsidR="00AB29DB" w:rsidRDefault="00AB29DB" w:rsidP="00FF7D8D">
      <w:pPr>
        <w:pStyle w:val="Prrafodelista"/>
        <w:numPr>
          <w:ilvl w:val="0"/>
          <w:numId w:val="85"/>
        </w:numPr>
        <w:ind w:left="426" w:hanging="284"/>
        <w:jc w:val="both"/>
      </w:pPr>
      <w:r w:rsidRPr="00F41725">
        <w:rPr>
          <w:b/>
        </w:rPr>
        <w:t>El sistema a desarrollar será un software libre bajo los términos de licenciamiento GNU v3</w:t>
      </w:r>
      <w:r>
        <w:t>.</w:t>
      </w:r>
    </w:p>
    <w:p w:rsidR="00AB29DB" w:rsidRDefault="00AB29DB" w:rsidP="00AB29DB">
      <w:pPr>
        <w:pStyle w:val="PSI-Ttulo1"/>
      </w:pPr>
      <w:bookmarkStart w:id="66" w:name="_Toc235007288"/>
      <w:bookmarkStart w:id="67" w:name="_Toc235009574"/>
      <w:bookmarkStart w:id="68" w:name="_Toc494738795"/>
      <w:r w:rsidRPr="0060411D">
        <w:t>Requerimientos de  Documentación</w:t>
      </w:r>
      <w:bookmarkEnd w:id="66"/>
      <w:bookmarkEnd w:id="67"/>
      <w:bookmarkEnd w:id="68"/>
    </w:p>
    <w:p w:rsidR="00AB29DB" w:rsidRPr="00D03D16" w:rsidRDefault="00AB29DB" w:rsidP="007825E1">
      <w:pPr>
        <w:ind w:left="0" w:firstLine="0"/>
        <w:jc w:val="both"/>
      </w:pPr>
      <w:r>
        <w:rPr>
          <w:lang w:val="es-AR"/>
        </w:rPr>
        <w:t>A continuación</w:t>
      </w:r>
      <w:r>
        <w:t xml:space="preserve"> se especifica el tipo de documentación que se requiere, el contenido y el formato.</w:t>
      </w:r>
    </w:p>
    <w:p w:rsidR="00AB29DB" w:rsidRPr="0060411D" w:rsidRDefault="00AB29DB" w:rsidP="00AB29DB">
      <w:pPr>
        <w:pStyle w:val="PSI-Ttulo2"/>
      </w:pPr>
      <w:bookmarkStart w:id="69" w:name="_Toc235007289"/>
      <w:bookmarkStart w:id="70" w:name="_Toc235009575"/>
      <w:bookmarkStart w:id="71" w:name="_Toc494738796"/>
      <w:r>
        <w:t xml:space="preserve">Manual </w:t>
      </w:r>
      <w:r w:rsidRPr="0060411D">
        <w:t xml:space="preserve"> de Usuario</w:t>
      </w:r>
      <w:bookmarkEnd w:id="69"/>
      <w:bookmarkEnd w:id="70"/>
      <w:bookmarkEnd w:id="71"/>
    </w:p>
    <w:p w:rsidR="00AB29DB" w:rsidRDefault="00AB29DB" w:rsidP="007825E1">
      <w:pPr>
        <w:ind w:left="0" w:firstLine="0"/>
        <w:jc w:val="both"/>
      </w:pPr>
      <w:r>
        <w:t>El manual de usuario tiene como propósito brindar una explicación completa del sistema para permitir a los usuarios un aprendizaje que requiera poco esfuerzo.</w:t>
      </w:r>
    </w:p>
    <w:p w:rsidR="00AB29DB" w:rsidRDefault="00AB29DB" w:rsidP="007825E1">
      <w:pPr>
        <w:ind w:left="0" w:firstLine="0"/>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AB29DB" w:rsidRDefault="00AB29DB" w:rsidP="00FF7D8D">
      <w:pPr>
        <w:pStyle w:val="Prrafodelista"/>
        <w:numPr>
          <w:ilvl w:val="0"/>
          <w:numId w:val="86"/>
        </w:numPr>
        <w:tabs>
          <w:tab w:val="left" w:pos="426"/>
        </w:tabs>
        <w:spacing w:before="120" w:after="120"/>
        <w:ind w:left="426" w:hanging="426"/>
        <w:contextualSpacing w:val="0"/>
        <w:jc w:val="both"/>
      </w:pPr>
      <w:r>
        <w:lastRenderedPageBreak/>
        <w:t>Inicio de sesión: Una pequeña introducción y ejemplificación de como iniciar sesión en Tempus siendo usuario registrado.</w:t>
      </w:r>
    </w:p>
    <w:p w:rsidR="00AB29DB" w:rsidRDefault="00AB29DB" w:rsidP="00FF7D8D">
      <w:pPr>
        <w:pStyle w:val="Prrafodelista"/>
        <w:numPr>
          <w:ilvl w:val="0"/>
          <w:numId w:val="86"/>
        </w:numPr>
        <w:tabs>
          <w:tab w:val="left" w:pos="426"/>
        </w:tabs>
        <w:spacing w:before="120" w:after="120"/>
        <w:ind w:left="426" w:hanging="426"/>
        <w:contextualSpacing w:val="0"/>
        <w:jc w:val="both"/>
      </w:pPr>
      <w:r>
        <w:t>Menú principal: Un presentación del menú principal junto con las opciones disponibles para cada tipo de usuario.</w:t>
      </w:r>
    </w:p>
    <w:p w:rsidR="00AB29DB" w:rsidRDefault="00AB29DB" w:rsidP="00FF7D8D">
      <w:pPr>
        <w:pStyle w:val="Prrafodelista"/>
        <w:numPr>
          <w:ilvl w:val="0"/>
          <w:numId w:val="86"/>
        </w:numPr>
        <w:tabs>
          <w:tab w:val="left" w:pos="426"/>
        </w:tabs>
        <w:spacing w:before="120" w:after="120"/>
        <w:ind w:left="426" w:hanging="426"/>
        <w:contextualSpacing w:val="0"/>
        <w:jc w:val="both"/>
      </w:pPr>
      <w:r>
        <w:t>Carga y actualización de horarios de cursada: Se hace una explicación y ejemplificación detallada de cómo realizar cada una de las actividades sobre horarios de cursada y sus derivaciones.</w:t>
      </w:r>
    </w:p>
    <w:p w:rsidR="00AB29DB" w:rsidRDefault="00AB29DB" w:rsidP="00FF7D8D">
      <w:pPr>
        <w:pStyle w:val="Prrafodelista"/>
        <w:numPr>
          <w:ilvl w:val="0"/>
          <w:numId w:val="86"/>
        </w:numPr>
        <w:tabs>
          <w:tab w:val="left" w:pos="426"/>
        </w:tabs>
        <w:spacing w:before="120" w:after="120"/>
        <w:ind w:left="426" w:hanging="426"/>
        <w:contextualSpacing w:val="0"/>
        <w:jc w:val="both"/>
      </w:pPr>
      <w:r>
        <w:t>Carga y actualización de mesas de examen: Se hace una explicación y ejemplificación detallada de cómo realizar cada una de las actividades sobre mesas de examen y sus derivaciones.</w:t>
      </w:r>
    </w:p>
    <w:p w:rsidR="00AB29DB" w:rsidRDefault="00AB29DB" w:rsidP="00FF7D8D">
      <w:pPr>
        <w:pStyle w:val="Prrafodelista"/>
        <w:numPr>
          <w:ilvl w:val="0"/>
          <w:numId w:val="86"/>
        </w:numPr>
        <w:tabs>
          <w:tab w:val="left" w:pos="426"/>
        </w:tabs>
        <w:spacing w:before="120" w:after="120"/>
        <w:ind w:left="426" w:hanging="426"/>
        <w:contextualSpacing w:val="0"/>
        <w:jc w:val="both"/>
      </w:pPr>
      <w:r>
        <w:t>Consulta de horarios de cursada: Se explica con un nivel medio de detalle sobre cómo realizar la consulta de horarios de cursada.</w:t>
      </w:r>
    </w:p>
    <w:p w:rsidR="00AB29DB" w:rsidRDefault="00AB29DB" w:rsidP="00FF7D8D">
      <w:pPr>
        <w:pStyle w:val="Prrafodelista"/>
        <w:numPr>
          <w:ilvl w:val="0"/>
          <w:numId w:val="86"/>
        </w:numPr>
        <w:tabs>
          <w:tab w:val="left" w:pos="426"/>
        </w:tabs>
        <w:spacing w:before="120" w:after="120"/>
        <w:ind w:left="426" w:hanging="426"/>
        <w:contextualSpacing w:val="0"/>
        <w:jc w:val="both"/>
      </w:pPr>
      <w:r>
        <w:t>Consulta de mesas de examen: Se explica con un nivel medio de detalle sobre cómo realizar la consulta de mesas de examen.</w:t>
      </w:r>
    </w:p>
    <w:p w:rsidR="00AB29DB" w:rsidRDefault="00AB29DB" w:rsidP="00FF7D8D">
      <w:pPr>
        <w:pStyle w:val="Prrafodelista"/>
        <w:numPr>
          <w:ilvl w:val="0"/>
          <w:numId w:val="86"/>
        </w:numPr>
        <w:tabs>
          <w:tab w:val="left" w:pos="426"/>
        </w:tabs>
        <w:spacing w:before="120" w:after="120"/>
        <w:ind w:left="426" w:hanging="426"/>
        <w:contextualSpacing w:val="0"/>
        <w:jc w:val="both"/>
      </w:pPr>
      <w:r>
        <w:t>Consulta y actualización de aulas y carreras. Se explica brevemente cada una de las tareas que corresponden a carreras y aulas. Se realiza énfasis en la generación de informe para aulas.</w:t>
      </w:r>
    </w:p>
    <w:p w:rsidR="00AB29DB" w:rsidRPr="0060411D" w:rsidRDefault="00AB29DB" w:rsidP="00FF7D8D">
      <w:pPr>
        <w:pStyle w:val="Prrafodelista"/>
        <w:numPr>
          <w:ilvl w:val="0"/>
          <w:numId w:val="86"/>
        </w:numPr>
        <w:tabs>
          <w:tab w:val="left" w:pos="426"/>
        </w:tabs>
        <w:spacing w:before="120" w:after="120"/>
        <w:ind w:left="426" w:hanging="426"/>
        <w:contextualSpacing w:val="0"/>
        <w:jc w:val="both"/>
      </w:pPr>
      <w:r>
        <w:t>Anexo.</w:t>
      </w:r>
    </w:p>
    <w:p w:rsidR="00AB29DB" w:rsidRDefault="00AB29DB" w:rsidP="00AB29DB">
      <w:pPr>
        <w:pStyle w:val="PSI-Comentario"/>
      </w:pPr>
    </w:p>
    <w:p w:rsidR="00AB29DB" w:rsidRPr="00AB29DB" w:rsidRDefault="00AB29DB" w:rsidP="00426468">
      <w:pPr>
        <w:pStyle w:val="PSI-Ttulo2"/>
        <w:rPr>
          <w:lang w:val="es-ES"/>
        </w:rPr>
      </w:pPr>
    </w:p>
    <w:p w:rsidR="00AB29DB" w:rsidRDefault="00AB29DB" w:rsidP="00426468">
      <w:pPr>
        <w:pStyle w:val="PSI-Ttulo2"/>
      </w:pPr>
    </w:p>
    <w:p w:rsidR="00AB29DB" w:rsidRDefault="00AB29DB" w:rsidP="00426468">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CA2B18">
        <w:rPr>
          <w:rFonts w:asciiTheme="minorHAnsi" w:hAnsiTheme="minorHAnsi" w:cstheme="minorHAnsi"/>
          <w:b w:val="0"/>
          <w:color w:val="auto"/>
          <w:sz w:val="22"/>
          <w:szCs w:val="22"/>
        </w:rPr>
        <w:t xml:space="preserve"> -</w:t>
      </w:r>
      <w:r w:rsidR="003B4183">
        <w:rPr>
          <w:rFonts w:asciiTheme="minorHAnsi" w:hAnsiTheme="minorHAnsi" w:cstheme="minorHAnsi"/>
          <w:b w:val="0"/>
          <w:color w:val="auto"/>
          <w:sz w:val="22"/>
          <w:szCs w:val="22"/>
        </w:rPr>
        <w:t>una planilla de Excel</w:t>
      </w:r>
      <w:r w:rsidR="00CA2B18">
        <w:rPr>
          <w:rFonts w:asciiTheme="minorHAnsi" w:hAnsiTheme="minorHAnsi" w:cstheme="minorHAnsi"/>
          <w:b w:val="0"/>
          <w:color w:val="auto"/>
          <w:sz w:val="22"/>
          <w:szCs w:val="22"/>
        </w:rPr>
        <w:t>-</w:t>
      </w:r>
      <w:r w:rsidR="00F55DA6">
        <w:rPr>
          <w:rFonts w:asciiTheme="minorHAnsi" w:hAnsiTheme="minorHAnsi" w:cstheme="minorHAnsi"/>
          <w:b w:val="0"/>
          <w:color w:val="auto"/>
          <w:sz w:val="22"/>
          <w:szCs w:val="22"/>
        </w:rPr>
        <w:t xml:space="preserve">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F174DC">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F174DC">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F174DC">
      <w:pPr>
        <w:pStyle w:val="PSI-Normal"/>
      </w:pPr>
      <w:r w:rsidRPr="003B3DBF">
        <w:lastRenderedPageBreak/>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F174DC">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F174DC">
      <w:pPr>
        <w:pStyle w:val="PSI-Normal"/>
      </w:pPr>
    </w:p>
    <w:p w:rsidR="001D4D5C" w:rsidRDefault="001D4D5C" w:rsidP="00F174DC">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F174DC">
      <w:pPr>
        <w:pStyle w:val="PSI-Normal"/>
      </w:pPr>
    </w:p>
    <w:p w:rsidR="003B3DBF" w:rsidRPr="003B3DBF" w:rsidRDefault="00BA43FF" w:rsidP="00F174DC">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F174DC">
      <w:pPr>
        <w:pStyle w:val="PSI-Normal"/>
      </w:pPr>
    </w:p>
    <w:p w:rsidR="00C41308" w:rsidRPr="00E14336" w:rsidRDefault="00C41308" w:rsidP="00F174DC">
      <w:pPr>
        <w:pStyle w:val="PSI-Normal"/>
        <w:rPr>
          <w:color w:val="4F81BD" w:themeColor="accent1"/>
          <w:sz w:val="32"/>
          <w:szCs w:val="32"/>
        </w:rPr>
      </w:pPr>
    </w:p>
    <w:p w:rsidR="003B3DBF" w:rsidRPr="00E14336" w:rsidRDefault="003B3DBF" w:rsidP="00F174DC">
      <w:pPr>
        <w:pStyle w:val="PSI-Normal"/>
        <w:rPr>
          <w:color w:val="4F81BD" w:themeColor="accent1"/>
          <w:sz w:val="32"/>
          <w:szCs w:val="32"/>
        </w:rPr>
      </w:pPr>
      <w:r w:rsidRPr="00E14336">
        <w:rPr>
          <w:color w:val="4F81BD" w:themeColor="accent1"/>
          <w:sz w:val="32"/>
          <w:szCs w:val="32"/>
        </w:rPr>
        <w:t>Gestión de Riesgo</w:t>
      </w:r>
    </w:p>
    <w:p w:rsidR="00CC4490" w:rsidRDefault="00CC4490" w:rsidP="00F174DC">
      <w:pPr>
        <w:pStyle w:val="PSI-Normal"/>
      </w:pPr>
    </w:p>
    <w:p w:rsidR="00C41308" w:rsidRDefault="00C41308" w:rsidP="00F174DC">
      <w:pPr>
        <w:pStyle w:val="PSI-Normal"/>
      </w:pPr>
    </w:p>
    <w:p w:rsidR="00C41308" w:rsidRDefault="00C41308" w:rsidP="00F174DC">
      <w:pPr>
        <w:pStyle w:val="PSI-Normal"/>
      </w:pPr>
    </w:p>
    <w:p w:rsidR="00221747" w:rsidRDefault="00221747" w:rsidP="00F174DC">
      <w:pPr>
        <w:pStyle w:val="PSI-Normal"/>
      </w:pPr>
      <w:r>
        <w:t>En la siguiente evaluación de gestión de riesgo se realizaron los siguientes pasos:</w:t>
      </w:r>
    </w:p>
    <w:p w:rsidR="00221747" w:rsidRDefault="00E159E4" w:rsidP="00F174DC">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F174DC">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F174DC">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F174DC">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F174DC">
      <w:pPr>
        <w:pStyle w:val="PSI-Normal"/>
      </w:pPr>
      <w:r>
        <w:tab/>
      </w:r>
      <w:r w:rsidR="00E159E4">
        <w:t>Por último, se cuenta con un espacio para indicar los comentarios que se crean necesarios.</w:t>
      </w:r>
    </w:p>
    <w:p w:rsidR="00E159E4" w:rsidRDefault="00E159E4" w:rsidP="00F174DC">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w:t>
      </w:r>
      <w:r>
        <w:lastRenderedPageBreak/>
        <w:t>impacto y rating. Obteniendo además, datos generales del análisis, conjuntamente de un gráfico tipo radial representativo de la situación.</w:t>
      </w:r>
    </w:p>
    <w:p w:rsidR="00221747" w:rsidRPr="00221747" w:rsidRDefault="00221747" w:rsidP="00F174DC">
      <w:pPr>
        <w:pStyle w:val="PSI-Normal"/>
      </w:pPr>
    </w:p>
    <w:p w:rsidR="00BD6077" w:rsidRDefault="000334C9" w:rsidP="00BD6077">
      <w:pPr>
        <w:pStyle w:val="PSI-Ttulo2"/>
      </w:pPr>
      <w:r>
        <w:lastRenderedPageBreak/>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C41308" w:rsidRDefault="00665630" w:rsidP="00E7607C">
      <w:pPr>
        <w:pStyle w:val="PSI-Ttulo2"/>
        <w:spacing w:before="0"/>
        <w:ind w:left="0" w:firstLine="0"/>
        <w:jc w:val="both"/>
        <w:rPr>
          <w:rFonts w:asciiTheme="minorHAnsi" w:hAnsiTheme="minorHAnsi" w:cstheme="minorHAnsi"/>
          <w:b w:val="0"/>
          <w:color w:val="000000" w:themeColor="text1"/>
          <w:sz w:val="22"/>
          <w:szCs w:val="22"/>
        </w:rPr>
      </w:pPr>
      <w:r>
        <w:rPr>
          <w:b w:val="0"/>
          <w:color w:val="auto"/>
          <w:sz w:val="22"/>
          <w:szCs w:val="22"/>
        </w:rPr>
        <w:tab/>
      </w:r>
      <w:r w:rsidR="000334C9" w:rsidRPr="00C41308">
        <w:rPr>
          <w:rFonts w:asciiTheme="minorHAnsi" w:hAnsiTheme="minorHAnsi" w:cstheme="minorHAnsi"/>
          <w:b w:val="0"/>
          <w:color w:val="000000" w:themeColor="text1"/>
          <w:sz w:val="22"/>
          <w:szCs w:val="22"/>
        </w:rPr>
        <w:t xml:space="preserve">En  la fase de Inicio el </w:t>
      </w:r>
      <w:r w:rsidR="00BD6077" w:rsidRPr="00C41308">
        <w:rPr>
          <w:rFonts w:asciiTheme="minorHAnsi" w:hAnsiTheme="minorHAnsi" w:cstheme="minorHAnsi"/>
          <w:b w:val="0"/>
          <w:color w:val="000000" w:themeColor="text1"/>
          <w:sz w:val="22"/>
          <w:szCs w:val="22"/>
        </w:rPr>
        <w:t xml:space="preserve"> objetivo es comprender el dominio del problema y capturar el conjunto correcto de requerimientos para llegar a un acuerdo con el cliente.</w:t>
      </w:r>
    </w:p>
    <w:p w:rsidR="006C0279" w:rsidRPr="00C41308" w:rsidRDefault="000334C9" w:rsidP="00C41308">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Al</w:t>
      </w:r>
      <w:r w:rsidR="00322600" w:rsidRPr="00C41308">
        <w:rPr>
          <w:rFonts w:asciiTheme="minorHAnsi" w:hAnsiTheme="minorHAnsi" w:cstheme="minorHAnsi"/>
          <w:b w:val="0"/>
          <w:color w:val="000000" w:themeColor="text1"/>
          <w:sz w:val="22"/>
          <w:szCs w:val="22"/>
        </w:rPr>
        <w:t xml:space="preserve"> principio </w:t>
      </w:r>
      <w:r w:rsidR="003B3DBF" w:rsidRPr="00C41308">
        <w:rPr>
          <w:rFonts w:asciiTheme="minorHAnsi" w:hAnsiTheme="minorHAnsi" w:cstheme="minorHAnsi"/>
          <w:b w:val="0"/>
          <w:color w:val="000000" w:themeColor="text1"/>
          <w:sz w:val="22"/>
          <w:szCs w:val="22"/>
        </w:rPr>
        <w:t xml:space="preserve"> no se realizo la gestión de riesgo, ya que era uno de los objetivos a realizar  en un</w:t>
      </w:r>
      <w:r w:rsidR="001C39EF" w:rsidRPr="00C41308">
        <w:rPr>
          <w:rFonts w:asciiTheme="minorHAnsi" w:hAnsiTheme="minorHAnsi" w:cstheme="minorHAnsi"/>
          <w:b w:val="0"/>
          <w:color w:val="000000" w:themeColor="text1"/>
          <w:sz w:val="22"/>
          <w:szCs w:val="22"/>
        </w:rPr>
        <w:t xml:space="preserve"> periodo determinado</w:t>
      </w:r>
      <w:r w:rsidR="003B3DBF" w:rsidRPr="00C41308">
        <w:rPr>
          <w:rFonts w:asciiTheme="minorHAnsi" w:hAnsiTheme="minorHAnsi" w:cstheme="minorHAnsi"/>
          <w:b w:val="0"/>
          <w:color w:val="000000" w:themeColor="text1"/>
          <w:sz w:val="22"/>
          <w:szCs w:val="22"/>
        </w:rPr>
        <w:t xml:space="preserve">. Por ello y otros objetivos se tuvo que realizar otra iteración para poder </w:t>
      </w:r>
      <w:r w:rsidR="00CB08BB" w:rsidRPr="00C41308">
        <w:rPr>
          <w:rFonts w:asciiTheme="minorHAnsi" w:hAnsiTheme="minorHAnsi" w:cstheme="minorHAnsi"/>
          <w:b w:val="0"/>
          <w:color w:val="000000" w:themeColor="text1"/>
          <w:sz w:val="22"/>
          <w:szCs w:val="22"/>
        </w:rPr>
        <w:t>culminar con las tareas que fueron</w:t>
      </w:r>
      <w:r w:rsidR="003B3DBF" w:rsidRPr="00C41308">
        <w:rPr>
          <w:rFonts w:asciiTheme="minorHAnsi" w:hAnsiTheme="minorHAnsi" w:cstheme="minorHAnsi"/>
          <w:b w:val="0"/>
          <w:color w:val="000000" w:themeColor="text1"/>
          <w:sz w:val="22"/>
          <w:szCs w:val="22"/>
        </w:rPr>
        <w:t xml:space="preserve"> asignadas en </w:t>
      </w:r>
      <w:r w:rsidRPr="00C41308">
        <w:rPr>
          <w:rFonts w:asciiTheme="minorHAnsi" w:hAnsiTheme="minorHAnsi" w:cstheme="minorHAnsi"/>
          <w:b w:val="0"/>
          <w:color w:val="000000" w:themeColor="text1"/>
          <w:sz w:val="22"/>
          <w:szCs w:val="22"/>
        </w:rPr>
        <w:t>es</w:t>
      </w:r>
      <w:r w:rsidR="00CB08BB" w:rsidRPr="00C41308">
        <w:rPr>
          <w:rFonts w:asciiTheme="minorHAnsi" w:hAnsiTheme="minorHAnsi" w:cstheme="minorHAnsi"/>
          <w:b w:val="0"/>
          <w:color w:val="000000" w:themeColor="text1"/>
          <w:sz w:val="22"/>
          <w:szCs w:val="22"/>
        </w:rPr>
        <w:t>a</w:t>
      </w:r>
      <w:r w:rsidR="001C39EF" w:rsidRPr="00C41308">
        <w:rPr>
          <w:rFonts w:asciiTheme="minorHAnsi" w:hAnsiTheme="minorHAnsi" w:cstheme="minorHAnsi"/>
          <w:b w:val="0"/>
          <w:color w:val="000000" w:themeColor="text1"/>
          <w:sz w:val="22"/>
          <w:szCs w:val="22"/>
        </w:rPr>
        <w:t xml:space="preserve"> iteración.</w:t>
      </w:r>
      <w:r w:rsidRPr="00C41308">
        <w:rPr>
          <w:rFonts w:asciiTheme="minorHAnsi" w:hAnsiTheme="minorHAnsi" w:cstheme="minorHAnsi"/>
          <w:b w:val="0"/>
          <w:color w:val="000000" w:themeColor="text1"/>
          <w:sz w:val="22"/>
          <w:szCs w:val="22"/>
        </w:rPr>
        <w:tab/>
        <w:t>Ahora bien, l</w:t>
      </w:r>
      <w:r w:rsidR="004F7675" w:rsidRPr="00C41308">
        <w:rPr>
          <w:rFonts w:asciiTheme="minorHAnsi" w:hAnsiTheme="minorHAnsi" w:cstheme="minorHAnsi"/>
          <w:b w:val="0"/>
          <w:color w:val="000000" w:themeColor="text1"/>
          <w:sz w:val="22"/>
          <w:szCs w:val="22"/>
        </w:rPr>
        <w:t xml:space="preserve">uego de realizar la identificación y evaluación de riesgos </w:t>
      </w:r>
      <w:r w:rsidR="006C0279" w:rsidRPr="00C41308">
        <w:rPr>
          <w:rFonts w:asciiTheme="minorHAnsi" w:hAnsiTheme="minorHAnsi" w:cstheme="minorHAnsi"/>
          <w:b w:val="0"/>
          <w:color w:val="000000" w:themeColor="text1"/>
          <w:sz w:val="22"/>
          <w:szCs w:val="22"/>
        </w:rPr>
        <w:t xml:space="preserve"> </w:t>
      </w:r>
      <w:r w:rsidR="004F7675" w:rsidRPr="00C41308">
        <w:rPr>
          <w:rFonts w:asciiTheme="minorHAnsi" w:hAnsiTheme="minorHAnsi" w:cstheme="minorHAnsi"/>
          <w:b w:val="0"/>
          <w:color w:val="000000" w:themeColor="text1"/>
          <w:sz w:val="22"/>
          <w:szCs w:val="22"/>
        </w:rPr>
        <w:t xml:space="preserve">pudimos verificar </w:t>
      </w:r>
      <w:r w:rsidRPr="00C41308">
        <w:rPr>
          <w:rFonts w:asciiTheme="minorHAnsi" w:hAnsiTheme="minorHAnsi" w:cstheme="minorHAnsi"/>
          <w:b w:val="0"/>
          <w:color w:val="000000" w:themeColor="text1"/>
          <w:sz w:val="22"/>
          <w:szCs w:val="22"/>
        </w:rPr>
        <w:t xml:space="preserve">aquellas categorías que tuvieron mayor impacto </w:t>
      </w:r>
      <w:r w:rsidR="003B0824" w:rsidRPr="00C41308">
        <w:rPr>
          <w:rFonts w:asciiTheme="minorHAnsi" w:hAnsiTheme="minorHAnsi" w:cstheme="minorHAnsi"/>
          <w:b w:val="0"/>
          <w:color w:val="000000" w:themeColor="text1"/>
          <w:sz w:val="22"/>
          <w:szCs w:val="22"/>
        </w:rPr>
        <w:t xml:space="preserve"> </w:t>
      </w:r>
      <w:r w:rsidRPr="00C41308">
        <w:rPr>
          <w:rFonts w:asciiTheme="minorHAnsi" w:hAnsiTheme="minorHAnsi" w:cstheme="minorHAnsi"/>
          <w:b w:val="0"/>
          <w:color w:val="000000" w:themeColor="text1"/>
          <w:sz w:val="22"/>
          <w:szCs w:val="22"/>
        </w:rPr>
        <w:t xml:space="preserve">sobre esta fase las cuales fueron la experiencia y capacidad y el cronograma, </w:t>
      </w:r>
      <w:r w:rsidR="003B0824" w:rsidRPr="00C41308">
        <w:rPr>
          <w:rFonts w:asciiTheme="minorHAnsi" w:hAnsiTheme="minorHAnsi" w:cstheme="minorHAnsi"/>
          <w:b w:val="0"/>
          <w:color w:val="000000" w:themeColor="text1"/>
          <w:sz w:val="22"/>
          <w:szCs w:val="22"/>
        </w:rPr>
        <w:t xml:space="preserve">ya que </w:t>
      </w:r>
      <w:r w:rsidR="00A561AF" w:rsidRPr="00C41308">
        <w:rPr>
          <w:rFonts w:asciiTheme="minorHAnsi" w:hAnsiTheme="minorHAnsi" w:cstheme="minorHAnsi"/>
          <w:b w:val="0"/>
          <w:color w:val="000000" w:themeColor="text1"/>
          <w:sz w:val="22"/>
          <w:szCs w:val="22"/>
        </w:rPr>
        <w:t xml:space="preserve">este tipo de proyecto no había </w:t>
      </w:r>
      <w:r w:rsidR="0084619C" w:rsidRPr="00C41308">
        <w:rPr>
          <w:rFonts w:asciiTheme="minorHAnsi" w:hAnsiTheme="minorHAnsi" w:cstheme="minorHAnsi"/>
          <w:b w:val="0"/>
          <w:color w:val="000000" w:themeColor="text1"/>
          <w:sz w:val="22"/>
          <w:szCs w:val="22"/>
        </w:rPr>
        <w:t xml:space="preserve">sido empleado con anterioridad y </w:t>
      </w:r>
      <w:r w:rsidR="00A561AF" w:rsidRPr="00C41308">
        <w:rPr>
          <w:rFonts w:asciiTheme="minorHAnsi" w:hAnsiTheme="minorHAnsi" w:cstheme="minorHAnsi"/>
          <w:b w:val="0"/>
          <w:color w:val="000000" w:themeColor="text1"/>
          <w:sz w:val="22"/>
          <w:szCs w:val="22"/>
        </w:rPr>
        <w:t>no teníamos experiencia en desarrollo de soluciones similares,</w:t>
      </w:r>
      <w:r w:rsidR="0084619C" w:rsidRPr="00C41308">
        <w:rPr>
          <w:rFonts w:asciiTheme="minorHAnsi" w:hAnsiTheme="minorHAnsi" w:cstheme="minorHAnsi"/>
          <w:b w:val="0"/>
          <w:color w:val="000000" w:themeColor="text1"/>
          <w:sz w:val="22"/>
          <w:szCs w:val="22"/>
        </w:rPr>
        <w:t xml:space="preserve"> una forma de reducir este riesgo era comenzar a  investigar, practicar y consultar a personas que hayan tenido experiencia y así poder disminuirlo. </w:t>
      </w:r>
      <w:r w:rsidRPr="00C41308">
        <w:rPr>
          <w:rFonts w:asciiTheme="minorHAnsi" w:hAnsiTheme="minorHAnsi" w:cstheme="minorHAnsi"/>
          <w:b w:val="0"/>
          <w:color w:val="000000" w:themeColor="text1"/>
          <w:sz w:val="22"/>
          <w:szCs w:val="22"/>
        </w:rPr>
        <w:tab/>
        <w:t>E</w:t>
      </w:r>
      <w:r w:rsidR="00A561AF" w:rsidRPr="00C41308">
        <w:rPr>
          <w:rFonts w:asciiTheme="minorHAnsi" w:hAnsiTheme="minorHAnsi" w:cstheme="minorHAnsi"/>
          <w:b w:val="0"/>
          <w:color w:val="000000" w:themeColor="text1"/>
          <w:sz w:val="22"/>
          <w:szCs w:val="22"/>
        </w:rPr>
        <w:t>l equipo tenía poca experiencia en la metodología, si bien uno de nosotros tenía algo de</w:t>
      </w:r>
      <w:r w:rsidR="0084619C" w:rsidRPr="00C41308">
        <w:rPr>
          <w:rFonts w:asciiTheme="minorHAnsi" w:hAnsiTheme="minorHAnsi" w:cstheme="minorHAnsi"/>
          <w:b w:val="0"/>
          <w:color w:val="000000" w:themeColor="text1"/>
          <w:sz w:val="22"/>
          <w:szCs w:val="22"/>
        </w:rPr>
        <w:t xml:space="preserve"> conocimiento no era suficiente, entonces comenzamos hacer uso del psi y de bibliografía logrando así tener más conocimiento sobre el mismo,</w:t>
      </w:r>
      <w:r w:rsidR="004D0B42" w:rsidRPr="00C41308">
        <w:rPr>
          <w:rFonts w:asciiTheme="minorHAnsi" w:hAnsiTheme="minorHAnsi" w:cstheme="minorHAnsi"/>
          <w:b w:val="0"/>
          <w:color w:val="000000" w:themeColor="text1"/>
          <w:sz w:val="22"/>
          <w:szCs w:val="22"/>
        </w:rPr>
        <w:t xml:space="preserve"> además de estas dificultades </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 xml:space="preserve"> teníamos</w:t>
      </w:r>
      <w:r w:rsidR="0084619C" w:rsidRPr="00C41308">
        <w:rPr>
          <w:rFonts w:asciiTheme="minorHAnsi" w:hAnsiTheme="minorHAnsi" w:cstheme="minorHAnsi"/>
          <w:b w:val="0"/>
          <w:color w:val="000000" w:themeColor="text1"/>
          <w:sz w:val="22"/>
          <w:szCs w:val="22"/>
        </w:rPr>
        <w:t xml:space="preserve"> </w:t>
      </w:r>
      <w:r w:rsidR="00A561AF" w:rsidRPr="00C41308">
        <w:rPr>
          <w:rFonts w:asciiTheme="minorHAnsi" w:hAnsiTheme="minorHAnsi" w:cstheme="minorHAnsi"/>
          <w:b w:val="0"/>
          <w:color w:val="000000" w:themeColor="text1"/>
          <w:sz w:val="22"/>
          <w:szCs w:val="22"/>
        </w:rPr>
        <w:t>poca experiencia en el lenguaje que se iba a utilizar para el desarrollo</w:t>
      </w:r>
      <w:r w:rsidR="0084619C" w:rsidRPr="00C41308">
        <w:rPr>
          <w:rFonts w:asciiTheme="minorHAnsi" w:hAnsiTheme="minorHAnsi" w:cstheme="minorHAnsi"/>
          <w:b w:val="0"/>
          <w:color w:val="000000" w:themeColor="text1"/>
          <w:sz w:val="22"/>
          <w:szCs w:val="22"/>
        </w:rPr>
        <w:t>, lo que hicimos fue invertir tiempo en la adquisición de conocimientos de dicho lenguaje</w:t>
      </w:r>
      <w:r w:rsidR="008C31AF" w:rsidRPr="00C41308">
        <w:rPr>
          <w:rFonts w:asciiTheme="minorHAnsi" w:hAnsiTheme="minorHAnsi" w:cstheme="minorHAnsi"/>
          <w:b w:val="0"/>
          <w:color w:val="000000" w:themeColor="text1"/>
          <w:sz w:val="22"/>
          <w:szCs w:val="22"/>
        </w:rPr>
        <w:t>, consiguiendo de esta manera poder manejarlo y  alcanzar dicho objetivo.</w:t>
      </w:r>
    </w:p>
    <w:p w:rsidR="00CB4678" w:rsidRPr="00C41308" w:rsidRDefault="00E7607C" w:rsidP="00E7607C">
      <w:pPr>
        <w:pStyle w:val="PSI-Ttulo2"/>
        <w:spacing w:before="0"/>
        <w:ind w:left="0" w:firstLine="0"/>
        <w:jc w:val="both"/>
        <w:rPr>
          <w:rFonts w:asciiTheme="minorHAnsi" w:hAnsiTheme="minorHAnsi" w:cstheme="minorHAnsi"/>
          <w:b w:val="0"/>
          <w:color w:val="000000" w:themeColor="text1"/>
          <w:sz w:val="22"/>
          <w:szCs w:val="22"/>
        </w:rPr>
      </w:pPr>
      <w:r w:rsidRPr="00C41308">
        <w:rPr>
          <w:rFonts w:asciiTheme="minorHAnsi" w:hAnsiTheme="minorHAnsi" w:cstheme="minorHAnsi"/>
          <w:b w:val="0"/>
          <w:color w:val="000000" w:themeColor="text1"/>
          <w:sz w:val="22"/>
          <w:szCs w:val="22"/>
        </w:rPr>
        <w:tab/>
        <w:t>En cuanto a la categoría de cronograma</w:t>
      </w:r>
      <w:r w:rsidR="00A5541C" w:rsidRPr="00C41308">
        <w:rPr>
          <w:rFonts w:asciiTheme="minorHAnsi" w:hAnsiTheme="minorHAnsi" w:cstheme="minorHAnsi"/>
          <w:b w:val="0"/>
          <w:color w:val="000000" w:themeColor="text1"/>
          <w:sz w:val="22"/>
          <w:szCs w:val="22"/>
        </w:rPr>
        <w:t>,</w:t>
      </w:r>
      <w:r w:rsidRPr="00C41308">
        <w:rPr>
          <w:rFonts w:asciiTheme="minorHAnsi" w:hAnsiTheme="minorHAnsi" w:cstheme="minorHAnsi"/>
          <w:b w:val="0"/>
          <w:color w:val="000000" w:themeColor="text1"/>
          <w:sz w:val="22"/>
          <w:szCs w:val="22"/>
        </w:rPr>
        <w:t xml:space="preserve"> nuestro riesgo </w:t>
      </w:r>
      <w:r w:rsidR="00A5541C" w:rsidRPr="00C41308">
        <w:rPr>
          <w:rFonts w:asciiTheme="minorHAnsi" w:hAnsiTheme="minorHAnsi" w:cstheme="minorHAnsi"/>
          <w:b w:val="0"/>
          <w:color w:val="000000" w:themeColor="text1"/>
          <w:sz w:val="22"/>
          <w:szCs w:val="22"/>
        </w:rPr>
        <w:t>se basaba en que  contábamos con poco</w:t>
      </w:r>
      <w:r w:rsidRPr="00C41308">
        <w:rPr>
          <w:rFonts w:asciiTheme="minorHAnsi" w:hAnsiTheme="minorHAnsi" w:cstheme="minorHAnsi"/>
          <w:b w:val="0"/>
          <w:color w:val="000000" w:themeColor="text1"/>
          <w:sz w:val="22"/>
          <w:szCs w:val="22"/>
        </w:rPr>
        <w:t xml:space="preserve"> tiempo para la realización de las actividades, </w:t>
      </w:r>
      <w:r w:rsidR="00A5541C" w:rsidRPr="00C41308">
        <w:rPr>
          <w:rFonts w:asciiTheme="minorHAnsi" w:hAnsiTheme="minorHAnsi" w:cstheme="minorHAnsi"/>
          <w:b w:val="0"/>
          <w:color w:val="000000" w:themeColor="text1"/>
          <w:sz w:val="22"/>
          <w:szCs w:val="22"/>
        </w:rPr>
        <w:t>entonces para poder mitigar</w:t>
      </w:r>
      <w:r w:rsidRPr="00C41308">
        <w:rPr>
          <w:rFonts w:asciiTheme="minorHAnsi" w:hAnsiTheme="minorHAnsi" w:cstheme="minorHAnsi"/>
          <w:b w:val="0"/>
          <w:color w:val="000000" w:themeColor="text1"/>
          <w:sz w:val="22"/>
          <w:szCs w:val="22"/>
        </w:rPr>
        <w:t xml:space="preserve"> este riesgo lo que hicimos fue evalu</w:t>
      </w:r>
      <w:r w:rsidR="00CB4678" w:rsidRPr="00C41308">
        <w:rPr>
          <w:rFonts w:asciiTheme="minorHAnsi" w:hAnsiTheme="minorHAnsi" w:cstheme="minorHAnsi"/>
          <w:b w:val="0"/>
          <w:color w:val="000000" w:themeColor="text1"/>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F174DC">
      <w:pPr>
        <w:pStyle w:val="PSI-Normal"/>
      </w:pPr>
      <w:r>
        <w:rPr>
          <w:noProof/>
          <w:lang w:val="es-AR" w:eastAsia="es-AR"/>
        </w:rPr>
        <w:lastRenderedPageBreak/>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F174DC">
      <w:pPr>
        <w:pStyle w:val="PSI-Normal"/>
      </w:pPr>
    </w:p>
    <w:p w:rsidR="002E649A" w:rsidRDefault="002E649A" w:rsidP="00F174DC">
      <w:pPr>
        <w:pStyle w:val="PSI-Normal"/>
      </w:pPr>
    </w:p>
    <w:p w:rsidR="002E53F9" w:rsidRDefault="002E53F9" w:rsidP="00F174DC">
      <w:pPr>
        <w:pStyle w:val="PSI-Normal"/>
      </w:pPr>
    </w:p>
    <w:p w:rsidR="002E53F9" w:rsidRPr="00374B2E" w:rsidRDefault="002E53F9" w:rsidP="002E53F9">
      <w:pPr>
        <w:pStyle w:val="PSI-Ttulo2"/>
      </w:pPr>
      <w:r w:rsidRPr="00374B2E">
        <w:t xml:space="preserve">Fase Elaboración </w:t>
      </w:r>
    </w:p>
    <w:p w:rsidR="002E53F9" w:rsidRDefault="002E53F9" w:rsidP="00F174DC">
      <w:pPr>
        <w:pStyle w:val="PSI-Normal"/>
      </w:pPr>
    </w:p>
    <w:p w:rsidR="00B322D1" w:rsidRDefault="00374B2E" w:rsidP="00F174DC">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F174DC">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8109F8" w:rsidRDefault="00561156" w:rsidP="0056078A">
      <w:pPr>
        <w:pStyle w:val="PSI-Ttulo2"/>
        <w:ind w:left="0" w:firstLine="0"/>
      </w:pPr>
      <w:r w:rsidRPr="00561156">
        <w:lastRenderedPageBreak/>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lastRenderedPageBreak/>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72" w:name="_Toc16490049"/>
      <w:bookmarkStart w:id="73" w:name="_Toc493584914"/>
      <w:r w:rsidRPr="00FD6303">
        <w:t>Estructura Organizacional</w:t>
      </w:r>
      <w:bookmarkEnd w:id="72"/>
      <w:bookmarkEnd w:id="73"/>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lastRenderedPageBreak/>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F174DC">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F174DC">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F174DC">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F174DC">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F174DC">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F174DC">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F174DC">
      <w:pPr>
        <w:pStyle w:val="PSI-Normal"/>
      </w:pPr>
      <w:r w:rsidRPr="000C5BA0">
        <w:t xml:space="preserve">14 Casos de Usos, </w:t>
      </w:r>
    </w:p>
    <w:p w:rsidR="000C5BA0" w:rsidRPr="000C5BA0" w:rsidRDefault="000C5BA0" w:rsidP="00F174DC">
      <w:pPr>
        <w:pStyle w:val="PSI-Normal"/>
      </w:pPr>
      <w:r w:rsidRPr="000C5BA0">
        <w:t>3 actores (administrador, público en general y secretaria académica)</w:t>
      </w:r>
    </w:p>
    <w:p w:rsidR="000C5BA0" w:rsidRPr="001867B5" w:rsidRDefault="000C5BA0" w:rsidP="00F174DC">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D85DA1">
      <w:pPr>
        <w:pStyle w:val="Prrafodelista"/>
        <w:numPr>
          <w:ilvl w:val="0"/>
          <w:numId w:val="6"/>
        </w:numPr>
        <w:jc w:val="both"/>
      </w:pPr>
      <w:r>
        <w:t>Administrador</w:t>
      </w:r>
    </w:p>
    <w:p w:rsidR="009728C4" w:rsidRPr="00BD24D5" w:rsidRDefault="00BD24D5" w:rsidP="00D85DA1">
      <w:pPr>
        <w:pStyle w:val="Prrafodelista"/>
        <w:numPr>
          <w:ilvl w:val="0"/>
          <w:numId w:val="6"/>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D85DA1">
      <w:pPr>
        <w:pStyle w:val="Prrafodelista"/>
        <w:numPr>
          <w:ilvl w:val="0"/>
          <w:numId w:val="7"/>
        </w:numPr>
        <w:jc w:val="both"/>
      </w:pPr>
      <w:r>
        <w:t>Administrador.</w:t>
      </w:r>
    </w:p>
    <w:p w:rsidR="00355B36" w:rsidRDefault="00BD24D5" w:rsidP="00D85DA1">
      <w:pPr>
        <w:pStyle w:val="Prrafodelista"/>
        <w:numPr>
          <w:ilvl w:val="0"/>
          <w:numId w:val="7"/>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D85DA1">
      <w:pPr>
        <w:pStyle w:val="Prrafodelista"/>
        <w:numPr>
          <w:ilvl w:val="0"/>
          <w:numId w:val="8"/>
        </w:numPr>
        <w:jc w:val="both"/>
      </w:pPr>
      <w:r>
        <w:t>Administrador.</w:t>
      </w:r>
    </w:p>
    <w:p w:rsidR="00355B36" w:rsidRDefault="0033141D" w:rsidP="00D85DA1">
      <w:pPr>
        <w:pStyle w:val="Prrafodelista"/>
        <w:numPr>
          <w:ilvl w:val="0"/>
          <w:numId w:val="8"/>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D85DA1">
      <w:pPr>
        <w:pStyle w:val="Prrafodelista"/>
        <w:numPr>
          <w:ilvl w:val="0"/>
          <w:numId w:val="9"/>
        </w:numPr>
        <w:jc w:val="both"/>
      </w:pPr>
      <w:r>
        <w:t>Administrador.</w:t>
      </w:r>
    </w:p>
    <w:p w:rsidR="00C04C25" w:rsidRDefault="00C04C25" w:rsidP="00D85DA1">
      <w:pPr>
        <w:pStyle w:val="Prrafodelista"/>
        <w:numPr>
          <w:ilvl w:val="0"/>
          <w:numId w:val="9"/>
        </w:numPr>
        <w:jc w:val="both"/>
      </w:pPr>
      <w:r>
        <w:t>Secretaría Académica.</w:t>
      </w:r>
    </w:p>
    <w:p w:rsidR="00C04C25" w:rsidRDefault="00C04C25" w:rsidP="00D85DA1">
      <w:pPr>
        <w:pStyle w:val="Prrafodelista"/>
        <w:numPr>
          <w:ilvl w:val="0"/>
          <w:numId w:val="9"/>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D85DA1">
      <w:pPr>
        <w:pStyle w:val="Prrafodelista"/>
        <w:numPr>
          <w:ilvl w:val="0"/>
          <w:numId w:val="10"/>
        </w:numPr>
        <w:jc w:val="both"/>
      </w:pPr>
      <w:r>
        <w:t>Administrador.</w:t>
      </w:r>
    </w:p>
    <w:p w:rsidR="00C04C25" w:rsidRDefault="00C04C25" w:rsidP="00D85DA1">
      <w:pPr>
        <w:pStyle w:val="Prrafodelista"/>
        <w:numPr>
          <w:ilvl w:val="0"/>
          <w:numId w:val="10"/>
        </w:numPr>
        <w:jc w:val="both"/>
      </w:pPr>
      <w:r>
        <w:t>Secretaría Académica.</w:t>
      </w:r>
    </w:p>
    <w:p w:rsidR="008C0BEA" w:rsidRDefault="008C0BEA" w:rsidP="00D85DA1">
      <w:pPr>
        <w:pStyle w:val="Prrafodelista"/>
        <w:numPr>
          <w:ilvl w:val="0"/>
          <w:numId w:val="10"/>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D85DA1">
      <w:pPr>
        <w:pStyle w:val="Prrafodelista"/>
        <w:numPr>
          <w:ilvl w:val="0"/>
          <w:numId w:val="22"/>
        </w:numPr>
        <w:spacing w:before="120"/>
        <w:contextualSpacing w:val="0"/>
        <w:jc w:val="both"/>
      </w:pPr>
      <w:r>
        <w:t>Administrador</w:t>
      </w:r>
    </w:p>
    <w:p w:rsidR="008C0BEA" w:rsidRDefault="008C0BEA" w:rsidP="00D85DA1">
      <w:pPr>
        <w:pStyle w:val="Prrafodelista"/>
        <w:numPr>
          <w:ilvl w:val="0"/>
          <w:numId w:val="22"/>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2"/>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D85DA1">
      <w:pPr>
        <w:pStyle w:val="Prrafodelista"/>
        <w:numPr>
          <w:ilvl w:val="0"/>
          <w:numId w:val="23"/>
        </w:numPr>
        <w:spacing w:before="120"/>
        <w:contextualSpacing w:val="0"/>
        <w:jc w:val="both"/>
      </w:pPr>
      <w:r>
        <w:t>Administrador</w:t>
      </w:r>
    </w:p>
    <w:p w:rsidR="008C0BEA" w:rsidRDefault="008C0BEA" w:rsidP="00D85DA1">
      <w:pPr>
        <w:pStyle w:val="Prrafodelista"/>
        <w:numPr>
          <w:ilvl w:val="0"/>
          <w:numId w:val="23"/>
        </w:numPr>
        <w:spacing w:before="120"/>
        <w:ind w:left="714" w:hanging="357"/>
        <w:contextualSpacing w:val="0"/>
        <w:jc w:val="both"/>
      </w:pPr>
      <w:r>
        <w:t xml:space="preserve">Secretaria Académica </w:t>
      </w:r>
    </w:p>
    <w:p w:rsidR="008C0BEA" w:rsidRPr="002E175C" w:rsidRDefault="008C0BEA" w:rsidP="00D85DA1">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D85DA1">
      <w:pPr>
        <w:pStyle w:val="Prrafodelista"/>
        <w:numPr>
          <w:ilvl w:val="0"/>
          <w:numId w:val="11"/>
        </w:numPr>
        <w:jc w:val="both"/>
      </w:pPr>
      <w:r>
        <w:t>Administrador.</w:t>
      </w:r>
    </w:p>
    <w:p w:rsidR="00C04C25" w:rsidRDefault="00C04C25" w:rsidP="00D85DA1">
      <w:pPr>
        <w:pStyle w:val="Prrafodelista"/>
        <w:numPr>
          <w:ilvl w:val="0"/>
          <w:numId w:val="11"/>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D85DA1">
      <w:pPr>
        <w:pStyle w:val="Prrafodelista"/>
        <w:numPr>
          <w:ilvl w:val="0"/>
          <w:numId w:val="12"/>
        </w:numPr>
        <w:jc w:val="both"/>
      </w:pPr>
      <w:r>
        <w:t>Administrador.</w:t>
      </w:r>
    </w:p>
    <w:p w:rsidR="00C04C25" w:rsidRDefault="00C04C25" w:rsidP="00D85DA1">
      <w:pPr>
        <w:pStyle w:val="Prrafodelista"/>
        <w:numPr>
          <w:ilvl w:val="0"/>
          <w:numId w:val="12"/>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D85DA1">
      <w:pPr>
        <w:pStyle w:val="Prrafodelista"/>
        <w:numPr>
          <w:ilvl w:val="0"/>
          <w:numId w:val="13"/>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D85DA1">
      <w:pPr>
        <w:pStyle w:val="Prrafodelista"/>
        <w:numPr>
          <w:ilvl w:val="0"/>
          <w:numId w:val="14"/>
        </w:numPr>
        <w:jc w:val="both"/>
      </w:pPr>
      <w:r>
        <w:t>Administrador.</w:t>
      </w:r>
    </w:p>
    <w:p w:rsidR="00C04C25" w:rsidRDefault="00C04C25" w:rsidP="00D85DA1">
      <w:pPr>
        <w:pStyle w:val="Prrafodelista"/>
        <w:numPr>
          <w:ilvl w:val="0"/>
          <w:numId w:val="14"/>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D85DA1">
      <w:pPr>
        <w:pStyle w:val="Prrafodelista"/>
        <w:numPr>
          <w:ilvl w:val="0"/>
          <w:numId w:val="15"/>
        </w:numPr>
        <w:jc w:val="both"/>
      </w:pPr>
      <w:r>
        <w:t>Administrador.</w:t>
      </w:r>
    </w:p>
    <w:p w:rsidR="00C04C25" w:rsidRDefault="00C04C25" w:rsidP="00D85DA1">
      <w:pPr>
        <w:pStyle w:val="Prrafodelista"/>
        <w:numPr>
          <w:ilvl w:val="0"/>
          <w:numId w:val="15"/>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D85DA1">
      <w:pPr>
        <w:pStyle w:val="Prrafodelista"/>
        <w:numPr>
          <w:ilvl w:val="0"/>
          <w:numId w:val="16"/>
        </w:numPr>
        <w:jc w:val="both"/>
      </w:pPr>
      <w:r>
        <w:t>Administrador.</w:t>
      </w:r>
    </w:p>
    <w:p w:rsidR="00C04C25" w:rsidRDefault="00C04C25" w:rsidP="00D85DA1">
      <w:pPr>
        <w:pStyle w:val="Prrafodelista"/>
        <w:numPr>
          <w:ilvl w:val="0"/>
          <w:numId w:val="16"/>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D85DA1">
      <w:pPr>
        <w:pStyle w:val="Prrafodelista"/>
        <w:numPr>
          <w:ilvl w:val="0"/>
          <w:numId w:val="17"/>
        </w:numPr>
        <w:jc w:val="both"/>
      </w:pPr>
      <w:r>
        <w:t>Administrador.</w:t>
      </w:r>
    </w:p>
    <w:p w:rsidR="00C04C25" w:rsidRDefault="00C04C25" w:rsidP="00D85DA1">
      <w:pPr>
        <w:pStyle w:val="Prrafodelista"/>
        <w:numPr>
          <w:ilvl w:val="0"/>
          <w:numId w:val="17"/>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D85DA1">
      <w:pPr>
        <w:pStyle w:val="Prrafodelista"/>
        <w:numPr>
          <w:ilvl w:val="0"/>
          <w:numId w:val="18"/>
        </w:numPr>
        <w:jc w:val="both"/>
      </w:pPr>
      <w:r>
        <w:t>Administrador.</w:t>
      </w:r>
    </w:p>
    <w:p w:rsidR="00C04C25" w:rsidRDefault="00C04C25" w:rsidP="00D85DA1">
      <w:pPr>
        <w:pStyle w:val="Prrafodelista"/>
        <w:numPr>
          <w:ilvl w:val="0"/>
          <w:numId w:val="18"/>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D85DA1">
      <w:pPr>
        <w:pStyle w:val="Prrafodelista"/>
        <w:numPr>
          <w:ilvl w:val="0"/>
          <w:numId w:val="19"/>
        </w:numPr>
        <w:jc w:val="both"/>
      </w:pPr>
      <w:r>
        <w:t>Administrador.</w:t>
      </w:r>
    </w:p>
    <w:p w:rsidR="00C04C25" w:rsidRDefault="00C04C25" w:rsidP="00D85DA1">
      <w:pPr>
        <w:pStyle w:val="Prrafodelista"/>
        <w:numPr>
          <w:ilvl w:val="0"/>
          <w:numId w:val="19"/>
        </w:numPr>
        <w:jc w:val="both"/>
      </w:pPr>
      <w:r>
        <w:t>Secretaría Académica.</w:t>
      </w:r>
    </w:p>
    <w:p w:rsidR="00D32B98" w:rsidRDefault="00D32B98" w:rsidP="00D85DA1">
      <w:pPr>
        <w:pStyle w:val="Prrafodelista"/>
        <w:numPr>
          <w:ilvl w:val="0"/>
          <w:numId w:val="19"/>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D85DA1">
      <w:pPr>
        <w:pStyle w:val="Prrafodelista"/>
        <w:numPr>
          <w:ilvl w:val="0"/>
          <w:numId w:val="20"/>
        </w:numPr>
        <w:jc w:val="both"/>
      </w:pPr>
      <w:r>
        <w:t>Administrador.</w:t>
      </w:r>
    </w:p>
    <w:p w:rsidR="00C04C25" w:rsidRDefault="00C04C25" w:rsidP="00D85DA1">
      <w:pPr>
        <w:pStyle w:val="Prrafodelista"/>
        <w:numPr>
          <w:ilvl w:val="0"/>
          <w:numId w:val="20"/>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D85DA1">
      <w:pPr>
        <w:pStyle w:val="Prrafodelista"/>
        <w:numPr>
          <w:ilvl w:val="0"/>
          <w:numId w:val="21"/>
        </w:numPr>
        <w:jc w:val="both"/>
      </w:pPr>
      <w:r>
        <w:t>Administrador.</w:t>
      </w:r>
    </w:p>
    <w:p w:rsidR="00C04C25" w:rsidRDefault="00C04C25" w:rsidP="00D85DA1">
      <w:pPr>
        <w:pStyle w:val="Prrafodelista"/>
        <w:numPr>
          <w:ilvl w:val="0"/>
          <w:numId w:val="21"/>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D85DA1">
      <w:pPr>
        <w:pStyle w:val="Prrafodelista"/>
        <w:numPr>
          <w:ilvl w:val="0"/>
          <w:numId w:val="24"/>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D85DA1">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D85DA1">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D85DA1">
      <w:pPr>
        <w:pStyle w:val="Prrafodelista"/>
        <w:numPr>
          <w:ilvl w:val="0"/>
          <w:numId w:val="31"/>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D85DA1">
      <w:pPr>
        <w:pStyle w:val="Prrafodelista"/>
        <w:numPr>
          <w:ilvl w:val="0"/>
          <w:numId w:val="27"/>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D85DA1">
      <w:pPr>
        <w:pStyle w:val="Prrafodelista"/>
        <w:numPr>
          <w:ilvl w:val="0"/>
          <w:numId w:val="28"/>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D85DA1">
      <w:pPr>
        <w:pStyle w:val="Prrafodelista"/>
        <w:numPr>
          <w:ilvl w:val="0"/>
          <w:numId w:val="29"/>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D85DA1">
      <w:pPr>
        <w:pStyle w:val="Prrafodelista"/>
        <w:numPr>
          <w:ilvl w:val="0"/>
          <w:numId w:val="30"/>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D85DA1">
      <w:pPr>
        <w:pStyle w:val="Prrafodelista"/>
        <w:numPr>
          <w:ilvl w:val="0"/>
          <w:numId w:val="32"/>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D85DA1">
      <w:pPr>
        <w:pStyle w:val="Prrafodelista"/>
        <w:numPr>
          <w:ilvl w:val="0"/>
          <w:numId w:val="33"/>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D85DA1">
      <w:pPr>
        <w:pStyle w:val="Prrafodelista"/>
        <w:numPr>
          <w:ilvl w:val="0"/>
          <w:numId w:val="34"/>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F96AFF" w:rsidRPr="00C031A8" w:rsidRDefault="00A16396" w:rsidP="00C459AB">
      <w:pPr>
        <w:pStyle w:val="PSI-Ttulo1"/>
        <w:rPr>
          <w:b w:val="0"/>
          <w:i/>
          <w:color w:val="auto"/>
          <w:sz w:val="22"/>
          <w:szCs w:val="22"/>
        </w:rPr>
      </w:pPr>
      <w:r w:rsidRPr="00C031A8">
        <w:rPr>
          <w:b w:val="0"/>
          <w:color w:val="auto"/>
          <w:sz w:val="22"/>
          <w:szCs w:val="22"/>
          <w:highlight w:val="yellow"/>
        </w:rPr>
        <w:lastRenderedPageBreak/>
        <w:t>Conclusión personal Mariela Oyarzo</w:t>
      </w:r>
    </w:p>
    <w:p w:rsidR="00AD04C0" w:rsidRPr="00C031A8" w:rsidRDefault="00A16396" w:rsidP="00C459AB">
      <w:pPr>
        <w:pStyle w:val="PSI-Ttulo1"/>
        <w:rPr>
          <w:b w:val="0"/>
          <w:i/>
          <w:color w:val="auto"/>
          <w:sz w:val="22"/>
          <w:szCs w:val="22"/>
        </w:rPr>
      </w:pPr>
      <w:r w:rsidRPr="00C031A8">
        <w:rPr>
          <w:b w:val="0"/>
          <w:color w:val="auto"/>
          <w:sz w:val="22"/>
          <w:szCs w:val="22"/>
        </w:rPr>
        <w:t xml:space="preserve">En este proyecto realizado, hubo acontecimientos tanto buenos como malos, comienzo por los buenos. El grupo que me toco es de amigos, lo cual fue mucho mas </w:t>
      </w:r>
      <w:r w:rsidR="00886EB9" w:rsidRPr="00C031A8">
        <w:rPr>
          <w:b w:val="0"/>
          <w:color w:val="auto"/>
          <w:sz w:val="22"/>
          <w:szCs w:val="22"/>
        </w:rPr>
        <w:t>cómodo</w:t>
      </w:r>
      <w:r w:rsidRPr="00C031A8">
        <w:rPr>
          <w:b w:val="0"/>
          <w:color w:val="auto"/>
          <w:sz w:val="22"/>
          <w:szCs w:val="22"/>
        </w:rPr>
        <w:t xml:space="preserve"> y fácil de trabajar, </w:t>
      </w:r>
      <w:r w:rsidR="00886EB9" w:rsidRPr="00C031A8">
        <w:rPr>
          <w:b w:val="0"/>
          <w:color w:val="auto"/>
          <w:sz w:val="22"/>
          <w:szCs w:val="22"/>
        </w:rPr>
        <w:t>acá</w:t>
      </w:r>
      <w:r w:rsidRPr="00C031A8">
        <w:rPr>
          <w:b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031A8">
        <w:rPr>
          <w:b w:val="0"/>
          <w:color w:val="auto"/>
          <w:sz w:val="22"/>
          <w:szCs w:val="22"/>
        </w:rPr>
        <w:t>a traves</w:t>
      </w:r>
      <w:r w:rsidRPr="00C031A8">
        <w:rPr>
          <w:b w:val="0"/>
          <w:color w:val="auto"/>
          <w:sz w:val="22"/>
          <w:szCs w:val="22"/>
        </w:rPr>
        <w:t xml:space="preserve"> de toda la </w:t>
      </w:r>
      <w:r w:rsidR="00886EB9" w:rsidRPr="00C031A8">
        <w:rPr>
          <w:b w:val="0"/>
          <w:color w:val="auto"/>
          <w:sz w:val="22"/>
          <w:szCs w:val="22"/>
        </w:rPr>
        <w:t>documentación</w:t>
      </w:r>
      <w:r w:rsidRPr="00C031A8">
        <w:rPr>
          <w:b w:val="0"/>
          <w:color w:val="auto"/>
          <w:sz w:val="22"/>
          <w:szCs w:val="22"/>
        </w:rPr>
        <w:t xml:space="preserve"> que fuimos realizando a lo largo del proyecto</w:t>
      </w:r>
      <w:r w:rsidR="00886EB9" w:rsidRPr="00C031A8">
        <w:rPr>
          <w:b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031A8">
        <w:rPr>
          <w:b w:val="0"/>
          <w:color w:val="auto"/>
          <w:sz w:val="22"/>
          <w:szCs w:val="22"/>
        </w:rPr>
        <w:t>to es algo negativo que tuvimos al igual que el tiempo utilizado para aprender algunas herramientas que nunca había utilizado.</w:t>
      </w:r>
      <w:r w:rsidR="00886EB9" w:rsidRPr="00C031A8">
        <w:rPr>
          <w:b w:val="0"/>
          <w:color w:val="auto"/>
          <w:sz w:val="22"/>
          <w:szCs w:val="22"/>
        </w:rPr>
        <w:t xml:space="preserve"> Pero es </w:t>
      </w:r>
      <w:r w:rsidR="0097415C" w:rsidRPr="00C031A8">
        <w:rPr>
          <w:b w:val="0"/>
          <w:color w:val="auto"/>
          <w:sz w:val="22"/>
          <w:szCs w:val="22"/>
        </w:rPr>
        <w:t>más</w:t>
      </w:r>
      <w:r w:rsidR="00886EB9" w:rsidRPr="00C031A8">
        <w:rPr>
          <w:b w:val="0"/>
          <w:color w:val="auto"/>
          <w:sz w:val="22"/>
          <w:szCs w:val="22"/>
        </w:rPr>
        <w:t xml:space="preserve">  positivo lo que hay que destacar, ya que esta experiencia nos permite formarnos mejor aun como futuros profesionales de esta carrera que elegimos </w:t>
      </w: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867772" w:rsidRDefault="00867772" w:rsidP="00F96AFF">
      <w:pPr>
        <w:pStyle w:val="PSI-Ttulo2"/>
        <w:rPr>
          <w:sz w:val="48"/>
          <w:szCs w:val="48"/>
        </w:rPr>
      </w:pPr>
    </w:p>
    <w:p w:rsidR="00F96AFF" w:rsidRPr="00F519D8" w:rsidRDefault="00F96AFF" w:rsidP="00F96AFF">
      <w:pPr>
        <w:pStyle w:val="PSI-Ttulo2"/>
        <w:rPr>
          <w:sz w:val="48"/>
          <w:szCs w:val="48"/>
        </w:rPr>
      </w:pPr>
      <w:r w:rsidRPr="00F519D8">
        <w:rPr>
          <w:sz w:val="48"/>
          <w:szCs w:val="48"/>
        </w:rPr>
        <w:lastRenderedPageBreak/>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D85DA1">
      <w:pPr>
        <w:numPr>
          <w:ilvl w:val="0"/>
          <w:numId w:val="4"/>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D85DA1">
      <w:pPr>
        <w:numPr>
          <w:ilvl w:val="0"/>
          <w:numId w:val="4"/>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D85DA1">
      <w:pPr>
        <w:numPr>
          <w:ilvl w:val="0"/>
          <w:numId w:val="4"/>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D85DA1">
      <w:pPr>
        <w:numPr>
          <w:ilvl w:val="0"/>
          <w:numId w:val="4"/>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lastRenderedPageBreak/>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74" w:name="_Toc44260066"/>
      <w:r w:rsidRPr="002F74D6">
        <w:rPr>
          <w:sz w:val="26"/>
          <w:szCs w:val="26"/>
        </w:rPr>
        <w:t>TORTOIS</w:t>
      </w:r>
      <w:r w:rsidR="002F74D6">
        <w:rPr>
          <w:sz w:val="26"/>
          <w:szCs w:val="26"/>
        </w:rPr>
        <w:t>E</w:t>
      </w:r>
      <w:r w:rsidRPr="002F74D6">
        <w:rPr>
          <w:sz w:val="26"/>
          <w:szCs w:val="26"/>
        </w:rPr>
        <w:t xml:space="preserve"> SVN</w:t>
      </w:r>
      <w:bookmarkEnd w:id="74"/>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33"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34"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5"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5" w:name="_Toc44260068"/>
      <w:r>
        <w:t>XAMPP</w:t>
      </w:r>
      <w:bookmarkEnd w:id="75"/>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7"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8" w:tooltip="Microsoft Windows" w:history="1">
        <w:r w:rsidRPr="002F74D6">
          <w:rPr>
            <w:rFonts w:cstheme="minorHAnsi"/>
          </w:rPr>
          <w:t>Microsoft Windows</w:t>
        </w:r>
      </w:hyperlink>
      <w:r w:rsidRPr="002F74D6">
        <w:rPr>
          <w:rFonts w:cstheme="minorHAnsi"/>
        </w:rPr>
        <w:t>, </w:t>
      </w:r>
      <w:hyperlink r:id="rId39" w:tooltip="GNU/Linux" w:history="1">
        <w:r w:rsidRPr="002F74D6">
          <w:rPr>
            <w:rFonts w:cstheme="minorHAnsi"/>
          </w:rPr>
          <w:t>GNU/Linux</w:t>
        </w:r>
      </w:hyperlink>
      <w:r w:rsidRPr="002F74D6">
        <w:rPr>
          <w:rFonts w:cstheme="minorHAnsi"/>
        </w:rPr>
        <w:t>, </w:t>
      </w:r>
      <w:hyperlink r:id="rId40" w:tooltip="Solaris (sistema operativo)" w:history="1">
        <w:r w:rsidRPr="002F74D6">
          <w:rPr>
            <w:rFonts w:cstheme="minorHAnsi"/>
          </w:rPr>
          <w:t>Solaris</w:t>
        </w:r>
      </w:hyperlink>
      <w:r w:rsidRPr="002F74D6">
        <w:rPr>
          <w:rFonts w:cstheme="minorHAnsi"/>
        </w:rPr>
        <w:t> y </w:t>
      </w:r>
      <w:hyperlink r:id="rId41"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76" w:name="_Toc44260069"/>
      <w:r w:rsidRPr="00AD04C0">
        <w:rPr>
          <w:noProof/>
          <w:lang w:val="es-AR" w:eastAsia="es-AR"/>
        </w:rPr>
        <w:lastRenderedPageBreak/>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460746" cy="239033"/>
                    </a:xfrm>
                    <a:prstGeom prst="rect">
                      <a:avLst/>
                    </a:prstGeom>
                  </pic:spPr>
                </pic:pic>
              </a:graphicData>
            </a:graphic>
          </wp:inline>
        </w:drawing>
      </w:r>
      <w:bookmarkEnd w:id="76"/>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D85DA1">
      <w:pPr>
        <w:numPr>
          <w:ilvl w:val="0"/>
          <w:numId w:val="5"/>
        </w:numPr>
        <w:jc w:val="both"/>
      </w:pPr>
      <w:r w:rsidRPr="003836CF">
        <w:t>Seguimientos de pila. Salida detallada de la ruta que se siguió, incluyendo parámetros enviados a las funciones llamadas.</w:t>
      </w:r>
    </w:p>
    <w:p w:rsidR="00AD04C0" w:rsidRPr="003836CF" w:rsidRDefault="00AD04C0" w:rsidP="00D85DA1">
      <w:pPr>
        <w:numPr>
          <w:ilvl w:val="0"/>
          <w:numId w:val="5"/>
        </w:numPr>
        <w:jc w:val="both"/>
      </w:pPr>
      <w:r w:rsidRPr="003836CF">
        <w:t>Una salida al estilo VAR_DUMP que produce información estructurada.</w:t>
      </w:r>
    </w:p>
    <w:p w:rsidR="00AD04C0" w:rsidRPr="003836CF" w:rsidRDefault="00AD04C0" w:rsidP="00D85DA1">
      <w:pPr>
        <w:numPr>
          <w:ilvl w:val="0"/>
          <w:numId w:val="5"/>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D85DA1">
      <w:pPr>
        <w:numPr>
          <w:ilvl w:val="0"/>
          <w:numId w:val="5"/>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DC17FA" w:rsidRPr="00867772" w:rsidRDefault="000C23BE" w:rsidP="00867772">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44"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5"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6"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xml:space="preserve"> no solamente ofrece llamadas a través de video sino además permite escribir mensajes al mismo tiempo y compartir cualquier archivo con los demás usuarios. La </w:t>
      </w:r>
      <w:r w:rsidRPr="00420D3B">
        <w:rPr>
          <w:rFonts w:asciiTheme="minorHAnsi" w:hAnsiTheme="minorHAnsi" w:cstheme="minorHAnsi"/>
          <w:color w:val="000000" w:themeColor="text1"/>
          <w:sz w:val="22"/>
          <w:szCs w:val="22"/>
        </w:rPr>
        <w:lastRenderedPageBreak/>
        <w:t>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Default="00C93149" w:rsidP="00C93149">
      <w:pPr>
        <w:pStyle w:val="PSI-Ttulo2"/>
        <w:rPr>
          <w:sz w:val="32"/>
          <w:szCs w:val="32"/>
        </w:rPr>
      </w:pPr>
      <w:r w:rsidRPr="00C93149">
        <w:rPr>
          <w:sz w:val="32"/>
          <w:szCs w:val="32"/>
        </w:rPr>
        <w:t>Reuniones</w:t>
      </w:r>
    </w:p>
    <w:p w:rsidR="008A6EDC" w:rsidRPr="00C93149" w:rsidRDefault="008A6EDC" w:rsidP="00C93149">
      <w:pPr>
        <w:pStyle w:val="PSI-Ttulo2"/>
        <w:rPr>
          <w:sz w:val="32"/>
          <w:szCs w:val="32"/>
        </w:rPr>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5857FA" w:rsidRDefault="00F154A1" w:rsidP="00D85DA1">
            <w:pPr>
              <w:pStyle w:val="PSI-Ttulo2"/>
              <w:numPr>
                <w:ilvl w:val="0"/>
                <w:numId w:val="35"/>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D85DA1">
            <w:pPr>
              <w:pStyle w:val="PSI-Ttulo2"/>
              <w:numPr>
                <w:ilvl w:val="0"/>
                <w:numId w:val="35"/>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F154A1" w:rsidRDefault="00F154A1" w:rsidP="00D85D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D85DA1">
            <w:pPr>
              <w:pStyle w:val="PSI-Ttulo2"/>
              <w:numPr>
                <w:ilvl w:val="0"/>
                <w:numId w:val="36"/>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012"/>
        <w:gridCol w:w="5351"/>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351" w:type="dxa"/>
          </w:tcPr>
          <w:p w:rsidR="00F154A1"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D85DA1">
            <w:pPr>
              <w:pStyle w:val="PSI-Ttulo2"/>
              <w:numPr>
                <w:ilvl w:val="0"/>
                <w:numId w:val="36"/>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15E7A">
        <w:tc>
          <w:tcPr>
            <w:tcW w:w="3012"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351" w:type="dxa"/>
          </w:tcPr>
          <w:p w:rsidR="004177EB"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D85DA1">
            <w:pPr>
              <w:pStyle w:val="PSI-Ttulo2"/>
              <w:numPr>
                <w:ilvl w:val="0"/>
                <w:numId w:val="37"/>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2943"/>
        <w:gridCol w:w="5420"/>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15E7A">
        <w:tc>
          <w:tcPr>
            <w:tcW w:w="2943" w:type="dxa"/>
          </w:tcPr>
          <w:p w:rsidR="00937AD3" w:rsidRDefault="00937AD3" w:rsidP="00937AD3">
            <w:pPr>
              <w:pStyle w:val="PSI-Ttulo2"/>
              <w:ind w:left="0" w:firstLine="0"/>
              <w:jc w:val="both"/>
            </w:pPr>
            <w:r>
              <w:t>Temas</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15E7A">
        <w:tc>
          <w:tcPr>
            <w:tcW w:w="2943" w:type="dxa"/>
          </w:tcPr>
          <w:p w:rsidR="00937AD3" w:rsidRDefault="00937AD3" w:rsidP="00937AD3">
            <w:pPr>
              <w:pStyle w:val="PSI-Ttulo2"/>
              <w:ind w:left="0" w:firstLine="0"/>
              <w:jc w:val="both"/>
            </w:pPr>
            <w:r>
              <w:t>Resolución</w:t>
            </w:r>
          </w:p>
        </w:tc>
        <w:tc>
          <w:tcPr>
            <w:tcW w:w="5420" w:type="dxa"/>
          </w:tcPr>
          <w:p w:rsidR="00937AD3" w:rsidRPr="00B636FD" w:rsidRDefault="00937AD3" w:rsidP="00D85DA1">
            <w:pPr>
              <w:pStyle w:val="PSI-Ttulo2"/>
              <w:numPr>
                <w:ilvl w:val="0"/>
                <w:numId w:val="38"/>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012"/>
        <w:gridCol w:w="5351"/>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15E7A">
        <w:tc>
          <w:tcPr>
            <w:tcW w:w="3012" w:type="dxa"/>
          </w:tcPr>
          <w:p w:rsidR="00B636FD" w:rsidRDefault="00B636FD" w:rsidP="00B636FD">
            <w:pPr>
              <w:pStyle w:val="PSI-Ttulo2"/>
              <w:ind w:left="0" w:firstLine="0"/>
              <w:jc w:val="both"/>
            </w:pPr>
            <w:r>
              <w:t>Temas</w:t>
            </w:r>
          </w:p>
        </w:tc>
        <w:tc>
          <w:tcPr>
            <w:tcW w:w="5351" w:type="dxa"/>
          </w:tcPr>
          <w:p w:rsidR="007A3788" w:rsidRDefault="00960117" w:rsidP="00F174DC">
            <w:pPr>
              <w:pStyle w:val="PSI-Normal"/>
            </w:pPr>
            <w:r>
              <w:t>Modelo de Negocio.</w:t>
            </w:r>
          </w:p>
          <w:p w:rsidR="00B636FD" w:rsidRDefault="00B53DE0" w:rsidP="00F174DC">
            <w:pPr>
              <w:pStyle w:val="PSI-Normal"/>
            </w:pPr>
            <w:r>
              <w:t>Glosario</w:t>
            </w:r>
          </w:p>
        </w:tc>
      </w:tr>
      <w:tr w:rsidR="00B636FD" w:rsidTr="00915E7A">
        <w:tc>
          <w:tcPr>
            <w:tcW w:w="3012" w:type="dxa"/>
          </w:tcPr>
          <w:p w:rsidR="00B636FD" w:rsidRDefault="00B636FD" w:rsidP="00B636FD">
            <w:pPr>
              <w:pStyle w:val="PSI-Ttulo2"/>
              <w:ind w:left="0" w:firstLine="0"/>
              <w:jc w:val="both"/>
            </w:pPr>
            <w:r>
              <w:t>Resolución</w:t>
            </w:r>
          </w:p>
        </w:tc>
        <w:tc>
          <w:tcPr>
            <w:tcW w:w="5351" w:type="dxa"/>
          </w:tcPr>
          <w:p w:rsidR="00167A10" w:rsidRDefault="00167A10" w:rsidP="00F174DC">
            <w:pPr>
              <w:pStyle w:val="PSI-Normal"/>
            </w:pPr>
          </w:p>
          <w:p w:rsidR="00167A10" w:rsidRDefault="005765EB" w:rsidP="00F174DC">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F174DC">
            <w:pPr>
              <w:pStyle w:val="PSI-Normal"/>
            </w:pPr>
            <w:r>
              <w:t xml:space="preserve">Redactar glosario, </w:t>
            </w:r>
            <w:r w:rsidR="00473BCD">
              <w:t>definimos los principales términos utilizados en el proyecto. Permitiendo establecer la terminología a usar.</w:t>
            </w:r>
          </w:p>
          <w:p w:rsidR="00B636FD" w:rsidRDefault="00B636FD" w:rsidP="00F174DC">
            <w:pPr>
              <w:pStyle w:val="PSI-Normal"/>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15E7A">
        <w:tc>
          <w:tcPr>
            <w:tcW w:w="2943" w:type="dxa"/>
          </w:tcPr>
          <w:p w:rsidR="00937AD3" w:rsidRDefault="00937AD3" w:rsidP="00937AD3">
            <w:pPr>
              <w:pStyle w:val="PSI-Ttulo2"/>
              <w:ind w:left="0" w:firstLine="0"/>
              <w:jc w:val="both"/>
            </w:pPr>
            <w:r>
              <w:t>Temas</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Plan del proyecto</w:t>
            </w:r>
          </w:p>
          <w:p w:rsidR="0076327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Modelo de negocio</w:t>
            </w:r>
          </w:p>
          <w:p w:rsidR="00B53DE0"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15E7A">
        <w:tc>
          <w:tcPr>
            <w:tcW w:w="2943" w:type="dxa"/>
          </w:tcPr>
          <w:p w:rsidR="00937AD3" w:rsidRDefault="00937AD3" w:rsidP="00937AD3">
            <w:pPr>
              <w:pStyle w:val="PSI-Ttulo2"/>
              <w:ind w:left="0" w:firstLine="0"/>
              <w:jc w:val="both"/>
            </w:pPr>
            <w:r>
              <w:t>Resolución</w:t>
            </w:r>
          </w:p>
        </w:tc>
        <w:tc>
          <w:tcPr>
            <w:tcW w:w="5387" w:type="dxa"/>
          </w:tcPr>
          <w:p w:rsidR="00937AD3" w:rsidRPr="00B53DE0" w:rsidRDefault="00B53DE0" w:rsidP="00D85DA1">
            <w:pPr>
              <w:pStyle w:val="PSI-Ttulo2"/>
              <w:numPr>
                <w:ilvl w:val="0"/>
                <w:numId w:val="38"/>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D85DA1">
            <w:pPr>
              <w:pStyle w:val="PSI-Ttulo2"/>
              <w:numPr>
                <w:ilvl w:val="0"/>
                <w:numId w:val="38"/>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9201F0">
              <w:rPr>
                <w:b w:val="0"/>
                <w:color w:val="auto"/>
                <w:sz w:val="22"/>
                <w:szCs w:val="22"/>
                <w:highlight w:val="green"/>
              </w:rPr>
              <w:t>evacuar</w:t>
            </w:r>
            <w:r w:rsidR="0008683B" w:rsidRPr="00E56036">
              <w:rPr>
                <w:b w:val="0"/>
                <w:color w:val="auto"/>
                <w:sz w:val="22"/>
                <w:szCs w:val="22"/>
                <w:highlight w:val="green"/>
              </w:rPr>
              <w:t xml:space="preserve"> las dudas </w:t>
            </w:r>
            <w:r w:rsidR="00E56036" w:rsidRPr="00E56036">
              <w:rPr>
                <w:b w:val="0"/>
                <w:color w:val="auto"/>
                <w:sz w:val="22"/>
                <w:szCs w:val="22"/>
                <w:highlight w:val="green"/>
              </w:rPr>
              <w:t>que teníamos  sobre el proyecto en si.</w:t>
            </w:r>
          </w:p>
          <w:p w:rsidR="00B53DE0" w:rsidRDefault="00B53DE0" w:rsidP="00D85DA1">
            <w:pPr>
              <w:pStyle w:val="PSI-Ttulo2"/>
              <w:numPr>
                <w:ilvl w:val="0"/>
                <w:numId w:val="38"/>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w:t>
            </w:r>
            <w:r w:rsidR="009201F0">
              <w:rPr>
                <w:b w:val="0"/>
                <w:color w:val="auto"/>
                <w:sz w:val="22"/>
                <w:szCs w:val="22"/>
                <w:highlight w:val="yellow"/>
              </w:rPr>
              <w:t>realizando los casos de uso dependiendo de su complejidad</w:t>
            </w:r>
            <w:r w:rsidR="009201F0">
              <w:rPr>
                <w:b w:val="0"/>
                <w:color w:val="auto"/>
                <w:sz w:val="22"/>
                <w:szCs w:val="22"/>
              </w:rPr>
              <w:t>.</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53DE0" w:rsidTr="00B53DE0">
        <w:tc>
          <w:tcPr>
            <w:tcW w:w="8330" w:type="dxa"/>
            <w:gridSpan w:val="2"/>
          </w:tcPr>
          <w:p w:rsidR="00B53DE0" w:rsidRDefault="00B53DE0" w:rsidP="00B53DE0">
            <w:pPr>
              <w:pStyle w:val="PSI-Ttulo2"/>
              <w:ind w:left="0" w:firstLine="0"/>
              <w:jc w:val="both"/>
            </w:pPr>
            <w:r>
              <w:lastRenderedPageBreak/>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9201F0" w:rsidP="00B53DE0">
            <w:pPr>
              <w:pStyle w:val="PSI-Ttulo2"/>
              <w:ind w:left="0" w:firstLine="0"/>
              <w:jc w:val="both"/>
            </w:pPr>
            <w:r>
              <w:t>Lugar: Vía WhatsA</w:t>
            </w:r>
            <w:r w:rsidR="00B53DE0">
              <w:t>pp</w:t>
            </w:r>
          </w:p>
        </w:tc>
      </w:tr>
      <w:tr w:rsidR="00B53DE0" w:rsidTr="000D5EF8">
        <w:tc>
          <w:tcPr>
            <w:tcW w:w="2943" w:type="dxa"/>
          </w:tcPr>
          <w:p w:rsidR="00B53DE0" w:rsidRDefault="00B53DE0" w:rsidP="00B53DE0">
            <w:pPr>
              <w:pStyle w:val="PSI-Ttulo2"/>
              <w:ind w:left="0" w:firstLine="0"/>
              <w:jc w:val="both"/>
            </w:pPr>
            <w:r>
              <w:t>Temas</w:t>
            </w:r>
          </w:p>
        </w:tc>
        <w:tc>
          <w:tcPr>
            <w:tcW w:w="5387" w:type="dxa"/>
          </w:tcPr>
          <w:p w:rsidR="00B53DE0" w:rsidRPr="009201F0" w:rsidRDefault="00F75BE8" w:rsidP="00D85DA1">
            <w:pPr>
              <w:pStyle w:val="PSI-Ttulo2"/>
              <w:numPr>
                <w:ilvl w:val="0"/>
                <w:numId w:val="38"/>
              </w:numPr>
              <w:jc w:val="both"/>
              <w:rPr>
                <w:b w:val="0"/>
                <w:color w:val="auto"/>
                <w:sz w:val="22"/>
                <w:szCs w:val="22"/>
              </w:rPr>
            </w:pPr>
            <w:r w:rsidRPr="009201F0">
              <w:rPr>
                <w:b w:val="0"/>
                <w:color w:val="auto"/>
                <w:sz w:val="22"/>
                <w:szCs w:val="22"/>
              </w:rPr>
              <w:t xml:space="preserve">Requerimientos </w:t>
            </w:r>
            <w:r w:rsidR="000D5EF8">
              <w:rPr>
                <w:b w:val="0"/>
                <w:color w:val="auto"/>
                <w:sz w:val="22"/>
                <w:szCs w:val="22"/>
              </w:rPr>
              <w:t>de usuario</w:t>
            </w:r>
          </w:p>
          <w:p w:rsidR="00F75BE8" w:rsidRPr="009201F0" w:rsidRDefault="000D5EF8" w:rsidP="00D85DA1">
            <w:pPr>
              <w:pStyle w:val="PSI-Ttulo2"/>
              <w:numPr>
                <w:ilvl w:val="0"/>
                <w:numId w:val="38"/>
              </w:numPr>
              <w:jc w:val="both"/>
              <w:rPr>
                <w:b w:val="0"/>
                <w:color w:val="auto"/>
                <w:sz w:val="22"/>
                <w:szCs w:val="22"/>
              </w:rPr>
            </w:pPr>
            <w:r>
              <w:rPr>
                <w:b w:val="0"/>
                <w:color w:val="auto"/>
                <w:sz w:val="22"/>
                <w:szCs w:val="22"/>
              </w:rPr>
              <w:t>R</w:t>
            </w:r>
            <w:r w:rsidR="00F75BE8" w:rsidRPr="009201F0">
              <w:rPr>
                <w:b w:val="0"/>
                <w:color w:val="auto"/>
                <w:sz w:val="22"/>
                <w:szCs w:val="22"/>
              </w:rPr>
              <w:t>equerimientos de usuario</w:t>
            </w:r>
          </w:p>
          <w:p w:rsidR="00F75BE8" w:rsidRPr="002C6BFE" w:rsidRDefault="000D5EF8" w:rsidP="00D85DA1">
            <w:pPr>
              <w:pStyle w:val="PSI-Ttulo2"/>
              <w:numPr>
                <w:ilvl w:val="0"/>
                <w:numId w:val="38"/>
              </w:numPr>
              <w:jc w:val="both"/>
              <w:rPr>
                <w:color w:val="auto"/>
              </w:rPr>
            </w:pPr>
            <w:r>
              <w:rPr>
                <w:b w:val="0"/>
                <w:color w:val="auto"/>
                <w:sz w:val="22"/>
                <w:szCs w:val="22"/>
              </w:rPr>
              <w:t>A</w:t>
            </w:r>
            <w:r w:rsidR="00F75BE8" w:rsidRPr="009201F0">
              <w:rPr>
                <w:b w:val="0"/>
                <w:color w:val="auto"/>
                <w:sz w:val="22"/>
                <w:szCs w:val="22"/>
              </w:rPr>
              <w:t>ctores</w:t>
            </w:r>
          </w:p>
          <w:p w:rsidR="002C6BFE" w:rsidRPr="002C6BFE" w:rsidRDefault="000D5EF8" w:rsidP="00D85DA1">
            <w:pPr>
              <w:pStyle w:val="PSI-Ttulo2"/>
              <w:numPr>
                <w:ilvl w:val="0"/>
                <w:numId w:val="38"/>
              </w:numPr>
              <w:jc w:val="both"/>
              <w:rPr>
                <w:color w:val="auto"/>
              </w:rPr>
            </w:pPr>
            <w:r>
              <w:rPr>
                <w:b w:val="0"/>
                <w:color w:val="auto"/>
                <w:sz w:val="22"/>
                <w:szCs w:val="22"/>
              </w:rPr>
              <w:t>C</w:t>
            </w:r>
            <w:r w:rsidR="002C6BFE">
              <w:rPr>
                <w:b w:val="0"/>
                <w:color w:val="auto"/>
                <w:sz w:val="22"/>
                <w:szCs w:val="22"/>
              </w:rPr>
              <w:t>asos de uso</w:t>
            </w:r>
          </w:p>
          <w:p w:rsidR="002C6BFE" w:rsidRPr="009201F0" w:rsidRDefault="002C6BFE" w:rsidP="00D85DA1">
            <w:pPr>
              <w:pStyle w:val="PSI-Ttulo2"/>
              <w:numPr>
                <w:ilvl w:val="0"/>
                <w:numId w:val="38"/>
              </w:numPr>
              <w:jc w:val="both"/>
              <w:rPr>
                <w:color w:val="auto"/>
              </w:rPr>
            </w:pPr>
            <w:r>
              <w:rPr>
                <w:b w:val="0"/>
                <w:color w:val="auto"/>
                <w:sz w:val="22"/>
                <w:szCs w:val="22"/>
              </w:rPr>
              <w:t xml:space="preserve">Diagrama de Casos Uso </w:t>
            </w:r>
          </w:p>
        </w:tc>
      </w:tr>
      <w:tr w:rsidR="00B53DE0" w:rsidTr="000D5EF8">
        <w:tc>
          <w:tcPr>
            <w:tcW w:w="2943" w:type="dxa"/>
          </w:tcPr>
          <w:p w:rsidR="00B53DE0" w:rsidRDefault="00B53DE0" w:rsidP="00B53DE0">
            <w:pPr>
              <w:pStyle w:val="PSI-Ttulo2"/>
              <w:ind w:left="0" w:firstLine="0"/>
              <w:jc w:val="both"/>
            </w:pPr>
            <w:r>
              <w:t>Resolución</w:t>
            </w:r>
          </w:p>
        </w:tc>
        <w:tc>
          <w:tcPr>
            <w:tcW w:w="5387" w:type="dxa"/>
          </w:tcPr>
          <w:p w:rsidR="00966E76" w:rsidRDefault="00966E76" w:rsidP="00966E76">
            <w:pPr>
              <w:pStyle w:val="PSI-Ttulo2"/>
              <w:ind w:left="720" w:firstLine="0"/>
              <w:jc w:val="both"/>
              <w:rPr>
                <w:b w:val="0"/>
                <w:color w:val="auto"/>
                <w:sz w:val="22"/>
                <w:szCs w:val="22"/>
              </w:rPr>
            </w:pPr>
          </w:p>
          <w:p w:rsidR="000D5EF8" w:rsidRDefault="000D5EF8" w:rsidP="00D85DA1">
            <w:pPr>
              <w:pStyle w:val="PSI-Ttulo2"/>
              <w:numPr>
                <w:ilvl w:val="0"/>
                <w:numId w:val="38"/>
              </w:numPr>
              <w:jc w:val="both"/>
              <w:rPr>
                <w:b w:val="0"/>
                <w:color w:val="auto"/>
                <w:sz w:val="22"/>
                <w:szCs w:val="22"/>
              </w:rPr>
            </w:pPr>
            <w:r w:rsidRPr="009201F0">
              <w:rPr>
                <w:b w:val="0"/>
                <w:color w:val="auto"/>
                <w:sz w:val="22"/>
                <w:szCs w:val="22"/>
              </w:rPr>
              <w:t>Posibles requerimientos de usuario</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usuarios: crear, buscar, borrar y modificar usuarios.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roles: crear, buscar, borrar y modificar roles.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permisos: crear, buscar y  borrar permisos.</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horarios de cursada: c</w:t>
            </w:r>
            <w:r>
              <w:rPr>
                <w:rFonts w:asciiTheme="minorHAnsi" w:hAnsiTheme="minorHAnsi" w:cstheme="minorHAnsi"/>
                <w:b w:val="0"/>
                <w:color w:val="auto"/>
                <w:sz w:val="22"/>
                <w:szCs w:val="22"/>
                <w:lang w:val="es-US"/>
              </w:rPr>
              <w:t>argar, buscar, modificar, crear</w:t>
            </w:r>
            <w:r w:rsidRPr="000D5EF8">
              <w:rPr>
                <w:rFonts w:asciiTheme="minorHAnsi" w:hAnsiTheme="minorHAnsi" w:cstheme="minorHAnsi"/>
                <w:b w:val="0"/>
                <w:color w:val="auto"/>
                <w:sz w:val="22"/>
                <w:szCs w:val="22"/>
                <w:lang w:val="es-US"/>
              </w:rPr>
              <w:t>, informe horarios de cursada.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mesas de examen: cargar, buscar, modificar, crear, informe mesas de examen.</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aula: buscar, borrar, modificar, generar horarios de aula.</w:t>
            </w:r>
          </w:p>
          <w:p w:rsidR="000D5EF8" w:rsidRPr="000D5EF8" w:rsidRDefault="000D5EF8" w:rsidP="00D85DA1">
            <w:pPr>
              <w:pStyle w:val="PSI-Ttulo2"/>
              <w:numPr>
                <w:ilvl w:val="0"/>
                <w:numId w:val="39"/>
              </w:numPr>
              <w:rPr>
                <w:rFonts w:asciiTheme="minorHAnsi" w:hAnsiTheme="minorHAnsi" w:cstheme="minorHAnsi"/>
                <w:b w:val="0"/>
                <w:color w:val="auto"/>
                <w:sz w:val="22"/>
                <w:szCs w:val="22"/>
              </w:rPr>
            </w:pPr>
            <w:r w:rsidRPr="000D5EF8">
              <w:rPr>
                <w:rFonts w:asciiTheme="minorHAnsi" w:hAnsiTheme="minorHAnsi" w:cstheme="minorHAnsi"/>
                <w:b w:val="0"/>
                <w:color w:val="auto"/>
                <w:sz w:val="22"/>
                <w:szCs w:val="22"/>
                <w:lang w:val="es-US"/>
              </w:rPr>
              <w:t>Administrar carrera: buscar, borrar y modificar carrera.</w:t>
            </w:r>
          </w:p>
          <w:p w:rsidR="009A45D1" w:rsidRDefault="000D5EF8" w:rsidP="009A45D1">
            <w:pPr>
              <w:pStyle w:val="PSI-Ttulo2"/>
              <w:ind w:left="720"/>
              <w:rPr>
                <w:rFonts w:asciiTheme="minorHAnsi" w:hAnsiTheme="minorHAnsi" w:cstheme="minorHAnsi"/>
                <w:b w:val="0"/>
                <w:color w:val="auto"/>
                <w:sz w:val="22"/>
                <w:szCs w:val="22"/>
                <w:lang w:val="es-US"/>
              </w:rPr>
            </w:pPr>
            <w:r w:rsidRPr="000D5EF8">
              <w:rPr>
                <w:rFonts w:asciiTheme="minorHAnsi" w:hAnsiTheme="minorHAnsi" w:cstheme="minorHAnsi"/>
                <w:b w:val="0"/>
                <w:color w:val="auto"/>
                <w:sz w:val="22"/>
                <w:szCs w:val="22"/>
                <w:lang w:val="es-US"/>
              </w:rPr>
              <w:t xml:space="preserve">El personal de secretaria académica, debe poder ingresar al sistema, mediante un correo institucional. Ej: </w:t>
            </w:r>
            <w:hyperlink r:id="rId48" w:history="1">
              <w:r w:rsidR="009A45D1" w:rsidRPr="00BE339F">
                <w:rPr>
                  <w:rStyle w:val="Hipervnculo"/>
                  <w:rFonts w:asciiTheme="minorHAnsi" w:hAnsiTheme="minorHAnsi" w:cstheme="minorHAnsi"/>
                  <w:b w:val="0"/>
                  <w:sz w:val="22"/>
                  <w:szCs w:val="22"/>
                  <w:lang w:val="es-US"/>
                </w:rPr>
                <w:t>nombre@unpauarg.edu.ar</w:t>
              </w:r>
            </w:hyperlink>
          </w:p>
          <w:p w:rsidR="009A45D1" w:rsidRDefault="009A45D1" w:rsidP="009A45D1">
            <w:pPr>
              <w:pStyle w:val="PSI-Ttulo2"/>
              <w:ind w:left="720"/>
              <w:rPr>
                <w:rFonts w:asciiTheme="minorHAnsi" w:hAnsiTheme="minorHAnsi" w:cstheme="minorHAnsi"/>
                <w:b w:val="0"/>
                <w:color w:val="auto"/>
                <w:sz w:val="22"/>
                <w:szCs w:val="22"/>
              </w:rPr>
            </w:pPr>
          </w:p>
          <w:p w:rsidR="000D5EF8" w:rsidRPr="009A45D1" w:rsidRDefault="000D5EF8" w:rsidP="00D85DA1">
            <w:pPr>
              <w:pStyle w:val="PSI-Ttulo2"/>
              <w:numPr>
                <w:ilvl w:val="0"/>
                <w:numId w:val="44"/>
              </w:numPr>
              <w:rPr>
                <w:rFonts w:asciiTheme="minorHAnsi" w:hAnsiTheme="minorHAnsi" w:cstheme="minorHAnsi"/>
                <w:b w:val="0"/>
                <w:color w:val="auto"/>
                <w:sz w:val="22"/>
                <w:szCs w:val="22"/>
              </w:rPr>
            </w:pPr>
            <w:r w:rsidRPr="009201F0">
              <w:rPr>
                <w:b w:val="0"/>
                <w:color w:val="auto"/>
                <w:sz w:val="22"/>
                <w:szCs w:val="22"/>
              </w:rPr>
              <w:t>Posibles actores</w:t>
            </w:r>
            <w:r>
              <w:rPr>
                <w:color w:val="auto"/>
              </w:rPr>
              <w:t>:</w:t>
            </w:r>
          </w:p>
          <w:p w:rsidR="000D5EF8" w:rsidRPr="00073694" w:rsidRDefault="000D5EF8" w:rsidP="00D85DA1">
            <w:pPr>
              <w:pStyle w:val="PSI-Ttulo2"/>
              <w:numPr>
                <w:ilvl w:val="0"/>
                <w:numId w:val="45"/>
              </w:numPr>
              <w:rPr>
                <w:rFonts w:asciiTheme="minorHAnsi" w:hAnsiTheme="minorHAnsi" w:cstheme="minorHAnsi"/>
                <w:b w:val="0"/>
                <w:color w:val="auto"/>
                <w:sz w:val="22"/>
                <w:szCs w:val="22"/>
              </w:rPr>
            </w:pPr>
            <w:r w:rsidRPr="00073694">
              <w:rPr>
                <w:rFonts w:asciiTheme="minorHAnsi" w:hAnsiTheme="minorHAnsi" w:cstheme="minorHAnsi"/>
                <w:b w:val="0"/>
                <w:color w:val="auto"/>
                <w:sz w:val="22"/>
                <w:szCs w:val="22"/>
                <w:u w:val="single"/>
                <w:lang w:val="es-US"/>
              </w:rPr>
              <w:t xml:space="preserve">Administrador: </w:t>
            </w:r>
            <w:r w:rsidRPr="00073694">
              <w:rPr>
                <w:rFonts w:asciiTheme="minorHAnsi" w:hAnsiTheme="minorHAnsi" w:cstheme="minorHAnsi"/>
                <w:b w:val="0"/>
                <w:color w:val="auto"/>
                <w:sz w:val="22"/>
                <w:szCs w:val="22"/>
              </w:rPr>
              <w:t>Encargado de administrar usuarios, roles y permisos. Tiene acceso al sistema completo</w:t>
            </w:r>
          </w:p>
          <w:p w:rsidR="000D5EF8" w:rsidRPr="000D5EF8" w:rsidRDefault="000D5EF8" w:rsidP="00D85DA1">
            <w:pPr>
              <w:pStyle w:val="PSI-Ttulo2"/>
              <w:numPr>
                <w:ilvl w:val="0"/>
                <w:numId w:val="45"/>
              </w:numPr>
              <w:rPr>
                <w:b w:val="0"/>
                <w:color w:val="auto"/>
                <w:sz w:val="22"/>
                <w:szCs w:val="22"/>
              </w:rPr>
            </w:pPr>
            <w:r w:rsidRPr="000D5EF8">
              <w:rPr>
                <w:b w:val="0"/>
                <w:iCs/>
                <w:color w:val="auto"/>
                <w:sz w:val="22"/>
                <w:szCs w:val="22"/>
                <w:u w:val="single"/>
                <w:lang w:val="es-US"/>
              </w:rPr>
              <w:t xml:space="preserve">Secretaria Académica: </w:t>
            </w:r>
            <w:r w:rsidRPr="000D5EF8">
              <w:rPr>
                <w:b w:val="0"/>
                <w:iCs/>
                <w:color w:val="auto"/>
                <w:sz w:val="22"/>
                <w:szCs w:val="22"/>
                <w:lang w:val="es-ES"/>
              </w:rPr>
              <w:t>Encargado de administrar las cursadas y mesas de examen. Además puede acceder a los informes.</w:t>
            </w:r>
            <w:r w:rsidRPr="000D5EF8">
              <w:rPr>
                <w:b w:val="0"/>
                <w:color w:val="auto"/>
                <w:sz w:val="22"/>
                <w:szCs w:val="22"/>
                <w:lang w:val="es-US"/>
              </w:rPr>
              <w:t xml:space="preserve"> </w:t>
            </w:r>
          </w:p>
          <w:p w:rsidR="000D5EF8" w:rsidRPr="000D5EF8" w:rsidRDefault="00073694" w:rsidP="00D85DA1">
            <w:pPr>
              <w:pStyle w:val="PSI-Ttulo2"/>
              <w:numPr>
                <w:ilvl w:val="0"/>
                <w:numId w:val="45"/>
              </w:numPr>
              <w:rPr>
                <w:b w:val="0"/>
                <w:color w:val="auto"/>
                <w:sz w:val="22"/>
                <w:szCs w:val="22"/>
              </w:rPr>
            </w:pPr>
            <w:r w:rsidRPr="000D5EF8">
              <w:rPr>
                <w:b w:val="0"/>
                <w:iCs/>
                <w:color w:val="auto"/>
                <w:sz w:val="22"/>
                <w:szCs w:val="22"/>
                <w:u w:val="single"/>
                <w:lang w:val="es-US"/>
              </w:rPr>
              <w:t>Público</w:t>
            </w:r>
            <w:r w:rsidR="000D5EF8" w:rsidRPr="000D5EF8">
              <w:rPr>
                <w:b w:val="0"/>
                <w:iCs/>
                <w:color w:val="auto"/>
                <w:sz w:val="22"/>
                <w:szCs w:val="22"/>
                <w:u w:val="single"/>
                <w:lang w:val="es-US"/>
              </w:rPr>
              <w:t xml:space="preserve">: </w:t>
            </w:r>
            <w:r w:rsidR="000D5EF8" w:rsidRPr="000D5EF8">
              <w:rPr>
                <w:b w:val="0"/>
                <w:iCs/>
                <w:color w:val="auto"/>
                <w:sz w:val="22"/>
                <w:szCs w:val="22"/>
                <w:lang w:val="es-ES"/>
              </w:rPr>
              <w:t>Puede consultar horarios de cursada y mesas de examen</w:t>
            </w:r>
            <w:r w:rsidR="000D5EF8" w:rsidRPr="000D5EF8">
              <w:rPr>
                <w:b w:val="0"/>
                <w:color w:val="auto"/>
                <w:sz w:val="22"/>
                <w:szCs w:val="22"/>
                <w:lang w:val="es-US"/>
              </w:rPr>
              <w:t xml:space="preserve"> </w:t>
            </w:r>
          </w:p>
          <w:p w:rsidR="000D5EF8" w:rsidRPr="000D5EF8" w:rsidRDefault="000D5EF8" w:rsidP="000D5EF8">
            <w:pPr>
              <w:pStyle w:val="PSI-Ttulo2"/>
              <w:ind w:left="720" w:firstLine="0"/>
              <w:rPr>
                <w:color w:val="auto"/>
              </w:rPr>
            </w:pPr>
          </w:p>
          <w:p w:rsidR="00627010" w:rsidRDefault="000D5EF8" w:rsidP="00D85DA1">
            <w:pPr>
              <w:pStyle w:val="PSI-Ttulo2"/>
              <w:numPr>
                <w:ilvl w:val="0"/>
                <w:numId w:val="40"/>
              </w:numPr>
              <w:rPr>
                <w:color w:val="auto"/>
              </w:rPr>
            </w:pPr>
            <w:r>
              <w:rPr>
                <w:b w:val="0"/>
                <w:color w:val="auto"/>
                <w:sz w:val="22"/>
                <w:szCs w:val="22"/>
              </w:rPr>
              <w:t>Posibles casos de uso</w:t>
            </w:r>
            <w:r w:rsidR="00627010">
              <w:rPr>
                <w:b w:val="0"/>
                <w:color w:val="auto"/>
                <w:sz w:val="22"/>
                <w:szCs w:val="22"/>
              </w:rPr>
              <w:t>:</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Ingresar al sistema.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Cargar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Buscar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Modificar mesas de examen.</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horarios de cursada.</w:t>
            </w:r>
          </w:p>
          <w:p w:rsidR="00033118" w:rsidRPr="003A77AE" w:rsidRDefault="00244F77" w:rsidP="00D85DA1">
            <w:pPr>
              <w:pStyle w:val="PSI-Ttulo2"/>
              <w:numPr>
                <w:ilvl w:val="0"/>
                <w:numId w:val="41"/>
              </w:numPr>
              <w:rPr>
                <w:b w:val="0"/>
                <w:color w:val="auto"/>
                <w:sz w:val="22"/>
                <w:szCs w:val="22"/>
              </w:rPr>
            </w:pPr>
            <w:r w:rsidRPr="003A77AE">
              <w:rPr>
                <w:b w:val="0"/>
                <w:color w:val="auto"/>
                <w:sz w:val="22"/>
                <w:szCs w:val="22"/>
                <w:lang w:val="es-US"/>
              </w:rPr>
              <w:t>Crear mesas de examen.</w:t>
            </w:r>
          </w:p>
          <w:p w:rsidR="00F2073C" w:rsidRDefault="00244F77" w:rsidP="00D85DA1">
            <w:pPr>
              <w:pStyle w:val="PSI-Ttulo2"/>
              <w:numPr>
                <w:ilvl w:val="0"/>
                <w:numId w:val="41"/>
              </w:numPr>
              <w:rPr>
                <w:b w:val="0"/>
                <w:color w:val="auto"/>
                <w:sz w:val="22"/>
                <w:szCs w:val="22"/>
              </w:rPr>
            </w:pPr>
            <w:r w:rsidRPr="00F2073C">
              <w:rPr>
                <w:b w:val="0"/>
                <w:color w:val="auto"/>
                <w:sz w:val="22"/>
                <w:szCs w:val="22"/>
                <w:lang w:val="es-US"/>
              </w:rPr>
              <w:lastRenderedPageBreak/>
              <w:t>Informes  mesas de examen.</w:t>
            </w:r>
          </w:p>
          <w:p w:rsidR="00627010" w:rsidRPr="00F2073C" w:rsidRDefault="00627010" w:rsidP="00D85DA1">
            <w:pPr>
              <w:pStyle w:val="PSI-Ttulo2"/>
              <w:numPr>
                <w:ilvl w:val="0"/>
                <w:numId w:val="41"/>
              </w:numPr>
              <w:rPr>
                <w:b w:val="0"/>
                <w:color w:val="auto"/>
                <w:sz w:val="22"/>
                <w:szCs w:val="22"/>
              </w:rPr>
            </w:pPr>
            <w:r w:rsidRPr="00F2073C">
              <w:rPr>
                <w:b w:val="0"/>
                <w:color w:val="auto"/>
                <w:sz w:val="22"/>
                <w:szCs w:val="22"/>
                <w:lang w:val="es-US"/>
              </w:rPr>
              <w:t>Informes  horarios de cursada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Borrar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Modificar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Generar horarios de aula.</w:t>
            </w:r>
          </w:p>
          <w:p w:rsidR="00033118" w:rsidRPr="00F2073C" w:rsidRDefault="00244F77" w:rsidP="00D85DA1">
            <w:pPr>
              <w:pStyle w:val="PSI-Ttulo2"/>
              <w:numPr>
                <w:ilvl w:val="0"/>
                <w:numId w:val="42"/>
              </w:numPr>
              <w:rPr>
                <w:b w:val="0"/>
                <w:color w:val="auto"/>
                <w:sz w:val="22"/>
                <w:szCs w:val="22"/>
              </w:rPr>
            </w:pPr>
            <w:r w:rsidRPr="00F2073C">
              <w:rPr>
                <w:b w:val="0"/>
                <w:color w:val="auto"/>
                <w:sz w:val="22"/>
                <w:szCs w:val="22"/>
                <w:lang w:val="es-US"/>
              </w:rPr>
              <w:t>Buscar carrera.</w:t>
            </w:r>
          </w:p>
          <w:p w:rsidR="003A77AE" w:rsidRDefault="00244F77" w:rsidP="00D85DA1">
            <w:pPr>
              <w:pStyle w:val="PSI-Ttulo2"/>
              <w:numPr>
                <w:ilvl w:val="0"/>
                <w:numId w:val="42"/>
              </w:numPr>
              <w:rPr>
                <w:b w:val="0"/>
                <w:color w:val="auto"/>
                <w:sz w:val="22"/>
                <w:szCs w:val="22"/>
              </w:rPr>
            </w:pPr>
            <w:r w:rsidRPr="00F2073C">
              <w:rPr>
                <w:b w:val="0"/>
                <w:color w:val="auto"/>
                <w:sz w:val="22"/>
                <w:szCs w:val="22"/>
                <w:lang w:val="es-US"/>
              </w:rPr>
              <w:t>Borrar  carrera.</w:t>
            </w:r>
          </w:p>
          <w:p w:rsidR="00627010" w:rsidRPr="003A77AE" w:rsidRDefault="00627010" w:rsidP="00D85DA1">
            <w:pPr>
              <w:pStyle w:val="PSI-Ttulo2"/>
              <w:numPr>
                <w:ilvl w:val="0"/>
                <w:numId w:val="42"/>
              </w:numPr>
              <w:rPr>
                <w:b w:val="0"/>
                <w:color w:val="auto"/>
                <w:sz w:val="22"/>
                <w:szCs w:val="22"/>
              </w:rPr>
            </w:pPr>
            <w:r w:rsidRPr="003A77AE">
              <w:rPr>
                <w:b w:val="0"/>
                <w:color w:val="auto"/>
                <w:sz w:val="22"/>
                <w:szCs w:val="22"/>
                <w:lang w:val="es-US"/>
              </w:rPr>
              <w:t>Modifica carrera</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usuario.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Modificar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Borrar rol.</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Crear permiso.</w:t>
            </w:r>
          </w:p>
          <w:p w:rsidR="00033118" w:rsidRPr="00F2073C" w:rsidRDefault="00244F77" w:rsidP="00D85DA1">
            <w:pPr>
              <w:pStyle w:val="PSI-Ttulo2"/>
              <w:numPr>
                <w:ilvl w:val="0"/>
                <w:numId w:val="43"/>
              </w:numPr>
              <w:rPr>
                <w:b w:val="0"/>
                <w:color w:val="auto"/>
                <w:sz w:val="22"/>
                <w:szCs w:val="22"/>
              </w:rPr>
            </w:pPr>
            <w:r w:rsidRPr="00F2073C">
              <w:rPr>
                <w:b w:val="0"/>
                <w:color w:val="auto"/>
                <w:sz w:val="22"/>
                <w:szCs w:val="22"/>
                <w:lang w:val="es-US"/>
              </w:rPr>
              <w:t>Buscar permiso.</w:t>
            </w:r>
          </w:p>
          <w:p w:rsidR="00B53DE0" w:rsidRPr="009D5C79" w:rsidRDefault="00244F77" w:rsidP="009D5C79">
            <w:pPr>
              <w:pStyle w:val="PSI-Ttulo2"/>
              <w:numPr>
                <w:ilvl w:val="0"/>
                <w:numId w:val="43"/>
              </w:numPr>
              <w:rPr>
                <w:b w:val="0"/>
                <w:color w:val="auto"/>
                <w:sz w:val="22"/>
                <w:szCs w:val="22"/>
              </w:rPr>
            </w:pPr>
            <w:r w:rsidRPr="00F2073C">
              <w:rPr>
                <w:b w:val="0"/>
                <w:color w:val="auto"/>
                <w:sz w:val="22"/>
                <w:szCs w:val="22"/>
                <w:lang w:val="es-US"/>
              </w:rPr>
              <w:t>Borrar permiso.</w:t>
            </w:r>
          </w:p>
        </w:tc>
      </w:tr>
    </w:tbl>
    <w:p w:rsidR="00B53DE0" w:rsidRDefault="00B53DE0" w:rsidP="00DC4081">
      <w:pPr>
        <w:pStyle w:val="PSI-Ttulo2"/>
        <w:jc w:val="both"/>
      </w:pPr>
    </w:p>
    <w:p w:rsidR="00577935" w:rsidRDefault="0057793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211"/>
        <w:gridCol w:w="176"/>
      </w:tblGrid>
      <w:tr w:rsidR="00763273" w:rsidTr="00B53DE0">
        <w:tc>
          <w:tcPr>
            <w:tcW w:w="8330" w:type="dxa"/>
            <w:gridSpan w:val="3"/>
          </w:tcPr>
          <w:p w:rsidR="00763273" w:rsidRDefault="00763273" w:rsidP="00B53DE0">
            <w:pPr>
              <w:pStyle w:val="PSI-Ttulo2"/>
              <w:ind w:left="0" w:firstLine="0"/>
              <w:jc w:val="both"/>
            </w:pPr>
            <w:r>
              <w:lastRenderedPageBreak/>
              <w:t xml:space="preserve">Reunión Nº </w:t>
            </w:r>
            <w:r w:rsidR="00577935">
              <w:t>7</w:t>
            </w:r>
            <w:r>
              <w:t xml:space="preserve">  Fase de Inicio  Iteración 1</w:t>
            </w:r>
          </w:p>
        </w:tc>
      </w:tr>
      <w:tr w:rsidR="00763273" w:rsidTr="00B53DE0">
        <w:tc>
          <w:tcPr>
            <w:tcW w:w="8330" w:type="dxa"/>
            <w:gridSpan w:val="3"/>
          </w:tcPr>
          <w:p w:rsidR="00763273" w:rsidRDefault="00763273" w:rsidP="00B53DE0">
            <w:pPr>
              <w:pStyle w:val="PSI-Ttulo2"/>
              <w:ind w:left="0" w:firstLine="0"/>
              <w:jc w:val="both"/>
            </w:pPr>
            <w:r>
              <w:t>Fecha : 11/09/2017</w:t>
            </w:r>
          </w:p>
        </w:tc>
      </w:tr>
      <w:tr w:rsidR="00763273" w:rsidTr="00B53DE0">
        <w:tc>
          <w:tcPr>
            <w:tcW w:w="8330" w:type="dxa"/>
            <w:gridSpan w:val="3"/>
          </w:tcPr>
          <w:p w:rsidR="00763273" w:rsidRDefault="00167A10" w:rsidP="00B53DE0">
            <w:pPr>
              <w:pStyle w:val="PSI-Ttulo2"/>
              <w:ind w:left="0" w:firstLine="0"/>
              <w:jc w:val="both"/>
            </w:pPr>
            <w:r>
              <w:t>Lugar: Vía WhatsA</w:t>
            </w:r>
            <w:r w:rsidR="00763273">
              <w:t>pp</w:t>
            </w:r>
          </w:p>
        </w:tc>
      </w:tr>
      <w:tr w:rsidR="00763273" w:rsidTr="009D5C79">
        <w:trPr>
          <w:gridAfter w:val="1"/>
          <w:wAfter w:w="176" w:type="dxa"/>
        </w:trPr>
        <w:tc>
          <w:tcPr>
            <w:tcW w:w="2943" w:type="dxa"/>
          </w:tcPr>
          <w:p w:rsidR="00763273" w:rsidRDefault="00763273" w:rsidP="00B53DE0">
            <w:pPr>
              <w:pStyle w:val="PSI-Ttulo2"/>
              <w:ind w:left="0" w:firstLine="0"/>
              <w:jc w:val="both"/>
            </w:pPr>
            <w:r>
              <w:t>Temas</w:t>
            </w:r>
          </w:p>
        </w:tc>
        <w:tc>
          <w:tcPr>
            <w:tcW w:w="5211" w:type="dxa"/>
          </w:tcPr>
          <w:p w:rsidR="007A3788" w:rsidRDefault="007A3788" w:rsidP="007467EC">
            <w:pPr>
              <w:pStyle w:val="PSI-Ttulo2"/>
              <w:ind w:left="601" w:hanging="460"/>
              <w:jc w:val="both"/>
              <w:rPr>
                <w:b w:val="0"/>
                <w:color w:val="auto"/>
                <w:sz w:val="22"/>
                <w:szCs w:val="22"/>
              </w:rPr>
            </w:pPr>
          </w:p>
          <w:p w:rsidR="007A3788" w:rsidRDefault="009A45D1" w:rsidP="008B4B8F">
            <w:pPr>
              <w:pStyle w:val="PSI-Ttulo2"/>
              <w:numPr>
                <w:ilvl w:val="0"/>
                <w:numId w:val="38"/>
              </w:numPr>
              <w:ind w:left="601" w:hanging="459"/>
              <w:jc w:val="both"/>
              <w:rPr>
                <w:b w:val="0"/>
                <w:color w:val="auto"/>
                <w:sz w:val="22"/>
                <w:szCs w:val="22"/>
              </w:rPr>
            </w:pPr>
            <w:r w:rsidRPr="00FD511C">
              <w:rPr>
                <w:b w:val="0"/>
                <w:color w:val="auto"/>
                <w:sz w:val="22"/>
                <w:szCs w:val="22"/>
              </w:rPr>
              <w:t>Evaluación final Fase de Inicio  Iteración 1</w:t>
            </w:r>
          </w:p>
          <w:p w:rsidR="00FD511C" w:rsidRPr="007A3788" w:rsidRDefault="00FD511C" w:rsidP="007467EC">
            <w:pPr>
              <w:pStyle w:val="PSI-Ttulo2"/>
              <w:numPr>
                <w:ilvl w:val="0"/>
                <w:numId w:val="38"/>
              </w:numPr>
              <w:ind w:left="601" w:hanging="460"/>
              <w:jc w:val="both"/>
              <w:rPr>
                <w:b w:val="0"/>
                <w:color w:val="auto"/>
                <w:sz w:val="22"/>
                <w:szCs w:val="22"/>
              </w:rPr>
            </w:pPr>
            <w:r w:rsidRPr="007A3788">
              <w:rPr>
                <w:b w:val="0"/>
                <w:color w:val="auto"/>
                <w:sz w:val="22"/>
                <w:szCs w:val="22"/>
              </w:rPr>
              <w:t>Al finalizar la presente iteración se deberán haber alcanzado los siguientes objetivos:</w:t>
            </w:r>
          </w:p>
          <w:p w:rsidR="007467EC" w:rsidRDefault="00FD511C" w:rsidP="00F174DC">
            <w:pPr>
              <w:pStyle w:val="PSI-Normal"/>
            </w:pPr>
            <w:r>
              <w:t>Redactar los planes del proyecto.</w:t>
            </w:r>
          </w:p>
          <w:p w:rsidR="007467EC" w:rsidRDefault="00FD511C" w:rsidP="00F174DC">
            <w:pPr>
              <w:pStyle w:val="PSI-Normal"/>
            </w:pPr>
            <w:r>
              <w:t>Finalizar el Modelo de Negocio.</w:t>
            </w:r>
          </w:p>
          <w:p w:rsidR="007467EC" w:rsidRDefault="00FD511C" w:rsidP="00F174DC">
            <w:pPr>
              <w:pStyle w:val="PSI-Normal"/>
            </w:pPr>
            <w:r>
              <w:t xml:space="preserve">Iniciar el Modelo de Casos de Uso junto con la priorización de los mismos. </w:t>
            </w:r>
          </w:p>
          <w:p w:rsidR="007467EC" w:rsidRDefault="00FD511C" w:rsidP="00F174DC">
            <w:pPr>
              <w:pStyle w:val="PSI-Normal"/>
            </w:pPr>
            <w:r>
              <w:t>Redactar el Modelo de Visión.</w:t>
            </w:r>
          </w:p>
          <w:p w:rsidR="007467EC" w:rsidRDefault="00FD511C" w:rsidP="00F174DC">
            <w:pPr>
              <w:pStyle w:val="PSI-Normal"/>
            </w:pPr>
            <w:r>
              <w:t>Redactar Especificación de Requerimientos de Software.</w:t>
            </w:r>
          </w:p>
          <w:p w:rsidR="007467EC" w:rsidRDefault="00FD511C" w:rsidP="00F174DC">
            <w:pPr>
              <w:pStyle w:val="PSI-Normal"/>
            </w:pPr>
            <w:r>
              <w:t xml:space="preserve">Iniciar la Arquitectura del Sistema. </w:t>
            </w:r>
          </w:p>
          <w:p w:rsidR="007467EC" w:rsidRDefault="00FD511C" w:rsidP="00F174DC">
            <w:pPr>
              <w:pStyle w:val="PSI-Normal"/>
            </w:pPr>
            <w:r>
              <w:t>Gestionar riesgos.</w:t>
            </w:r>
          </w:p>
          <w:p w:rsidR="00FD511C" w:rsidRDefault="00FD511C" w:rsidP="00F174DC">
            <w:pPr>
              <w:pStyle w:val="PSI-Normal"/>
            </w:pPr>
            <w:r>
              <w:t>Estimación del proyecto.</w:t>
            </w:r>
          </w:p>
          <w:p w:rsidR="00FD511C" w:rsidRDefault="00FD511C" w:rsidP="007467EC">
            <w:pPr>
              <w:pStyle w:val="PSI-Ttulo2"/>
              <w:ind w:left="601" w:hanging="460"/>
              <w:jc w:val="both"/>
            </w:pPr>
          </w:p>
        </w:tc>
      </w:tr>
      <w:tr w:rsidR="00763273" w:rsidTr="009D5C79">
        <w:trPr>
          <w:gridAfter w:val="1"/>
          <w:wAfter w:w="176" w:type="dxa"/>
        </w:trPr>
        <w:tc>
          <w:tcPr>
            <w:tcW w:w="2943" w:type="dxa"/>
          </w:tcPr>
          <w:p w:rsidR="00763273" w:rsidRDefault="00763273" w:rsidP="00B53DE0">
            <w:pPr>
              <w:pStyle w:val="PSI-Ttulo2"/>
              <w:ind w:left="0" w:firstLine="0"/>
              <w:jc w:val="both"/>
            </w:pPr>
            <w:r>
              <w:t>Resolución</w:t>
            </w:r>
          </w:p>
        </w:tc>
        <w:tc>
          <w:tcPr>
            <w:tcW w:w="5211" w:type="dxa"/>
          </w:tcPr>
          <w:p w:rsidR="00196402" w:rsidRDefault="00196402" w:rsidP="007467EC">
            <w:pPr>
              <w:pStyle w:val="Prrafodelista"/>
              <w:ind w:left="601" w:hanging="460"/>
              <w:jc w:val="both"/>
            </w:pPr>
          </w:p>
          <w:p w:rsidR="00196402" w:rsidRDefault="00196402" w:rsidP="007467EC">
            <w:pPr>
              <w:pStyle w:val="Prrafodelista"/>
              <w:numPr>
                <w:ilvl w:val="0"/>
                <w:numId w:val="44"/>
              </w:numPr>
              <w:ind w:left="601" w:hanging="460"/>
              <w:jc w:val="both"/>
            </w:pPr>
            <w:r>
              <w:t>Se detallan los objetivos que se han alcanzado:</w:t>
            </w:r>
          </w:p>
          <w:p w:rsidR="007467EC" w:rsidRDefault="00196402" w:rsidP="00F174DC">
            <w:pPr>
              <w:pStyle w:val="PSI-Normal"/>
            </w:pPr>
            <w:r>
              <w:t>Redactar los planes del proyecto.</w:t>
            </w:r>
          </w:p>
          <w:p w:rsidR="007467EC" w:rsidRDefault="00196402" w:rsidP="00F174DC">
            <w:pPr>
              <w:pStyle w:val="PSI-Normal"/>
            </w:pPr>
            <w:r>
              <w:t>Finalizar el Modelo de Negocio.</w:t>
            </w:r>
          </w:p>
          <w:p w:rsidR="00543D00" w:rsidRDefault="00196402" w:rsidP="00F174DC">
            <w:pPr>
              <w:pStyle w:val="PSI-Normal"/>
            </w:pPr>
            <w:r>
              <w:t xml:space="preserve">Iniciar el Modelo de Casos de Uso junto con la priorización de los mismos. </w:t>
            </w:r>
          </w:p>
          <w:p w:rsidR="007A3788" w:rsidRDefault="007A3788" w:rsidP="00F174DC">
            <w:pPr>
              <w:pStyle w:val="PSI-Normal"/>
            </w:pPr>
          </w:p>
          <w:p w:rsidR="007A3788" w:rsidRDefault="00196402" w:rsidP="00F174DC">
            <w:pPr>
              <w:pStyle w:val="PSI-Normal"/>
            </w:pPr>
            <w:r>
              <w:t>Se detallan los objetivos que no se han alcanzado:</w:t>
            </w:r>
          </w:p>
          <w:p w:rsidR="00196402" w:rsidRDefault="00196402" w:rsidP="00F174DC">
            <w:pPr>
              <w:pStyle w:val="PSI-Normal"/>
            </w:pPr>
            <w:r>
              <w:t>Redactar el Modelo de Visión.</w:t>
            </w:r>
          </w:p>
          <w:p w:rsidR="00196402" w:rsidRDefault="00196402" w:rsidP="00F174DC">
            <w:pPr>
              <w:pStyle w:val="PSI-Normal"/>
            </w:pPr>
            <w:r>
              <w:t>Redactar Especificación de Requerimientos de Software.</w:t>
            </w:r>
          </w:p>
          <w:p w:rsidR="00196402" w:rsidRDefault="00196402" w:rsidP="00F174DC">
            <w:pPr>
              <w:pStyle w:val="PSI-Normal"/>
            </w:pPr>
            <w:r>
              <w:t xml:space="preserve">Iniciar la Arquitectura del Sistema. </w:t>
            </w:r>
          </w:p>
          <w:p w:rsidR="00196402" w:rsidRDefault="00196402" w:rsidP="00F174DC">
            <w:pPr>
              <w:pStyle w:val="PSI-Normal"/>
            </w:pPr>
            <w:r>
              <w:t>Gestionar riesgos.</w:t>
            </w:r>
          </w:p>
          <w:p w:rsidR="007A3788" w:rsidRDefault="00196402" w:rsidP="00F174DC">
            <w:pPr>
              <w:pStyle w:val="PSI-Normal"/>
            </w:pPr>
            <w:r>
              <w:t>Estimación del proyecto.</w:t>
            </w:r>
          </w:p>
          <w:p w:rsidR="007A3788" w:rsidRDefault="007A3788" w:rsidP="00F174DC">
            <w:pPr>
              <w:pStyle w:val="PSI-Normal"/>
            </w:pPr>
          </w:p>
          <w:p w:rsidR="007A3788" w:rsidRPr="00C2124A" w:rsidRDefault="007A3788" w:rsidP="00F174DC">
            <w:pPr>
              <w:pStyle w:val="PSI-Normal"/>
            </w:pPr>
            <w:r>
              <w:t>Todos aquellos objetivos que no se han concluido, serán planificados para la próxima iteración.</w:t>
            </w:r>
          </w:p>
          <w:p w:rsidR="00763273" w:rsidRDefault="00763273" w:rsidP="007467EC">
            <w:pPr>
              <w:pStyle w:val="PSI-Ttulo2"/>
              <w:ind w:left="601" w:hanging="460"/>
              <w:jc w:val="both"/>
            </w:pPr>
          </w:p>
        </w:tc>
      </w:tr>
    </w:tbl>
    <w:p w:rsidR="00763273" w:rsidRDefault="00763273" w:rsidP="00DC4081">
      <w:pPr>
        <w:pStyle w:val="PSI-Ttulo2"/>
        <w:jc w:val="both"/>
      </w:pPr>
    </w:p>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Tr="00577935">
        <w:tc>
          <w:tcPr>
            <w:tcW w:w="8330" w:type="dxa"/>
            <w:gridSpan w:val="2"/>
          </w:tcPr>
          <w:p w:rsidR="00577935" w:rsidRDefault="007467EC" w:rsidP="00A15090">
            <w:pPr>
              <w:pStyle w:val="PSI-Ttulo2"/>
              <w:ind w:left="0" w:firstLine="0"/>
              <w:jc w:val="both"/>
            </w:pPr>
            <w:r>
              <w:lastRenderedPageBreak/>
              <w:t>Reunión Nº 8</w:t>
            </w:r>
            <w:r w:rsidR="00577935">
              <w:t xml:space="preserve">   </w:t>
            </w:r>
            <w:r>
              <w:t xml:space="preserve">Evaluación Todo hasta Fase </w:t>
            </w:r>
            <w:r w:rsidR="00A15090">
              <w:t>Construcción Iteración 1</w:t>
            </w:r>
            <w:r>
              <w:t xml:space="preserve"> </w:t>
            </w:r>
          </w:p>
        </w:tc>
      </w:tr>
      <w:tr w:rsidR="00577935" w:rsidTr="00577935">
        <w:tc>
          <w:tcPr>
            <w:tcW w:w="8330" w:type="dxa"/>
            <w:gridSpan w:val="2"/>
          </w:tcPr>
          <w:p w:rsidR="00577935" w:rsidRDefault="00A15090" w:rsidP="00577935">
            <w:pPr>
              <w:pStyle w:val="PSI-Ttulo2"/>
              <w:ind w:left="0" w:firstLine="0"/>
              <w:jc w:val="both"/>
            </w:pPr>
            <w:r>
              <w:t>Fecha : 14/10</w:t>
            </w:r>
            <w:r w:rsidR="00577935">
              <w:t>/2017</w:t>
            </w:r>
          </w:p>
        </w:tc>
      </w:tr>
      <w:tr w:rsidR="00577935" w:rsidTr="00577935">
        <w:tc>
          <w:tcPr>
            <w:tcW w:w="8330" w:type="dxa"/>
            <w:gridSpan w:val="2"/>
          </w:tcPr>
          <w:p w:rsidR="00577935" w:rsidRDefault="00577935" w:rsidP="007467EC">
            <w:pPr>
              <w:pStyle w:val="PSI-Ttulo2"/>
              <w:ind w:left="0" w:firstLine="0"/>
              <w:jc w:val="both"/>
            </w:pPr>
            <w:r>
              <w:t xml:space="preserve">Lugar: </w:t>
            </w:r>
            <w:r w:rsidR="007467EC">
              <w:t>Domicilio de Sandra</w:t>
            </w:r>
          </w:p>
        </w:tc>
      </w:tr>
      <w:tr w:rsidR="00577935" w:rsidTr="00915E7A">
        <w:tc>
          <w:tcPr>
            <w:tcW w:w="2943" w:type="dxa"/>
          </w:tcPr>
          <w:p w:rsidR="00577935" w:rsidRDefault="00577935" w:rsidP="00577935">
            <w:pPr>
              <w:pStyle w:val="PSI-Ttulo2"/>
              <w:ind w:left="0" w:firstLine="0"/>
              <w:jc w:val="both"/>
            </w:pPr>
            <w:r>
              <w:t>Temas</w:t>
            </w:r>
          </w:p>
        </w:tc>
        <w:tc>
          <w:tcPr>
            <w:tcW w:w="5387" w:type="dxa"/>
          </w:tcPr>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Plan de riesgos.</w:t>
            </w:r>
          </w:p>
          <w:p w:rsidR="002C7258" w:rsidRPr="00A15090" w:rsidRDefault="00717674" w:rsidP="007467EC">
            <w:pPr>
              <w:pStyle w:val="PSI-Ttulo2"/>
              <w:numPr>
                <w:ilvl w:val="0"/>
                <w:numId w:val="38"/>
              </w:numPr>
              <w:rPr>
                <w:b w:val="0"/>
                <w:color w:val="auto"/>
                <w:sz w:val="22"/>
                <w:szCs w:val="22"/>
              </w:rPr>
            </w:pPr>
            <w:r>
              <w:rPr>
                <w:b w:val="0"/>
                <w:color w:val="auto"/>
                <w:sz w:val="22"/>
                <w:szCs w:val="22"/>
                <w:lang w:val="es-ES"/>
              </w:rPr>
              <w:t>Estimación de la Iteración</w:t>
            </w:r>
            <w:r w:rsidR="0020251C" w:rsidRPr="00A15090">
              <w:rPr>
                <w:b w:val="0"/>
                <w:color w:val="auto"/>
                <w:sz w:val="22"/>
                <w:szCs w:val="22"/>
                <w:lang w:val="es-ES"/>
              </w:rPr>
              <w:t>.</w:t>
            </w:r>
          </w:p>
          <w:p w:rsidR="002C7258" w:rsidRPr="00A15090" w:rsidRDefault="0020251C" w:rsidP="007467EC">
            <w:pPr>
              <w:pStyle w:val="PSI-Ttulo2"/>
              <w:numPr>
                <w:ilvl w:val="0"/>
                <w:numId w:val="38"/>
              </w:numPr>
              <w:rPr>
                <w:b w:val="0"/>
                <w:color w:val="auto"/>
                <w:sz w:val="22"/>
                <w:szCs w:val="22"/>
              </w:rPr>
            </w:pPr>
            <w:r w:rsidRPr="00A15090">
              <w:rPr>
                <w:b w:val="0"/>
                <w:color w:val="auto"/>
                <w:sz w:val="22"/>
                <w:szCs w:val="22"/>
                <w:lang w:val="es-ES"/>
              </w:rPr>
              <w:t>Prototipo.</w:t>
            </w:r>
          </w:p>
          <w:p w:rsidR="00577935" w:rsidRPr="00A15090" w:rsidRDefault="007467EC" w:rsidP="007467EC">
            <w:pPr>
              <w:pStyle w:val="PSI-Ttulo2"/>
              <w:numPr>
                <w:ilvl w:val="0"/>
                <w:numId w:val="38"/>
              </w:numPr>
              <w:jc w:val="both"/>
              <w:rPr>
                <w:color w:val="auto"/>
                <w:sz w:val="22"/>
                <w:szCs w:val="22"/>
              </w:rPr>
            </w:pPr>
            <w:r w:rsidRPr="00A15090">
              <w:rPr>
                <w:b w:val="0"/>
                <w:color w:val="auto"/>
                <w:sz w:val="22"/>
                <w:szCs w:val="22"/>
                <w:lang w:val="es-ES"/>
              </w:rPr>
              <w:t>UARGFLOW e Ionic Funcional</w:t>
            </w:r>
          </w:p>
        </w:tc>
      </w:tr>
      <w:tr w:rsidR="00577935" w:rsidTr="00915E7A">
        <w:tc>
          <w:tcPr>
            <w:tcW w:w="2943" w:type="dxa"/>
          </w:tcPr>
          <w:p w:rsidR="00577935" w:rsidRDefault="00577935" w:rsidP="00577935">
            <w:pPr>
              <w:pStyle w:val="PSI-Ttulo2"/>
              <w:ind w:left="0" w:firstLine="0"/>
              <w:jc w:val="both"/>
            </w:pPr>
            <w:r>
              <w:t>Resolución</w:t>
            </w:r>
          </w:p>
        </w:tc>
        <w:tc>
          <w:tcPr>
            <w:tcW w:w="5387" w:type="dxa"/>
          </w:tcPr>
          <w:p w:rsidR="001140FF" w:rsidRDefault="001140FF" w:rsidP="001140FF">
            <w:pPr>
              <w:pStyle w:val="PSI-Ttulo2"/>
              <w:ind w:left="720" w:firstLine="0"/>
              <w:jc w:val="both"/>
              <w:rPr>
                <w:b w:val="0"/>
                <w:color w:val="auto"/>
                <w:sz w:val="22"/>
                <w:szCs w:val="22"/>
              </w:rPr>
            </w:pPr>
          </w:p>
          <w:p w:rsidR="00577935" w:rsidRDefault="00A15090" w:rsidP="00D85DA1">
            <w:pPr>
              <w:pStyle w:val="PSI-Ttulo2"/>
              <w:numPr>
                <w:ilvl w:val="0"/>
                <w:numId w:val="38"/>
              </w:numPr>
              <w:jc w:val="both"/>
              <w:rPr>
                <w:b w:val="0"/>
                <w:color w:val="auto"/>
                <w:sz w:val="22"/>
                <w:szCs w:val="22"/>
              </w:rPr>
            </w:pPr>
            <w:r w:rsidRPr="00A15090">
              <w:rPr>
                <w:b w:val="0"/>
                <w:color w:val="auto"/>
                <w:sz w:val="22"/>
                <w:szCs w:val="22"/>
              </w:rPr>
              <w:t>Mostramos la Gestión de riesgos</w:t>
            </w:r>
            <w:r>
              <w:rPr>
                <w:b w:val="0"/>
                <w:color w:val="auto"/>
                <w:sz w:val="22"/>
                <w:szCs w:val="22"/>
              </w:rPr>
              <w:t>- Fase Construcción Iteración 1.</w:t>
            </w:r>
          </w:p>
          <w:p w:rsidR="00A15090" w:rsidRDefault="00A15090" w:rsidP="00A15090">
            <w:pPr>
              <w:pStyle w:val="PSI-Ttulo2"/>
              <w:numPr>
                <w:ilvl w:val="0"/>
                <w:numId w:val="38"/>
              </w:numPr>
              <w:jc w:val="both"/>
              <w:rPr>
                <w:b w:val="0"/>
                <w:color w:val="auto"/>
                <w:sz w:val="22"/>
                <w:szCs w:val="22"/>
              </w:rPr>
            </w:pPr>
            <w:r>
              <w:rPr>
                <w:b w:val="0"/>
                <w:color w:val="auto"/>
                <w:sz w:val="22"/>
                <w:szCs w:val="22"/>
              </w:rPr>
              <w:t>Resumen de Riesgo con el grafico que nos permite ver cuáles son los más importantes ha tratar.</w:t>
            </w:r>
          </w:p>
          <w:p w:rsidR="00A15090" w:rsidRDefault="00A15090" w:rsidP="00A15090">
            <w:pPr>
              <w:pStyle w:val="PSI-Ttulo2"/>
              <w:numPr>
                <w:ilvl w:val="0"/>
                <w:numId w:val="38"/>
              </w:numPr>
              <w:jc w:val="both"/>
              <w:rPr>
                <w:b w:val="0"/>
                <w:color w:val="auto"/>
                <w:sz w:val="22"/>
                <w:szCs w:val="22"/>
              </w:rPr>
            </w:pPr>
            <w:r>
              <w:rPr>
                <w:b w:val="0"/>
                <w:color w:val="auto"/>
                <w:sz w:val="22"/>
                <w:szCs w:val="22"/>
              </w:rPr>
              <w:t>Estimaciones del proyecto:</w:t>
            </w:r>
          </w:p>
          <w:p w:rsidR="00A15090" w:rsidRDefault="00A15090" w:rsidP="0020251C">
            <w:pPr>
              <w:pStyle w:val="PSI-Ttulo2"/>
              <w:numPr>
                <w:ilvl w:val="0"/>
                <w:numId w:val="46"/>
              </w:numPr>
              <w:jc w:val="both"/>
              <w:rPr>
                <w:b w:val="0"/>
                <w:color w:val="auto"/>
                <w:sz w:val="22"/>
                <w:szCs w:val="22"/>
              </w:rPr>
            </w:pPr>
            <w:r>
              <w:rPr>
                <w:b w:val="0"/>
                <w:color w:val="auto"/>
                <w:sz w:val="22"/>
                <w:szCs w:val="22"/>
              </w:rPr>
              <w:t xml:space="preserve"> 1 año y 3 meses.</w:t>
            </w:r>
          </w:p>
          <w:p w:rsidR="00A15090" w:rsidRDefault="00A15090" w:rsidP="0020251C">
            <w:pPr>
              <w:pStyle w:val="PSI-Ttulo2"/>
              <w:numPr>
                <w:ilvl w:val="0"/>
                <w:numId w:val="47"/>
              </w:numPr>
              <w:jc w:val="both"/>
              <w:rPr>
                <w:b w:val="0"/>
                <w:color w:val="auto"/>
                <w:sz w:val="22"/>
                <w:szCs w:val="22"/>
              </w:rPr>
            </w:pPr>
            <w:r>
              <w:rPr>
                <w:b w:val="0"/>
                <w:color w:val="auto"/>
                <w:sz w:val="22"/>
                <w:szCs w:val="22"/>
              </w:rPr>
              <w:t>Estimación 1, considerando lo</w:t>
            </w:r>
            <w:r w:rsidR="001140FF">
              <w:rPr>
                <w:b w:val="0"/>
                <w:color w:val="auto"/>
                <w:sz w:val="22"/>
                <w:szCs w:val="22"/>
              </w:rPr>
              <w:t>s casos de usos realizados hasta el momento</w:t>
            </w:r>
          </w:p>
          <w:p w:rsidR="001140FF" w:rsidRDefault="001140FF" w:rsidP="0020251C">
            <w:pPr>
              <w:pStyle w:val="PSI-Ttulo2"/>
              <w:numPr>
                <w:ilvl w:val="0"/>
                <w:numId w:val="46"/>
              </w:numPr>
              <w:jc w:val="both"/>
              <w:rPr>
                <w:b w:val="0"/>
                <w:color w:val="auto"/>
                <w:sz w:val="22"/>
                <w:szCs w:val="22"/>
              </w:rPr>
            </w:pPr>
            <w:r>
              <w:rPr>
                <w:b w:val="0"/>
                <w:color w:val="auto"/>
                <w:sz w:val="22"/>
                <w:szCs w:val="22"/>
              </w:rPr>
              <w:t>7 meses.</w:t>
            </w:r>
          </w:p>
          <w:p w:rsidR="001140FF" w:rsidRDefault="001140FF" w:rsidP="0020251C">
            <w:pPr>
              <w:pStyle w:val="PSI-Ttulo2"/>
              <w:numPr>
                <w:ilvl w:val="0"/>
                <w:numId w:val="47"/>
              </w:numPr>
              <w:jc w:val="both"/>
              <w:rPr>
                <w:b w:val="0"/>
                <w:color w:val="auto"/>
                <w:sz w:val="22"/>
                <w:szCs w:val="22"/>
              </w:rPr>
            </w:pPr>
            <w:r>
              <w:rPr>
                <w:b w:val="0"/>
                <w:color w:val="auto"/>
                <w:sz w:val="22"/>
                <w:szCs w:val="22"/>
              </w:rPr>
              <w:t>Estimación 2, idem a lo anterior.</w:t>
            </w:r>
          </w:p>
          <w:p w:rsidR="001140FF" w:rsidRDefault="001140FF" w:rsidP="0020251C">
            <w:pPr>
              <w:pStyle w:val="PSI-Ttulo2"/>
              <w:numPr>
                <w:ilvl w:val="0"/>
                <w:numId w:val="46"/>
              </w:numPr>
              <w:jc w:val="both"/>
              <w:rPr>
                <w:b w:val="0"/>
                <w:color w:val="auto"/>
                <w:sz w:val="22"/>
                <w:szCs w:val="22"/>
              </w:rPr>
            </w:pPr>
            <w:r>
              <w:rPr>
                <w:b w:val="0"/>
                <w:color w:val="auto"/>
                <w:sz w:val="22"/>
                <w:szCs w:val="22"/>
              </w:rPr>
              <w:t>3 meses y 2 semanas.</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 de la App</w:t>
            </w:r>
          </w:p>
          <w:p w:rsidR="001140FF" w:rsidRPr="001140FF" w:rsidRDefault="001140FF" w:rsidP="0020251C">
            <w:pPr>
              <w:pStyle w:val="PSI-Ttulo2"/>
              <w:numPr>
                <w:ilvl w:val="0"/>
                <w:numId w:val="47"/>
              </w:numPr>
              <w:jc w:val="both"/>
              <w:rPr>
                <w:b w:val="0"/>
                <w:color w:val="auto"/>
                <w:sz w:val="22"/>
                <w:szCs w:val="22"/>
                <w:highlight w:val="yellow"/>
              </w:rPr>
            </w:pPr>
            <w:r w:rsidRPr="001140FF">
              <w:rPr>
                <w:b w:val="0"/>
                <w:color w:val="auto"/>
                <w:sz w:val="22"/>
                <w:szCs w:val="22"/>
                <w:highlight w:val="yellow"/>
              </w:rPr>
              <w:t>Prototipos de la Web, teniendo en cuenta la estructura de UARGFLOW</w:t>
            </w:r>
          </w:p>
          <w:p w:rsidR="001140FF" w:rsidRPr="001140FF" w:rsidRDefault="001140FF" w:rsidP="001140FF">
            <w:pPr>
              <w:pStyle w:val="PSI-Ttulo2"/>
              <w:ind w:left="1485" w:firstLine="0"/>
              <w:jc w:val="both"/>
              <w:rPr>
                <w:b w:val="0"/>
                <w:color w:val="auto"/>
                <w:sz w:val="22"/>
                <w:szCs w:val="22"/>
              </w:rPr>
            </w:pPr>
          </w:p>
          <w:p w:rsidR="00A15090" w:rsidRPr="00A15090" w:rsidRDefault="00A15090" w:rsidP="00A15090">
            <w:pPr>
              <w:pStyle w:val="PSI-Ttulo2"/>
              <w:ind w:left="1485" w:firstLine="0"/>
              <w:jc w:val="both"/>
              <w:rPr>
                <w:b w:val="0"/>
                <w:color w:val="auto"/>
                <w:sz w:val="22"/>
                <w:szCs w:val="22"/>
              </w:rPr>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5A48D3">
        <w:tc>
          <w:tcPr>
            <w:tcW w:w="8330" w:type="dxa"/>
            <w:gridSpan w:val="2"/>
          </w:tcPr>
          <w:p w:rsidR="00242E4D" w:rsidRDefault="00242E4D" w:rsidP="00717674">
            <w:pPr>
              <w:pStyle w:val="PSI-Ttulo2"/>
              <w:ind w:left="0" w:firstLine="0"/>
              <w:jc w:val="both"/>
            </w:pPr>
            <w:r>
              <w:lastRenderedPageBreak/>
              <w:t xml:space="preserve">Reunión Nº 9   </w:t>
            </w:r>
            <w:r w:rsidR="00717674">
              <w:t>Fase Construcción Iteración 1</w:t>
            </w:r>
          </w:p>
        </w:tc>
      </w:tr>
      <w:tr w:rsidR="00242E4D" w:rsidTr="005A48D3">
        <w:tc>
          <w:tcPr>
            <w:tcW w:w="8330" w:type="dxa"/>
            <w:gridSpan w:val="2"/>
          </w:tcPr>
          <w:p w:rsidR="00242E4D" w:rsidRDefault="00717674" w:rsidP="005A48D3">
            <w:pPr>
              <w:pStyle w:val="PSI-Ttulo2"/>
              <w:ind w:left="0" w:firstLine="0"/>
              <w:jc w:val="both"/>
            </w:pPr>
            <w:r>
              <w:t>Fecha : 28/10</w:t>
            </w:r>
            <w:r w:rsidR="00242E4D">
              <w:t>/2017</w:t>
            </w:r>
          </w:p>
        </w:tc>
      </w:tr>
      <w:tr w:rsidR="00242E4D" w:rsidTr="005A48D3">
        <w:tc>
          <w:tcPr>
            <w:tcW w:w="8330" w:type="dxa"/>
            <w:gridSpan w:val="2"/>
          </w:tcPr>
          <w:p w:rsidR="00242E4D" w:rsidRDefault="00242E4D" w:rsidP="00717674">
            <w:pPr>
              <w:pStyle w:val="PSI-Ttulo2"/>
              <w:ind w:left="0" w:firstLine="0"/>
              <w:jc w:val="both"/>
            </w:pPr>
            <w:r>
              <w:t xml:space="preserve">Lugar: </w:t>
            </w:r>
            <w:r w:rsidR="00717674">
              <w:t>Domicilio de Sandra</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42E4D"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Especificación de Caso de Uso</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Datos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Modelo de Diseño  </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Implementación</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Plan de pruebas</w:t>
            </w:r>
          </w:p>
          <w:p w:rsidR="00717674" w:rsidRPr="004535E3" w:rsidRDefault="00717674" w:rsidP="005A48D3">
            <w:pPr>
              <w:pStyle w:val="PSI-Ttulo2"/>
              <w:numPr>
                <w:ilvl w:val="0"/>
                <w:numId w:val="38"/>
              </w:numPr>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Casos de prueba</w:t>
            </w:r>
          </w:p>
          <w:p w:rsidR="00717674" w:rsidRPr="004535E3" w:rsidRDefault="00717674" w:rsidP="00717674">
            <w:pPr>
              <w:pStyle w:val="PSI-Ttulo2"/>
              <w:ind w:left="720" w:firstLine="0"/>
              <w:jc w:val="both"/>
              <w:rPr>
                <w:rFonts w:asciiTheme="minorHAnsi" w:hAnsiTheme="minorHAnsi" w:cstheme="minorHAnsi"/>
                <w:b w:val="0"/>
                <w:color w:val="auto"/>
                <w:sz w:val="22"/>
                <w:szCs w:val="22"/>
              </w:rPr>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42E4D" w:rsidRPr="004535E3"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Mostraremos las especificaciones  de</w:t>
            </w:r>
            <w:r w:rsidR="004535E3">
              <w:rPr>
                <w:rFonts w:asciiTheme="minorHAnsi" w:hAnsiTheme="minorHAnsi" w:cstheme="minorHAnsi"/>
                <w:b w:val="0"/>
                <w:color w:val="auto"/>
                <w:sz w:val="22"/>
                <w:szCs w:val="22"/>
              </w:rPr>
              <w:t xml:space="preserve"> los </w:t>
            </w:r>
            <w:r w:rsidRPr="004535E3">
              <w:rPr>
                <w:rFonts w:asciiTheme="minorHAnsi" w:hAnsiTheme="minorHAnsi" w:cstheme="minorHAnsi"/>
                <w:b w:val="0"/>
                <w:color w:val="auto"/>
                <w:sz w:val="22"/>
                <w:szCs w:val="22"/>
              </w:rPr>
              <w:t xml:space="preserve"> caso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de uso</w:t>
            </w:r>
            <w:r w:rsidR="004535E3">
              <w:rPr>
                <w:rFonts w:asciiTheme="minorHAnsi" w:hAnsiTheme="minorHAnsi" w:cstheme="minorHAnsi"/>
                <w:b w:val="0"/>
                <w:color w:val="auto"/>
                <w:sz w:val="22"/>
                <w:szCs w:val="22"/>
              </w:rPr>
              <w:t>s</w:t>
            </w:r>
            <w:r w:rsidRPr="004535E3">
              <w:rPr>
                <w:rFonts w:asciiTheme="minorHAnsi" w:hAnsiTheme="minorHAnsi" w:cstheme="minorHAnsi"/>
                <w:b w:val="0"/>
                <w:color w:val="auto"/>
                <w:sz w:val="22"/>
                <w:szCs w:val="22"/>
              </w:rPr>
              <w:t xml:space="preserve"> más complejos</w:t>
            </w:r>
            <w:r w:rsidR="004535E3">
              <w:rPr>
                <w:rFonts w:asciiTheme="minorHAnsi" w:hAnsiTheme="minorHAnsi" w:cstheme="minorHAnsi"/>
                <w:b w:val="0"/>
                <w:color w:val="auto"/>
                <w:sz w:val="22"/>
                <w:szCs w:val="22"/>
              </w:rPr>
              <w:t xml:space="preserve">. </w:t>
            </w:r>
            <w:r w:rsidRPr="004535E3">
              <w:rPr>
                <w:rFonts w:asciiTheme="minorHAnsi" w:hAnsiTheme="minorHAnsi" w:cstheme="minorHAnsi"/>
                <w:b w:val="0"/>
                <w:color w:val="auto"/>
                <w:sz w:val="22"/>
                <w:szCs w:val="22"/>
              </w:rPr>
              <w:t xml:space="preserve"> </w:t>
            </w:r>
            <w:r w:rsidR="004535E3">
              <w:rPr>
                <w:rFonts w:asciiTheme="minorHAnsi" w:hAnsiTheme="minorHAnsi" w:cstheme="minorHAnsi"/>
                <w:b w:val="0"/>
                <w:color w:val="auto"/>
                <w:sz w:val="22"/>
                <w:szCs w:val="22"/>
              </w:rPr>
              <w:t>P</w:t>
            </w:r>
            <w:r w:rsidRPr="004535E3">
              <w:rPr>
                <w:rFonts w:asciiTheme="minorHAnsi" w:hAnsiTheme="minorHAnsi" w:cstheme="minorHAnsi"/>
                <w:b w:val="0"/>
                <w:color w:val="auto"/>
                <w:sz w:val="22"/>
                <w:szCs w:val="22"/>
              </w:rPr>
              <w:t>or ejemplo uno de ellos es : Importar mesas de examen</w:t>
            </w:r>
          </w:p>
          <w:p w:rsidR="005438B6" w:rsidRDefault="005438B6" w:rsidP="009E2742">
            <w:pPr>
              <w:pStyle w:val="PSI-Ttulo2"/>
              <w:numPr>
                <w:ilvl w:val="0"/>
                <w:numId w:val="48"/>
              </w:numPr>
              <w:ind w:left="708" w:hanging="425"/>
              <w:jc w:val="both"/>
              <w:rPr>
                <w:rFonts w:asciiTheme="minorHAnsi" w:hAnsiTheme="minorHAnsi" w:cstheme="minorHAnsi"/>
                <w:b w:val="0"/>
                <w:color w:val="auto"/>
                <w:sz w:val="22"/>
                <w:szCs w:val="22"/>
              </w:rPr>
            </w:pPr>
            <w:r w:rsidRPr="004535E3">
              <w:rPr>
                <w:rFonts w:asciiTheme="minorHAnsi" w:hAnsiTheme="minorHAnsi" w:cstheme="minorHAnsi"/>
                <w:b w:val="0"/>
                <w:color w:val="auto"/>
                <w:sz w:val="22"/>
                <w:szCs w:val="22"/>
              </w:rPr>
              <w:t xml:space="preserve">El Modelo de datos que realizamos nos permite describir la estructura de la base de datos </w:t>
            </w:r>
            <w:r w:rsidR="009258B8" w:rsidRPr="004535E3">
              <w:rPr>
                <w:rFonts w:asciiTheme="minorHAnsi" w:hAnsiTheme="minorHAnsi" w:cstheme="minorHAnsi"/>
                <w:b w:val="0"/>
                <w:color w:val="auto"/>
                <w:sz w:val="22"/>
                <w:szCs w:val="22"/>
              </w:rPr>
              <w:t>que vamos a</w:t>
            </w:r>
            <w:r w:rsidRPr="004535E3">
              <w:rPr>
                <w:rFonts w:asciiTheme="minorHAnsi" w:hAnsiTheme="minorHAnsi" w:cstheme="minorHAnsi"/>
                <w:b w:val="0"/>
                <w:color w:val="auto"/>
                <w:sz w:val="22"/>
                <w:szCs w:val="22"/>
              </w:rPr>
              <w:t xml:space="preserve"> utilizar en el proyecto. </w:t>
            </w:r>
            <w:r w:rsidR="009258B8" w:rsidRPr="004535E3">
              <w:rPr>
                <w:rFonts w:asciiTheme="minorHAnsi" w:hAnsiTheme="minorHAnsi" w:cstheme="minorHAnsi"/>
                <w:b w:val="0"/>
                <w:color w:val="auto"/>
                <w:sz w:val="22"/>
                <w:szCs w:val="22"/>
              </w:rPr>
              <w:t>La misma muestra</w:t>
            </w:r>
            <w:r w:rsidRPr="004535E3">
              <w:rPr>
                <w:rFonts w:asciiTheme="minorHAnsi" w:hAnsiTheme="minorHAnsi" w:cstheme="minorHAnsi"/>
                <w:b w:val="0"/>
                <w:color w:val="auto"/>
                <w:sz w:val="22"/>
                <w:szCs w:val="22"/>
              </w:rPr>
              <w:t xml:space="preserve"> los tipos de datos y la forma </w:t>
            </w:r>
            <w:r w:rsidR="009258B8" w:rsidRPr="004535E3">
              <w:rPr>
                <w:rFonts w:asciiTheme="minorHAnsi" w:hAnsiTheme="minorHAnsi" w:cstheme="minorHAnsi"/>
                <w:b w:val="0"/>
                <w:color w:val="auto"/>
                <w:sz w:val="22"/>
                <w:szCs w:val="22"/>
              </w:rPr>
              <w:t xml:space="preserve">que </w:t>
            </w:r>
            <w:r w:rsidRPr="004535E3">
              <w:rPr>
                <w:rFonts w:asciiTheme="minorHAnsi" w:hAnsiTheme="minorHAnsi" w:cstheme="minorHAnsi"/>
                <w:b w:val="0"/>
                <w:color w:val="auto"/>
                <w:sz w:val="22"/>
                <w:szCs w:val="22"/>
              </w:rPr>
              <w:t xml:space="preserve"> se van a relacionar.</w:t>
            </w:r>
          </w:p>
          <w:p w:rsidR="005A48D3" w:rsidRDefault="000D34AD" w:rsidP="009E2742">
            <w:pPr>
              <w:pStyle w:val="PSI-Ttulo2"/>
              <w:numPr>
                <w:ilvl w:val="0"/>
                <w:numId w:val="48"/>
              </w:numPr>
              <w:ind w:left="708" w:hanging="425"/>
              <w:jc w:val="both"/>
              <w:rPr>
                <w:rFonts w:asciiTheme="minorHAnsi" w:hAnsiTheme="minorHAnsi" w:cstheme="minorHAnsi"/>
                <w:b w:val="0"/>
                <w:color w:val="auto"/>
                <w:sz w:val="22"/>
                <w:szCs w:val="22"/>
                <w:highlight w:val="yellow"/>
              </w:rPr>
            </w:pPr>
            <w:r w:rsidRPr="000D34AD">
              <w:rPr>
                <w:rFonts w:asciiTheme="minorHAnsi" w:hAnsiTheme="minorHAnsi" w:cstheme="minorHAnsi"/>
                <w:b w:val="0"/>
                <w:color w:val="auto"/>
                <w:sz w:val="22"/>
                <w:szCs w:val="22"/>
                <w:highlight w:val="yellow"/>
              </w:rPr>
              <w:t xml:space="preserve">En el </w:t>
            </w:r>
            <w:r w:rsidR="005A48D3" w:rsidRPr="000D34AD">
              <w:rPr>
                <w:rFonts w:asciiTheme="minorHAnsi" w:hAnsiTheme="minorHAnsi" w:cstheme="minorHAnsi"/>
                <w:b w:val="0"/>
                <w:color w:val="auto"/>
                <w:sz w:val="22"/>
                <w:szCs w:val="22"/>
                <w:highlight w:val="yellow"/>
              </w:rPr>
              <w:t xml:space="preserve">Modelo de diseño </w:t>
            </w:r>
            <w:r w:rsidRPr="000D34AD">
              <w:rPr>
                <w:rFonts w:asciiTheme="minorHAnsi" w:hAnsiTheme="minorHAnsi" w:cstheme="minorHAnsi"/>
                <w:b w:val="0"/>
                <w:color w:val="auto"/>
                <w:sz w:val="22"/>
                <w:szCs w:val="22"/>
                <w:highlight w:val="yellow"/>
              </w:rPr>
              <w:t>hicimos visible los diagramas</w:t>
            </w:r>
            <w:r w:rsidR="00B538AB">
              <w:rPr>
                <w:rFonts w:asciiTheme="minorHAnsi" w:hAnsiTheme="minorHAnsi" w:cstheme="minorHAnsi"/>
                <w:b w:val="0"/>
                <w:color w:val="auto"/>
                <w:sz w:val="22"/>
                <w:szCs w:val="22"/>
                <w:highlight w:val="yellow"/>
              </w:rPr>
              <w:t>, el</w:t>
            </w:r>
            <w:r w:rsidRPr="000D34AD">
              <w:rPr>
                <w:rFonts w:asciiTheme="minorHAnsi" w:hAnsiTheme="minorHAnsi" w:cstheme="minorHAnsi"/>
                <w:b w:val="0"/>
                <w:color w:val="auto"/>
                <w:sz w:val="22"/>
                <w:szCs w:val="22"/>
                <w:highlight w:val="yellow"/>
              </w:rPr>
              <w:t xml:space="preserve"> de clases con sus respectivos objetos</w:t>
            </w:r>
            <w:r>
              <w:rPr>
                <w:rFonts w:asciiTheme="minorHAnsi" w:hAnsiTheme="minorHAnsi" w:cstheme="minorHAnsi"/>
                <w:b w:val="0"/>
                <w:color w:val="auto"/>
                <w:sz w:val="22"/>
                <w:szCs w:val="22"/>
                <w:highlight w:val="yellow"/>
              </w:rPr>
              <w:t xml:space="preserve"> con sus operaciones y atributos. Luego en </w:t>
            </w:r>
            <w:r w:rsidRPr="000D34AD">
              <w:rPr>
                <w:rFonts w:asciiTheme="minorHAnsi" w:hAnsiTheme="minorHAnsi" w:cstheme="minorHAnsi"/>
                <w:b w:val="0"/>
                <w:color w:val="auto"/>
                <w:sz w:val="22"/>
                <w:szCs w:val="22"/>
                <w:highlight w:val="yellow"/>
              </w:rPr>
              <w:t>el diagrama de  despliegue</w:t>
            </w:r>
            <w:r w:rsidR="00E13DE7">
              <w:rPr>
                <w:rFonts w:asciiTheme="minorHAnsi" w:hAnsiTheme="minorHAnsi" w:cstheme="minorHAnsi"/>
                <w:b w:val="0"/>
                <w:color w:val="auto"/>
                <w:sz w:val="22"/>
                <w:szCs w:val="22"/>
                <w:highlight w:val="yellow"/>
              </w:rPr>
              <w:t>.(que ponemos?)</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sidRPr="00E13DE7">
              <w:rPr>
                <w:rFonts w:asciiTheme="minorHAnsi" w:hAnsiTheme="minorHAnsi" w:cstheme="minorHAnsi"/>
                <w:b w:val="0"/>
                <w:color w:val="auto"/>
                <w:sz w:val="22"/>
                <w:szCs w:val="22"/>
              </w:rPr>
              <w:t>En la Implementación mostramos la estructura del proyecto.</w:t>
            </w:r>
          </w:p>
          <w:p w:rsidR="00E13DE7" w:rsidRDefault="00E13DE7" w:rsidP="009E2742">
            <w:pPr>
              <w:pStyle w:val="PSI-Ttulo2"/>
              <w:numPr>
                <w:ilvl w:val="0"/>
                <w:numId w:val="48"/>
              </w:numPr>
              <w:ind w:left="708"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Plan de Pruebas: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Unitarias:</w:t>
            </w:r>
            <w:r>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rPr>
              <w:t>Comprobar el correcto funcionamiento de una unidad de código.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Integración:</w:t>
            </w:r>
            <w:r w:rsidRPr="00E13DE7">
              <w:rPr>
                <w:rFonts w:asciiTheme="minorHAnsi" w:hAnsiTheme="minorHAnsi" w:cstheme="minorHAnsi"/>
                <w:b w:val="0"/>
                <w:color w:val="000000" w:themeColor="text1"/>
                <w:sz w:val="22"/>
                <w:szCs w:val="22"/>
              </w:rPr>
              <w:t xml:space="preserve"> Comprobar el correcto funcionamiento de varios módulos en forma conjunta, con el fin de verificar las interfaces entre ellos.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Funcionamiento:</w:t>
            </w:r>
            <w:r w:rsidRPr="00E13DE7">
              <w:rPr>
                <w:rFonts w:asciiTheme="minorHAnsi" w:hAnsiTheme="minorHAnsi" w:cstheme="minorHAnsi"/>
                <w:b w:val="0"/>
                <w:color w:val="000000" w:themeColor="text1"/>
                <w:sz w:val="22"/>
                <w:szCs w:val="22"/>
              </w:rPr>
              <w:t xml:space="preserve"> Probar es que el programa realice las funciones especificadas por el cliente en el documento de especificación de requerimiento.</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Sistemas:</w:t>
            </w:r>
            <w:r w:rsidRPr="00E13DE7">
              <w:rPr>
                <w:rFonts w:asciiTheme="minorHAnsi" w:hAnsiTheme="minorHAnsi" w:cstheme="minorHAnsi"/>
                <w:b w:val="0"/>
                <w:color w:val="000000" w:themeColor="text1"/>
                <w:sz w:val="22"/>
                <w:szCs w:val="22"/>
              </w:rPr>
              <w:t xml:space="preserve"> Identificar diferencias entre el sistema y sus requerimientos originales(requerimientos funcionales y no funcionales)</w:t>
            </w:r>
          </w:p>
          <w:p w:rsidR="00E13DE7" w:rsidRPr="00E13DE7"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Aceptación:</w:t>
            </w:r>
            <w:r w:rsidRPr="00E13DE7">
              <w:rPr>
                <w:rFonts w:asciiTheme="minorHAnsi" w:hAnsiTheme="minorHAnsi" w:cstheme="minorHAnsi"/>
                <w:b w:val="0"/>
                <w:color w:val="000000" w:themeColor="text1"/>
                <w:sz w:val="22"/>
                <w:szCs w:val="22"/>
              </w:rPr>
              <w:t xml:space="preserve"> Verificar que el producto esté listo para su implementación y utilización, bajo criterios definidos por los usuarios.</w:t>
            </w:r>
          </w:p>
          <w:p w:rsidR="00A8570B" w:rsidRDefault="00E13DE7" w:rsidP="009E2742">
            <w:pPr>
              <w:pStyle w:val="PSI-Ttulo2"/>
              <w:numPr>
                <w:ilvl w:val="0"/>
                <w:numId w:val="49"/>
              </w:numPr>
              <w:jc w:val="both"/>
              <w:rPr>
                <w:rFonts w:asciiTheme="minorHAnsi" w:hAnsiTheme="minorHAnsi" w:cstheme="minorHAnsi"/>
                <w:b w:val="0"/>
                <w:color w:val="000000" w:themeColor="text1"/>
                <w:sz w:val="22"/>
                <w:szCs w:val="22"/>
              </w:rPr>
            </w:pPr>
            <w:r w:rsidRPr="00E13DE7">
              <w:rPr>
                <w:rFonts w:asciiTheme="minorHAnsi" w:hAnsiTheme="minorHAnsi" w:cstheme="minorHAnsi"/>
                <w:color w:val="000000" w:themeColor="text1"/>
                <w:sz w:val="22"/>
                <w:szCs w:val="22"/>
              </w:rPr>
              <w:t>Usabilidad:</w:t>
            </w:r>
            <w:r w:rsidRPr="00E13DE7">
              <w:rPr>
                <w:rFonts w:asciiTheme="minorHAnsi" w:hAnsiTheme="minorHAnsi" w:cstheme="minorHAnsi"/>
                <w:b w:val="0"/>
                <w:color w:val="000000" w:themeColor="text1"/>
                <w:sz w:val="22"/>
                <w:szCs w:val="22"/>
              </w:rPr>
              <w:t xml:space="preserve"> </w:t>
            </w:r>
            <w:r w:rsidRPr="00E13DE7">
              <w:rPr>
                <w:rFonts w:asciiTheme="minorHAnsi" w:hAnsiTheme="minorHAnsi" w:cstheme="minorHAnsi"/>
                <w:b w:val="0"/>
                <w:color w:val="000000" w:themeColor="text1"/>
                <w:sz w:val="22"/>
                <w:szCs w:val="22"/>
                <w:lang w:val="es-ES"/>
              </w:rPr>
              <w:t>Confirmar que se cumplan las expectativas de los usuarios.      Verificar que se pueda operar adecuadamente.</w:t>
            </w:r>
          </w:p>
          <w:p w:rsidR="00717674" w:rsidRPr="009D5C79" w:rsidRDefault="00A8570B" w:rsidP="009D5C79">
            <w:pPr>
              <w:pStyle w:val="PSI-Ttulo2"/>
              <w:numPr>
                <w:ilvl w:val="0"/>
                <w:numId w:val="5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Casos de prueba: realizamos varias pruebas</w:t>
            </w:r>
            <w:r w:rsidR="001D1157">
              <w:rPr>
                <w:rFonts w:asciiTheme="minorHAnsi" w:hAnsiTheme="minorHAnsi" w:cstheme="minorHAnsi"/>
                <w:b w:val="0"/>
                <w:color w:val="000000" w:themeColor="text1"/>
                <w:sz w:val="22"/>
                <w:szCs w:val="22"/>
              </w:rPr>
              <w:t xml:space="preserve">, en especial con los casos de usos más complejos. Por ejemplo Importar mesa de examen y cursada, </w:t>
            </w:r>
            <w:r w:rsidR="001D1157">
              <w:rPr>
                <w:rFonts w:asciiTheme="minorHAnsi" w:hAnsiTheme="minorHAnsi" w:cstheme="minorHAnsi"/>
                <w:b w:val="0"/>
                <w:color w:val="000000" w:themeColor="text1"/>
                <w:sz w:val="22"/>
                <w:szCs w:val="22"/>
              </w:rPr>
              <w:lastRenderedPageBreak/>
              <w:t xml:space="preserve">al igual que buscar mesa y cursada. </w:t>
            </w: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242E4D" w:rsidTr="00232DC9">
        <w:trPr>
          <w:trHeight w:val="695"/>
        </w:trPr>
        <w:tc>
          <w:tcPr>
            <w:tcW w:w="8330" w:type="dxa"/>
            <w:gridSpan w:val="2"/>
          </w:tcPr>
          <w:p w:rsidR="00242E4D" w:rsidRDefault="00242E4D" w:rsidP="00232DC9">
            <w:pPr>
              <w:pStyle w:val="PSI-Ttulo2"/>
              <w:spacing w:before="240"/>
              <w:ind w:left="0" w:firstLine="0"/>
              <w:jc w:val="both"/>
            </w:pPr>
            <w:r>
              <w:lastRenderedPageBreak/>
              <w:t>Re</w:t>
            </w:r>
            <w:r w:rsidR="00592592">
              <w:t>unión Nº 10</w:t>
            </w:r>
            <w:r>
              <w:t xml:space="preserve">  Fase </w:t>
            </w:r>
            <w:r w:rsidR="00232DC9">
              <w:t>Construcción</w:t>
            </w:r>
            <w:r>
              <w:t xml:space="preserve">  Iteración </w:t>
            </w:r>
            <w:r w:rsidR="00232DC9">
              <w:t>2 (Evaluación de la iteración concluida)</w:t>
            </w:r>
          </w:p>
        </w:tc>
      </w:tr>
      <w:tr w:rsidR="00242E4D" w:rsidTr="005A48D3">
        <w:tc>
          <w:tcPr>
            <w:tcW w:w="8330" w:type="dxa"/>
            <w:gridSpan w:val="2"/>
          </w:tcPr>
          <w:p w:rsidR="00242E4D" w:rsidRDefault="00232DC9" w:rsidP="005A48D3">
            <w:pPr>
              <w:pStyle w:val="PSI-Ttulo2"/>
              <w:ind w:left="0" w:firstLine="0"/>
              <w:jc w:val="both"/>
            </w:pPr>
            <w:r>
              <w:t>Fecha : 13/11</w:t>
            </w:r>
            <w:r w:rsidR="00242E4D">
              <w:t>/2017</w:t>
            </w:r>
          </w:p>
        </w:tc>
      </w:tr>
      <w:tr w:rsidR="00242E4D" w:rsidTr="005A48D3">
        <w:tc>
          <w:tcPr>
            <w:tcW w:w="8330" w:type="dxa"/>
            <w:gridSpan w:val="2"/>
          </w:tcPr>
          <w:p w:rsidR="00242E4D" w:rsidRDefault="00232DC9" w:rsidP="005A48D3">
            <w:pPr>
              <w:pStyle w:val="PSI-Ttulo2"/>
              <w:ind w:left="0" w:firstLine="0"/>
              <w:jc w:val="both"/>
            </w:pPr>
            <w:r>
              <w:t>Lugar: Vía WhatsA</w:t>
            </w:r>
            <w:r w:rsidR="00242E4D">
              <w:t>pp</w:t>
            </w:r>
          </w:p>
        </w:tc>
      </w:tr>
      <w:tr w:rsidR="00242E4D" w:rsidTr="00915E7A">
        <w:tc>
          <w:tcPr>
            <w:tcW w:w="2943" w:type="dxa"/>
          </w:tcPr>
          <w:p w:rsidR="00242E4D" w:rsidRDefault="00242E4D" w:rsidP="005A48D3">
            <w:pPr>
              <w:pStyle w:val="PSI-Ttulo2"/>
              <w:ind w:left="0" w:firstLine="0"/>
              <w:jc w:val="both"/>
            </w:pPr>
            <w:r>
              <w:t>Temas</w:t>
            </w:r>
          </w:p>
        </w:tc>
        <w:tc>
          <w:tcPr>
            <w:tcW w:w="5387" w:type="dxa"/>
          </w:tcPr>
          <w:p w:rsidR="00232DC9" w:rsidRDefault="00232DC9" w:rsidP="00F174DC">
            <w:pPr>
              <w:pStyle w:val="PSI-Normal"/>
            </w:pPr>
            <w:r>
              <w:t>Al finalizar la presente iteración se deberán haber alcanzado los siguientes objetivos:</w:t>
            </w:r>
          </w:p>
          <w:p w:rsidR="00232DC9" w:rsidRDefault="00232DC9" w:rsidP="00F174DC">
            <w:pPr>
              <w:pStyle w:val="PSI-Normal"/>
            </w:pPr>
            <w:r>
              <w:t>Finalizar implementación:</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Implementar los siguientes casos de uso:</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Redactar casos de prueba para:</w:t>
            </w:r>
          </w:p>
          <w:p w:rsidR="00232DC9" w:rsidRDefault="00232DC9" w:rsidP="00F174DC">
            <w:pPr>
              <w:pStyle w:val="PSI-Normal"/>
            </w:pPr>
            <w:r>
              <w:t>CU04 – Buscar horario de cursada (APP).</w:t>
            </w:r>
          </w:p>
          <w:p w:rsidR="00232DC9" w:rsidRDefault="00232DC9" w:rsidP="00F174DC">
            <w:pPr>
              <w:pStyle w:val="PSI-Normal"/>
            </w:pPr>
            <w:r>
              <w:t>CU05 – Buscar mesa de examen (APP).</w:t>
            </w:r>
          </w:p>
          <w:p w:rsidR="00232DC9" w:rsidRDefault="00232DC9" w:rsidP="00F174DC">
            <w:pPr>
              <w:pStyle w:val="PSI-Normal"/>
            </w:pPr>
            <w:r>
              <w:t>CU06 – Modificar horario de cursada.</w:t>
            </w:r>
          </w:p>
          <w:p w:rsidR="00232DC9" w:rsidRDefault="00232DC9" w:rsidP="00F174DC">
            <w:pPr>
              <w:pStyle w:val="PSI-Normal"/>
            </w:pPr>
            <w:r>
              <w:t>CU07 – Modificar mesa de examen.</w:t>
            </w:r>
          </w:p>
          <w:p w:rsidR="00232DC9" w:rsidRDefault="00232DC9" w:rsidP="00F174DC">
            <w:pPr>
              <w:pStyle w:val="PSI-Normal"/>
            </w:pPr>
            <w:r>
              <w:t>CU08 – Crear horario de cursada.</w:t>
            </w:r>
          </w:p>
          <w:p w:rsidR="00232DC9" w:rsidRDefault="00232DC9" w:rsidP="00F174DC">
            <w:pPr>
              <w:pStyle w:val="PSI-Normal"/>
            </w:pPr>
            <w:r>
              <w:t>CU09 – Crear mesa de examen.</w:t>
            </w:r>
          </w:p>
          <w:p w:rsidR="00232DC9" w:rsidRDefault="00232DC9" w:rsidP="00F174DC">
            <w:pPr>
              <w:pStyle w:val="PSI-Normal"/>
            </w:pPr>
            <w:r>
              <w:t>Ejecutar los casos de pruebas para los casos de uso:</w:t>
            </w:r>
          </w:p>
          <w:p w:rsidR="00232DC9" w:rsidRDefault="00232DC9" w:rsidP="00F174DC">
            <w:pPr>
              <w:pStyle w:val="PSI-Normal"/>
            </w:pPr>
            <w:r>
              <w:t>CU02 – Importar horarios de cursada.</w:t>
            </w:r>
          </w:p>
          <w:p w:rsidR="00232DC9" w:rsidRDefault="00232DC9" w:rsidP="00F174DC">
            <w:pPr>
              <w:pStyle w:val="PSI-Normal"/>
            </w:pPr>
            <w:r>
              <w:t>CU03 – Importar mesas de examen.</w:t>
            </w:r>
          </w:p>
          <w:p w:rsidR="00232DC9" w:rsidRDefault="00232DC9" w:rsidP="00F174DC">
            <w:pPr>
              <w:pStyle w:val="PSI-Normal"/>
            </w:pPr>
            <w:r>
              <w:t>CU04 – Buscar horario de cursada.</w:t>
            </w:r>
          </w:p>
          <w:p w:rsidR="00232DC9" w:rsidRDefault="00232DC9" w:rsidP="00F174DC">
            <w:pPr>
              <w:pStyle w:val="PSI-Normal"/>
            </w:pPr>
            <w:r>
              <w:t>CU05 – Buscar mesa de examen.</w:t>
            </w:r>
          </w:p>
          <w:p w:rsidR="00242E4D" w:rsidRDefault="00242E4D" w:rsidP="00703273">
            <w:pPr>
              <w:pStyle w:val="PSI-Ttulo2"/>
              <w:ind w:left="720" w:firstLine="0"/>
              <w:jc w:val="both"/>
            </w:pPr>
          </w:p>
        </w:tc>
      </w:tr>
      <w:tr w:rsidR="00242E4D" w:rsidTr="00915E7A">
        <w:tc>
          <w:tcPr>
            <w:tcW w:w="2943" w:type="dxa"/>
          </w:tcPr>
          <w:p w:rsidR="00242E4D" w:rsidRDefault="00242E4D" w:rsidP="005A48D3">
            <w:pPr>
              <w:pStyle w:val="PSI-Ttulo2"/>
              <w:ind w:left="0" w:firstLine="0"/>
              <w:jc w:val="both"/>
            </w:pPr>
            <w:r>
              <w:t>Resolución</w:t>
            </w:r>
          </w:p>
        </w:tc>
        <w:tc>
          <w:tcPr>
            <w:tcW w:w="5387" w:type="dxa"/>
          </w:tcPr>
          <w:p w:rsidR="00232DC9" w:rsidRDefault="00232DC9" w:rsidP="00232DC9">
            <w:pPr>
              <w:jc w:val="both"/>
            </w:pPr>
          </w:p>
          <w:p w:rsidR="00232DC9" w:rsidRDefault="00232DC9" w:rsidP="009E2742">
            <w:pPr>
              <w:pStyle w:val="Prrafodelista"/>
              <w:numPr>
                <w:ilvl w:val="0"/>
                <w:numId w:val="50"/>
              </w:numPr>
              <w:jc w:val="both"/>
            </w:pPr>
            <w:r>
              <w:t>Objetivos alcanzados:</w:t>
            </w:r>
          </w:p>
          <w:p w:rsidR="00232DC9" w:rsidRDefault="00232DC9" w:rsidP="00232DC9">
            <w:pPr>
              <w:pStyle w:val="Prrafodelista"/>
              <w:ind w:firstLine="0"/>
              <w:jc w:val="both"/>
            </w:pPr>
          </w:p>
          <w:p w:rsidR="00232DC9" w:rsidRDefault="00232DC9" w:rsidP="00232DC9">
            <w:pPr>
              <w:jc w:val="both"/>
            </w:pPr>
            <w:r>
              <w:t>Se detallan los objetivos que se han alcanzado:</w:t>
            </w:r>
          </w:p>
          <w:p w:rsidR="00232DC9" w:rsidRDefault="00232DC9" w:rsidP="009E2742">
            <w:pPr>
              <w:pStyle w:val="Prrafodelista"/>
              <w:numPr>
                <w:ilvl w:val="0"/>
                <w:numId w:val="51"/>
              </w:numPr>
              <w:spacing w:before="120" w:after="120"/>
              <w:jc w:val="both"/>
            </w:pPr>
            <w:r>
              <w:t>Finalizar implementación CU02.</w:t>
            </w:r>
          </w:p>
          <w:p w:rsidR="00232DC9" w:rsidRDefault="00232DC9" w:rsidP="009E2742">
            <w:pPr>
              <w:pStyle w:val="Prrafodelista"/>
              <w:numPr>
                <w:ilvl w:val="0"/>
                <w:numId w:val="51"/>
              </w:numPr>
              <w:spacing w:before="120" w:after="120"/>
              <w:jc w:val="both"/>
            </w:pPr>
            <w:r>
              <w:t>Finalizar implementación CU03.</w:t>
            </w:r>
          </w:p>
          <w:p w:rsidR="00232DC9" w:rsidRDefault="00232DC9" w:rsidP="009E2742">
            <w:pPr>
              <w:pStyle w:val="Prrafodelista"/>
              <w:numPr>
                <w:ilvl w:val="0"/>
                <w:numId w:val="51"/>
              </w:numPr>
              <w:spacing w:before="120" w:after="120"/>
              <w:jc w:val="both"/>
            </w:pPr>
            <w:r>
              <w:t>Finalizar implementación CU04.</w:t>
            </w:r>
          </w:p>
          <w:p w:rsidR="00232DC9" w:rsidRDefault="00232DC9" w:rsidP="009E2742">
            <w:pPr>
              <w:pStyle w:val="Prrafodelista"/>
              <w:numPr>
                <w:ilvl w:val="0"/>
                <w:numId w:val="51"/>
              </w:numPr>
              <w:spacing w:before="120" w:after="120"/>
              <w:jc w:val="both"/>
            </w:pPr>
            <w:r>
              <w:t>Finalizar implementación CU05.</w:t>
            </w:r>
          </w:p>
          <w:p w:rsidR="00232DC9" w:rsidRDefault="00232DC9" w:rsidP="009E2742">
            <w:pPr>
              <w:pStyle w:val="Prrafodelista"/>
              <w:numPr>
                <w:ilvl w:val="0"/>
                <w:numId w:val="51"/>
              </w:numPr>
              <w:spacing w:before="120" w:after="120"/>
              <w:jc w:val="both"/>
            </w:pPr>
            <w:r>
              <w:t>Ejecutar casos de prueba CU02.</w:t>
            </w:r>
          </w:p>
          <w:p w:rsidR="00232DC9" w:rsidRDefault="00232DC9" w:rsidP="009E2742">
            <w:pPr>
              <w:pStyle w:val="Prrafodelista"/>
              <w:numPr>
                <w:ilvl w:val="0"/>
                <w:numId w:val="51"/>
              </w:numPr>
              <w:spacing w:before="120" w:after="120"/>
              <w:jc w:val="both"/>
            </w:pPr>
            <w:r>
              <w:t>Ejecutar casos de prueba CU03.</w:t>
            </w:r>
          </w:p>
          <w:p w:rsidR="00232DC9" w:rsidRDefault="00232DC9" w:rsidP="009E2742">
            <w:pPr>
              <w:pStyle w:val="Prrafodelista"/>
              <w:numPr>
                <w:ilvl w:val="0"/>
                <w:numId w:val="51"/>
              </w:numPr>
              <w:spacing w:before="120" w:after="120"/>
              <w:jc w:val="both"/>
            </w:pPr>
            <w:r>
              <w:t>Ejecutar casos de prueba CU04.</w:t>
            </w:r>
          </w:p>
          <w:p w:rsidR="00232DC9" w:rsidRDefault="00232DC9" w:rsidP="009E2742">
            <w:pPr>
              <w:pStyle w:val="Prrafodelista"/>
              <w:numPr>
                <w:ilvl w:val="0"/>
                <w:numId w:val="51"/>
              </w:numPr>
              <w:spacing w:before="120" w:after="120"/>
              <w:jc w:val="both"/>
            </w:pPr>
            <w:r>
              <w:t>Implementar CU04 – Buscar horario de cursada (APP).</w:t>
            </w:r>
          </w:p>
          <w:p w:rsidR="00232DC9" w:rsidRDefault="00232DC9" w:rsidP="009E2742">
            <w:pPr>
              <w:pStyle w:val="Prrafodelista"/>
              <w:numPr>
                <w:ilvl w:val="0"/>
                <w:numId w:val="51"/>
              </w:numPr>
              <w:jc w:val="both"/>
            </w:pPr>
            <w:r>
              <w:t>Implementar CU08 – Crear horario de cursada.</w:t>
            </w:r>
          </w:p>
          <w:p w:rsidR="00232DC9" w:rsidRDefault="00232DC9" w:rsidP="009E2742">
            <w:pPr>
              <w:pStyle w:val="Prrafodelista"/>
              <w:numPr>
                <w:ilvl w:val="0"/>
                <w:numId w:val="51"/>
              </w:numPr>
              <w:jc w:val="both"/>
            </w:pPr>
            <w:r>
              <w:t>Implementar CU07 -  Modificar mesa de examen.</w:t>
            </w:r>
          </w:p>
          <w:p w:rsidR="00232DC9" w:rsidRDefault="00232DC9" w:rsidP="009E2742">
            <w:pPr>
              <w:pStyle w:val="Prrafodelista"/>
              <w:numPr>
                <w:ilvl w:val="0"/>
                <w:numId w:val="51"/>
              </w:numPr>
              <w:jc w:val="both"/>
            </w:pPr>
            <w:r>
              <w:t>CU04 – Buscar horario de cursada (APP).</w:t>
            </w:r>
          </w:p>
          <w:p w:rsidR="00232DC9" w:rsidRDefault="00232DC9" w:rsidP="009E2742">
            <w:pPr>
              <w:pStyle w:val="Prrafodelista"/>
              <w:numPr>
                <w:ilvl w:val="0"/>
                <w:numId w:val="51"/>
              </w:numPr>
              <w:jc w:val="both"/>
            </w:pPr>
            <w:r>
              <w:t>CU05 – Buscar mesa de examen (APP).</w:t>
            </w:r>
          </w:p>
          <w:p w:rsidR="00232DC9" w:rsidRDefault="00232DC9" w:rsidP="00232DC9">
            <w:pPr>
              <w:jc w:val="both"/>
            </w:pPr>
          </w:p>
          <w:p w:rsidR="00232DC9" w:rsidRDefault="00232DC9" w:rsidP="009E2742">
            <w:pPr>
              <w:pStyle w:val="Prrafodelista"/>
              <w:numPr>
                <w:ilvl w:val="0"/>
                <w:numId w:val="50"/>
              </w:numPr>
              <w:jc w:val="both"/>
            </w:pPr>
            <w:r>
              <w:t>Objetivos no alcanzados:</w:t>
            </w:r>
          </w:p>
          <w:p w:rsidR="00232DC9" w:rsidRDefault="00232DC9" w:rsidP="00232DC9">
            <w:pPr>
              <w:pStyle w:val="Prrafodelista"/>
              <w:spacing w:before="120" w:after="120"/>
              <w:ind w:firstLine="0"/>
              <w:jc w:val="both"/>
            </w:pPr>
          </w:p>
          <w:p w:rsidR="00232DC9" w:rsidRDefault="00232DC9" w:rsidP="00232DC9">
            <w:pPr>
              <w:jc w:val="both"/>
            </w:pPr>
            <w:r>
              <w:t>Se detallan los objetivos que no se han alcanzado:</w:t>
            </w:r>
          </w:p>
          <w:p w:rsidR="00232DC9" w:rsidRDefault="00232DC9" w:rsidP="009E2742">
            <w:pPr>
              <w:pStyle w:val="Prrafodelista"/>
              <w:numPr>
                <w:ilvl w:val="0"/>
                <w:numId w:val="51"/>
              </w:numPr>
              <w:jc w:val="both"/>
            </w:pPr>
            <w:r>
              <w:t>Implementar CU06 – Modificar horario de cursada.</w:t>
            </w:r>
          </w:p>
          <w:p w:rsidR="00232DC9" w:rsidRDefault="00232DC9" w:rsidP="009E2742">
            <w:pPr>
              <w:pStyle w:val="Prrafodelista"/>
              <w:numPr>
                <w:ilvl w:val="0"/>
                <w:numId w:val="51"/>
              </w:numPr>
              <w:jc w:val="both"/>
            </w:pPr>
            <w:r>
              <w:t>Implementar CU08 -  Crear mesa de examen.</w:t>
            </w:r>
          </w:p>
          <w:p w:rsidR="00232DC9" w:rsidRDefault="00232DC9" w:rsidP="009E2742">
            <w:pPr>
              <w:pStyle w:val="Prrafodelista"/>
              <w:numPr>
                <w:ilvl w:val="0"/>
                <w:numId w:val="51"/>
              </w:numPr>
              <w:jc w:val="both"/>
            </w:pPr>
            <w:r>
              <w:t>CU06 – Modificar horario de cursada.</w:t>
            </w:r>
          </w:p>
          <w:p w:rsidR="00232DC9" w:rsidRDefault="00232DC9" w:rsidP="009E2742">
            <w:pPr>
              <w:pStyle w:val="Prrafodelista"/>
              <w:numPr>
                <w:ilvl w:val="0"/>
                <w:numId w:val="51"/>
              </w:numPr>
              <w:jc w:val="both"/>
            </w:pPr>
            <w:r>
              <w:t>CU07 – Modificar mesa de examen.</w:t>
            </w:r>
          </w:p>
          <w:p w:rsidR="00232DC9" w:rsidRDefault="00232DC9" w:rsidP="009E2742">
            <w:pPr>
              <w:pStyle w:val="Prrafodelista"/>
              <w:numPr>
                <w:ilvl w:val="0"/>
                <w:numId w:val="51"/>
              </w:numPr>
              <w:jc w:val="both"/>
            </w:pPr>
            <w:r>
              <w:t>CU08 – Crear horario de cursada.</w:t>
            </w:r>
          </w:p>
          <w:p w:rsidR="00232DC9" w:rsidRDefault="00232DC9" w:rsidP="009E2742">
            <w:pPr>
              <w:pStyle w:val="Prrafodelista"/>
              <w:numPr>
                <w:ilvl w:val="0"/>
                <w:numId w:val="51"/>
              </w:numPr>
              <w:jc w:val="both"/>
            </w:pPr>
            <w:r>
              <w:t>CU09 – Crear mesa de examen.</w:t>
            </w:r>
          </w:p>
          <w:p w:rsidR="00232DC9" w:rsidRDefault="00232DC9" w:rsidP="00232DC9">
            <w:pPr>
              <w:pStyle w:val="Prrafodelista"/>
              <w:ind w:firstLine="0"/>
              <w:jc w:val="both"/>
            </w:pPr>
          </w:p>
          <w:p w:rsidR="00232DC9" w:rsidRDefault="00232DC9" w:rsidP="009E2742">
            <w:pPr>
              <w:pStyle w:val="Prrafodelista"/>
              <w:numPr>
                <w:ilvl w:val="0"/>
                <w:numId w:val="50"/>
              </w:numPr>
              <w:jc w:val="both"/>
            </w:pPr>
            <w:r>
              <w:t>Todas aquellas actividades que no fueron terminadas, quedaran en la siguiente iteración.</w:t>
            </w:r>
          </w:p>
          <w:p w:rsidR="00232DC9" w:rsidRDefault="00232DC9" w:rsidP="00232DC9">
            <w:pPr>
              <w:pStyle w:val="Prrafodelista"/>
              <w:ind w:firstLine="0"/>
              <w:jc w:val="both"/>
            </w:pPr>
          </w:p>
        </w:tc>
      </w:tr>
    </w:tbl>
    <w:p w:rsidR="00242E4D" w:rsidRDefault="00242E4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577935" w:rsidRPr="002C2861" w:rsidTr="00577935">
        <w:tc>
          <w:tcPr>
            <w:tcW w:w="8330" w:type="dxa"/>
            <w:gridSpan w:val="2"/>
          </w:tcPr>
          <w:p w:rsidR="00577935" w:rsidRPr="00CF5359" w:rsidRDefault="00703273" w:rsidP="00703273">
            <w:pPr>
              <w:pStyle w:val="PSI-Ttulo2"/>
              <w:ind w:left="0" w:firstLine="0"/>
              <w:jc w:val="both"/>
            </w:pPr>
            <w:r w:rsidRPr="00CF5359">
              <w:lastRenderedPageBreak/>
              <w:t xml:space="preserve">Reunión Nº 11 </w:t>
            </w:r>
            <w:r w:rsidR="00577935" w:rsidRPr="00CF5359">
              <w:t xml:space="preserve"> Fase </w:t>
            </w:r>
            <w:r w:rsidRPr="00CF5359">
              <w:t xml:space="preserve">Construcción </w:t>
            </w:r>
            <w:r w:rsidR="00BB731C" w:rsidRPr="00CF5359">
              <w:t>Iteración 3</w:t>
            </w:r>
          </w:p>
        </w:tc>
      </w:tr>
      <w:tr w:rsidR="00577935" w:rsidRPr="002C2861" w:rsidTr="00577935">
        <w:tc>
          <w:tcPr>
            <w:tcW w:w="8330" w:type="dxa"/>
            <w:gridSpan w:val="2"/>
          </w:tcPr>
          <w:p w:rsidR="00577935" w:rsidRPr="00CF5359" w:rsidRDefault="00BB731C" w:rsidP="00577935">
            <w:pPr>
              <w:pStyle w:val="PSI-Ttulo2"/>
              <w:ind w:left="0" w:firstLine="0"/>
              <w:jc w:val="both"/>
            </w:pPr>
            <w:r w:rsidRPr="00CF5359">
              <w:t>Fecha : 23</w:t>
            </w:r>
            <w:r w:rsidR="00703273" w:rsidRPr="00CF5359">
              <w:t>/11</w:t>
            </w:r>
            <w:r w:rsidR="00577935" w:rsidRPr="00CF5359">
              <w:t>/2017</w:t>
            </w:r>
          </w:p>
        </w:tc>
      </w:tr>
      <w:tr w:rsidR="00577935" w:rsidRPr="002C2861" w:rsidTr="00577935">
        <w:tc>
          <w:tcPr>
            <w:tcW w:w="8330" w:type="dxa"/>
            <w:gridSpan w:val="2"/>
          </w:tcPr>
          <w:p w:rsidR="00577935" w:rsidRPr="00CF5359" w:rsidRDefault="00CF5359" w:rsidP="00577935">
            <w:pPr>
              <w:pStyle w:val="PSI-Ttulo2"/>
              <w:ind w:left="0" w:firstLine="0"/>
              <w:jc w:val="both"/>
            </w:pPr>
            <w:r w:rsidRPr="00CF5359">
              <w:t>Lugar: Vía WhatsA</w:t>
            </w:r>
            <w:r w:rsidR="00577935" w:rsidRPr="00CF5359">
              <w:t>pp</w:t>
            </w:r>
          </w:p>
        </w:tc>
      </w:tr>
      <w:tr w:rsidR="00577935" w:rsidRPr="002C2861" w:rsidTr="009D5C79">
        <w:tc>
          <w:tcPr>
            <w:tcW w:w="2943" w:type="dxa"/>
          </w:tcPr>
          <w:p w:rsidR="00577935" w:rsidRDefault="00577935" w:rsidP="00577935">
            <w:pPr>
              <w:pStyle w:val="PSI-Ttulo2"/>
              <w:ind w:left="0" w:firstLine="0"/>
              <w:jc w:val="both"/>
            </w:pPr>
            <w:r>
              <w:t>Temas</w:t>
            </w:r>
          </w:p>
        </w:tc>
        <w:tc>
          <w:tcPr>
            <w:tcW w:w="5387" w:type="dxa"/>
          </w:tcPr>
          <w:p w:rsidR="00577935"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Evaluación de iteración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Estimación</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 xml:space="preserve">Planificación </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Balance</w:t>
            </w:r>
          </w:p>
          <w:p w:rsidR="00BB731C" w:rsidRPr="002C2861" w:rsidRDefault="00BB731C" w:rsidP="00D85DA1">
            <w:pPr>
              <w:pStyle w:val="PSI-Ttulo2"/>
              <w:numPr>
                <w:ilvl w:val="0"/>
                <w:numId w:val="38"/>
              </w:numPr>
              <w:jc w:val="both"/>
              <w:rPr>
                <w:b w:val="0"/>
                <w:color w:val="auto"/>
                <w:sz w:val="22"/>
                <w:szCs w:val="22"/>
              </w:rPr>
            </w:pPr>
            <w:r w:rsidRPr="002C2861">
              <w:rPr>
                <w:b w:val="0"/>
                <w:color w:val="auto"/>
                <w:sz w:val="22"/>
                <w:szCs w:val="22"/>
              </w:rPr>
              <w:t>Implementación: Pagina web y App</w:t>
            </w:r>
          </w:p>
        </w:tc>
      </w:tr>
      <w:tr w:rsidR="00577935" w:rsidRPr="002C2861" w:rsidTr="009D5C79">
        <w:tc>
          <w:tcPr>
            <w:tcW w:w="2943" w:type="dxa"/>
          </w:tcPr>
          <w:p w:rsidR="00577935" w:rsidRDefault="00577935" w:rsidP="00577935">
            <w:pPr>
              <w:pStyle w:val="PSI-Ttulo2"/>
              <w:ind w:left="0" w:firstLine="0"/>
              <w:jc w:val="both"/>
            </w:pPr>
            <w:r>
              <w:t>Resolución</w:t>
            </w:r>
          </w:p>
        </w:tc>
        <w:tc>
          <w:tcPr>
            <w:tcW w:w="5387" w:type="dxa"/>
          </w:tcPr>
          <w:p w:rsidR="002C2861" w:rsidRDefault="002C2861" w:rsidP="009439D6">
            <w:pPr>
              <w:pStyle w:val="PSI-Ttulo2"/>
              <w:ind w:left="720" w:firstLine="0"/>
              <w:jc w:val="both"/>
              <w:rPr>
                <w:b w:val="0"/>
                <w:color w:val="auto"/>
                <w:sz w:val="22"/>
                <w:szCs w:val="22"/>
              </w:rPr>
            </w:pPr>
          </w:p>
          <w:p w:rsidR="00577935"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Evaluación de la iteración: Tareas que se realizaran según la prioridad (alta, media y baja) junto con el lapso de tiempo que se estima en cada iteración.</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Mostramos los objetivos que fueron alcanzados durante la iteración, al igual que aquellos que no fueron alcanzados.</w:t>
            </w:r>
          </w:p>
          <w:p w:rsidR="00C61A79" w:rsidRPr="002C2861" w:rsidRDefault="00C61A79" w:rsidP="009439D6">
            <w:pPr>
              <w:pStyle w:val="PSI-Ttulo2"/>
              <w:numPr>
                <w:ilvl w:val="0"/>
                <w:numId w:val="38"/>
              </w:numPr>
              <w:jc w:val="both"/>
              <w:rPr>
                <w:b w:val="0"/>
                <w:color w:val="auto"/>
                <w:sz w:val="22"/>
                <w:szCs w:val="22"/>
              </w:rPr>
            </w:pPr>
            <w:r w:rsidRPr="002C2861">
              <w:rPr>
                <w:b w:val="0"/>
                <w:color w:val="auto"/>
                <w:sz w:val="22"/>
                <w:szCs w:val="22"/>
              </w:rPr>
              <w:t>En la estimación hicimos una comparación de la estimación inicial del proyecto siendo este 1año y 3 meses.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usos complejos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2 casos de uso promedio</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8 casos de uso simples</w:t>
            </w:r>
          </w:p>
          <w:p w:rsidR="00C61A79" w:rsidRPr="002C2861" w:rsidRDefault="00C61A79" w:rsidP="009439D6">
            <w:pPr>
              <w:pStyle w:val="PSI-Ttulo2"/>
              <w:numPr>
                <w:ilvl w:val="0"/>
                <w:numId w:val="46"/>
              </w:numPr>
              <w:jc w:val="both"/>
              <w:rPr>
                <w:b w:val="0"/>
                <w:color w:val="auto"/>
                <w:sz w:val="22"/>
                <w:szCs w:val="22"/>
              </w:rPr>
            </w:pPr>
            <w:r w:rsidRPr="002C2861">
              <w:rPr>
                <w:b w:val="0"/>
                <w:color w:val="auto"/>
                <w:sz w:val="22"/>
                <w:szCs w:val="22"/>
              </w:rPr>
              <w:t>Integración de UARGFlow</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El tiempo utilizado durante la cursada que fue 3 meses y 1 semana.</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Entonces la estimación de trabajo restante es de 4 meses y 6 días.</w:t>
            </w:r>
          </w:p>
          <w:p w:rsidR="00C61A79" w:rsidRPr="002C2861" w:rsidRDefault="00C61A79" w:rsidP="009E2742">
            <w:pPr>
              <w:pStyle w:val="PSI-Ttulo2"/>
              <w:numPr>
                <w:ilvl w:val="0"/>
                <w:numId w:val="50"/>
              </w:numPr>
              <w:jc w:val="both"/>
              <w:rPr>
                <w:b w:val="0"/>
                <w:color w:val="auto"/>
                <w:sz w:val="22"/>
                <w:szCs w:val="22"/>
              </w:rPr>
            </w:pPr>
            <w:r w:rsidRPr="002C2861">
              <w:rPr>
                <w:b w:val="0"/>
                <w:color w:val="auto"/>
                <w:sz w:val="22"/>
                <w:szCs w:val="22"/>
              </w:rPr>
              <w:t xml:space="preserve">Planificación: En la planificación mostramos la documentación restante la cual serian: </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instalación</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Manual de usuario</w:t>
            </w:r>
          </w:p>
          <w:p w:rsidR="00C61A79" w:rsidRPr="002C2861" w:rsidRDefault="00C61A79" w:rsidP="009E2742">
            <w:pPr>
              <w:pStyle w:val="PSI-Ttulo2"/>
              <w:numPr>
                <w:ilvl w:val="0"/>
                <w:numId w:val="52"/>
              </w:numPr>
              <w:jc w:val="both"/>
              <w:rPr>
                <w:b w:val="0"/>
                <w:color w:val="auto"/>
                <w:sz w:val="22"/>
                <w:szCs w:val="22"/>
              </w:rPr>
            </w:pPr>
            <w:r w:rsidRPr="002C2861">
              <w:rPr>
                <w:b w:val="0"/>
                <w:color w:val="auto"/>
                <w:sz w:val="22"/>
                <w:szCs w:val="22"/>
              </w:rPr>
              <w:t>Memoria</w:t>
            </w:r>
          </w:p>
          <w:p w:rsidR="000F53B4" w:rsidRPr="002C2861" w:rsidRDefault="000F53B4" w:rsidP="009E2742">
            <w:pPr>
              <w:pStyle w:val="PSI-Ttulo2"/>
              <w:numPr>
                <w:ilvl w:val="0"/>
                <w:numId w:val="52"/>
              </w:numPr>
              <w:jc w:val="both"/>
              <w:rPr>
                <w:b w:val="0"/>
                <w:color w:val="auto"/>
                <w:sz w:val="22"/>
                <w:szCs w:val="22"/>
              </w:rPr>
            </w:pPr>
            <w:r w:rsidRPr="002C2861">
              <w:rPr>
                <w:b w:val="0"/>
                <w:color w:val="auto"/>
                <w:sz w:val="22"/>
                <w:szCs w:val="22"/>
              </w:rPr>
              <w:t>Actualizaciones sobre documentos actuales.</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Implementación restante de los cu10 al cu18.</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Balance: Realizamos un balance final sobre aquellas herramientas utilizadas durante la cursada y que utilizaremos a futuro como ser  PSI, Taiga, Repositorio</w:t>
            </w:r>
            <w:r w:rsidR="009439D6">
              <w:rPr>
                <w:b w:val="0"/>
                <w:color w:val="auto"/>
                <w:sz w:val="22"/>
                <w:szCs w:val="22"/>
              </w:rPr>
              <w:t xml:space="preserve"> Github</w:t>
            </w:r>
            <w:r w:rsidRPr="002C2861">
              <w:rPr>
                <w:b w:val="0"/>
                <w:color w:val="auto"/>
                <w:sz w:val="22"/>
                <w:szCs w:val="22"/>
              </w:rPr>
              <w:t xml:space="preserve"> y WhatsApp.</w:t>
            </w:r>
          </w:p>
          <w:p w:rsidR="000F53B4" w:rsidRPr="002C2861" w:rsidRDefault="000F53B4" w:rsidP="009E2742">
            <w:pPr>
              <w:pStyle w:val="PSI-Ttulo2"/>
              <w:numPr>
                <w:ilvl w:val="0"/>
                <w:numId w:val="53"/>
              </w:numPr>
              <w:jc w:val="both"/>
              <w:rPr>
                <w:b w:val="0"/>
                <w:color w:val="auto"/>
                <w:sz w:val="22"/>
                <w:szCs w:val="22"/>
              </w:rPr>
            </w:pPr>
            <w:r w:rsidRPr="002C2861">
              <w:rPr>
                <w:b w:val="0"/>
                <w:color w:val="auto"/>
                <w:sz w:val="22"/>
                <w:szCs w:val="22"/>
              </w:rPr>
              <w:t>Aspectos generales:</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Un integrante que </w:t>
            </w:r>
            <w:r w:rsidR="002C2861" w:rsidRPr="002C2861">
              <w:rPr>
                <w:b w:val="0"/>
                <w:color w:val="auto"/>
                <w:sz w:val="22"/>
                <w:szCs w:val="22"/>
              </w:rPr>
              <w:t>tenía</w:t>
            </w:r>
            <w:r w:rsidRPr="002C2861">
              <w:rPr>
                <w:b w:val="0"/>
                <w:color w:val="auto"/>
                <w:sz w:val="22"/>
                <w:szCs w:val="22"/>
              </w:rPr>
              <w:t xml:space="preserve"> conocimiento y experiencia previa a la asig</w:t>
            </w:r>
            <w:r w:rsidR="002C2861" w:rsidRPr="002C2861">
              <w:rPr>
                <w:b w:val="0"/>
                <w:color w:val="auto"/>
                <w:sz w:val="22"/>
                <w:szCs w:val="22"/>
              </w:rPr>
              <w:t>natura,</w:t>
            </w:r>
            <w:r w:rsidR="002C2861" w:rsidRPr="002C2861">
              <w:rPr>
                <w:b w:val="0"/>
                <w:color w:val="auto"/>
                <w:sz w:val="22"/>
                <w:szCs w:val="22"/>
                <w:lang w:val="es-ES"/>
              </w:rPr>
              <w:t>, en la forma de trabajo y en las herramientas dispuestas por el equipo de cátedra.</w:t>
            </w:r>
          </w:p>
          <w:p w:rsidR="000F53B4" w:rsidRPr="002C2861" w:rsidRDefault="000F53B4" w:rsidP="009E2742">
            <w:pPr>
              <w:pStyle w:val="PSI-Ttulo2"/>
              <w:numPr>
                <w:ilvl w:val="0"/>
                <w:numId w:val="54"/>
              </w:numPr>
              <w:jc w:val="both"/>
              <w:rPr>
                <w:b w:val="0"/>
                <w:color w:val="auto"/>
                <w:sz w:val="22"/>
                <w:szCs w:val="22"/>
              </w:rPr>
            </w:pPr>
            <w:r w:rsidRPr="002C2861">
              <w:rPr>
                <w:b w:val="0"/>
                <w:color w:val="auto"/>
                <w:sz w:val="22"/>
                <w:szCs w:val="22"/>
              </w:rPr>
              <w:t xml:space="preserve">Los integrantes </w:t>
            </w:r>
            <w:r w:rsidR="002C2861" w:rsidRPr="002C2861">
              <w:rPr>
                <w:b w:val="0"/>
                <w:color w:val="auto"/>
                <w:sz w:val="22"/>
                <w:szCs w:val="22"/>
              </w:rPr>
              <w:t>tuvimos un ambiente de trabajo excelente.</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Aprovechamos al máximo cada presentación de nuestros compañeros.</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Los profesores siempre tuvieron buena pre disposición.</w:t>
            </w:r>
          </w:p>
          <w:p w:rsidR="002C2861" w:rsidRPr="002C2861" w:rsidRDefault="002C2861" w:rsidP="009E2742">
            <w:pPr>
              <w:pStyle w:val="PSI-Ttulo2"/>
              <w:numPr>
                <w:ilvl w:val="0"/>
                <w:numId w:val="54"/>
              </w:numPr>
              <w:jc w:val="both"/>
              <w:rPr>
                <w:b w:val="0"/>
                <w:color w:val="auto"/>
                <w:sz w:val="22"/>
                <w:szCs w:val="22"/>
              </w:rPr>
            </w:pPr>
            <w:r w:rsidRPr="002C2861">
              <w:rPr>
                <w:b w:val="0"/>
                <w:color w:val="auto"/>
                <w:sz w:val="22"/>
                <w:szCs w:val="22"/>
              </w:rPr>
              <w:t xml:space="preserve">Conclusión: Cada uno de los integrantes </w:t>
            </w:r>
            <w:r w:rsidRPr="002C2861">
              <w:rPr>
                <w:b w:val="0"/>
                <w:color w:val="auto"/>
                <w:sz w:val="22"/>
                <w:szCs w:val="22"/>
              </w:rPr>
              <w:lastRenderedPageBreak/>
              <w:t>pudo adquirir experiencia con respecto al trabajo en grupo en un software real. Se ha comprendido en forma global los conceptos aprendidos durante el desarrollo de la carrera.</w:t>
            </w:r>
          </w:p>
          <w:p w:rsidR="002C2861" w:rsidRDefault="002C2861" w:rsidP="009E2742">
            <w:pPr>
              <w:pStyle w:val="PSI-Ttulo2"/>
              <w:numPr>
                <w:ilvl w:val="0"/>
                <w:numId w:val="54"/>
              </w:numPr>
              <w:jc w:val="both"/>
              <w:rPr>
                <w:b w:val="0"/>
                <w:color w:val="auto"/>
                <w:sz w:val="22"/>
                <w:szCs w:val="22"/>
              </w:rPr>
            </w:pPr>
            <w:r w:rsidRPr="002C2861">
              <w:rPr>
                <w:b w:val="0"/>
                <w:color w:val="auto"/>
                <w:sz w:val="22"/>
                <w:szCs w:val="22"/>
              </w:rPr>
              <w:t>Se han superado las expectativas.</w:t>
            </w:r>
          </w:p>
          <w:p w:rsidR="002C2861" w:rsidRDefault="002C2861" w:rsidP="009439D6">
            <w:pPr>
              <w:pStyle w:val="PSI-Ttulo2"/>
              <w:jc w:val="both"/>
              <w:rPr>
                <w:b w:val="0"/>
                <w:color w:val="auto"/>
                <w:sz w:val="22"/>
                <w:szCs w:val="22"/>
              </w:rPr>
            </w:pPr>
          </w:p>
          <w:p w:rsidR="002C2861" w:rsidRPr="002C2861" w:rsidRDefault="002C2861" w:rsidP="009E2742">
            <w:pPr>
              <w:pStyle w:val="PSI-Ttulo2"/>
              <w:numPr>
                <w:ilvl w:val="0"/>
                <w:numId w:val="55"/>
              </w:numPr>
              <w:jc w:val="both"/>
              <w:rPr>
                <w:b w:val="0"/>
                <w:color w:val="auto"/>
                <w:sz w:val="22"/>
                <w:szCs w:val="22"/>
              </w:rPr>
            </w:pPr>
            <w:r>
              <w:rPr>
                <w:b w:val="0"/>
                <w:color w:val="auto"/>
                <w:sz w:val="22"/>
                <w:szCs w:val="22"/>
              </w:rPr>
              <w:t>Se mostro los casos de uso que fueron implementados hasta el momento, tanto de la pagina web como los de la App.</w:t>
            </w:r>
          </w:p>
          <w:p w:rsidR="002C2861" w:rsidRPr="002C2861" w:rsidRDefault="002C2861" w:rsidP="002C2861">
            <w:pPr>
              <w:pStyle w:val="PSI-Ttulo2"/>
              <w:ind w:left="1440" w:firstLine="0"/>
              <w:jc w:val="both"/>
              <w:rPr>
                <w:b w:val="0"/>
                <w:color w:val="auto"/>
                <w:sz w:val="22"/>
                <w:szCs w:val="22"/>
              </w:rPr>
            </w:pPr>
          </w:p>
        </w:tc>
      </w:tr>
    </w:tbl>
    <w:p w:rsidR="00CF5359" w:rsidRDefault="00CF5359" w:rsidP="00DC4081">
      <w:pPr>
        <w:pStyle w:val="PSI-Ttulo2"/>
        <w:jc w:val="both"/>
      </w:pPr>
    </w:p>
    <w:tbl>
      <w:tblPr>
        <w:tblStyle w:val="Tablaconcuadrcula"/>
        <w:tblpPr w:leftFromText="141" w:rightFromText="141" w:vertAnchor="text" w:horzAnchor="page" w:tblpX="2072" w:tblpY="-29"/>
        <w:tblW w:w="0" w:type="auto"/>
        <w:tblLayout w:type="fixed"/>
        <w:tblLook w:val="04A0"/>
      </w:tblPr>
      <w:tblGrid>
        <w:gridCol w:w="2943"/>
        <w:gridCol w:w="5777"/>
      </w:tblGrid>
      <w:tr w:rsidR="00CF5359" w:rsidTr="009D5C79">
        <w:tc>
          <w:tcPr>
            <w:tcW w:w="8720" w:type="dxa"/>
            <w:gridSpan w:val="2"/>
          </w:tcPr>
          <w:p w:rsidR="00CF5359" w:rsidRDefault="00CF5359" w:rsidP="00E936B5">
            <w:pPr>
              <w:pStyle w:val="PSI-Ttulo2"/>
              <w:ind w:left="0" w:firstLine="0"/>
              <w:jc w:val="both"/>
            </w:pPr>
            <w:r>
              <w:lastRenderedPageBreak/>
              <w:t xml:space="preserve">Reunión Nº 12  </w:t>
            </w:r>
            <w:r w:rsidR="00E936B5">
              <w:t>Presentación sobre la continuidad del proyecto</w:t>
            </w:r>
          </w:p>
        </w:tc>
      </w:tr>
      <w:tr w:rsidR="00CF5359" w:rsidTr="009D5C79">
        <w:tc>
          <w:tcPr>
            <w:tcW w:w="8720" w:type="dxa"/>
            <w:gridSpan w:val="2"/>
          </w:tcPr>
          <w:p w:rsidR="00CF5359" w:rsidRDefault="00CF5359" w:rsidP="00E936B5">
            <w:pPr>
              <w:pStyle w:val="PSI-Ttulo2"/>
              <w:ind w:left="0" w:firstLine="0"/>
              <w:jc w:val="both"/>
            </w:pPr>
            <w:r>
              <w:t xml:space="preserve">Fecha : </w:t>
            </w:r>
            <w:r w:rsidR="00E936B5">
              <w:t>17/08/2018</w:t>
            </w:r>
          </w:p>
        </w:tc>
      </w:tr>
      <w:tr w:rsidR="00CF5359" w:rsidTr="009D5C79">
        <w:tc>
          <w:tcPr>
            <w:tcW w:w="8720" w:type="dxa"/>
            <w:gridSpan w:val="2"/>
          </w:tcPr>
          <w:p w:rsidR="00CF5359" w:rsidRDefault="00CF5359" w:rsidP="00E936B5">
            <w:pPr>
              <w:pStyle w:val="PSI-Ttulo2"/>
              <w:ind w:left="0" w:firstLine="0"/>
              <w:jc w:val="both"/>
            </w:pPr>
            <w:r>
              <w:t xml:space="preserve">Lugar: </w:t>
            </w:r>
            <w:r w:rsidR="00E936B5">
              <w:t>Domicilio de Sandra</w:t>
            </w:r>
          </w:p>
        </w:tc>
      </w:tr>
      <w:tr w:rsidR="00CF5359" w:rsidTr="009D5C79">
        <w:tc>
          <w:tcPr>
            <w:tcW w:w="2943" w:type="dxa"/>
          </w:tcPr>
          <w:p w:rsidR="00CF5359" w:rsidRDefault="00CF5359" w:rsidP="00830E3E">
            <w:pPr>
              <w:pStyle w:val="PSI-Ttulo2"/>
              <w:ind w:left="0" w:firstLine="0"/>
              <w:jc w:val="both"/>
            </w:pPr>
            <w:r>
              <w:t>Temas</w:t>
            </w:r>
          </w:p>
        </w:tc>
        <w:tc>
          <w:tcPr>
            <w:tcW w:w="5777" w:type="dxa"/>
          </w:tcPr>
          <w:p w:rsidR="001E3EB9" w:rsidRDefault="001E3EB9" w:rsidP="001E3EB9">
            <w:pPr>
              <w:pStyle w:val="PSI-Ttulo2"/>
              <w:ind w:left="720" w:firstLine="0"/>
              <w:rPr>
                <w:b w:val="0"/>
                <w:color w:val="auto"/>
                <w:sz w:val="22"/>
                <w:szCs w:val="22"/>
                <w:lang w:val="es-ES"/>
              </w:rPr>
            </w:pPr>
          </w:p>
          <w:p w:rsidR="001E3EB9" w:rsidRDefault="009E2742" w:rsidP="009E2742">
            <w:pPr>
              <w:pStyle w:val="PSI-Ttulo2"/>
              <w:numPr>
                <w:ilvl w:val="0"/>
                <w:numId w:val="55"/>
              </w:numPr>
              <w:rPr>
                <w:b w:val="0"/>
                <w:color w:val="auto"/>
                <w:sz w:val="22"/>
                <w:szCs w:val="22"/>
              </w:rPr>
            </w:pPr>
            <w:r w:rsidRPr="001E3EB9">
              <w:rPr>
                <w:b w:val="0"/>
                <w:color w:val="auto"/>
                <w:sz w:val="22"/>
                <w:szCs w:val="22"/>
              </w:rPr>
              <w:t>Objetivo de la presentación.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Descripción general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Estado actual del proyecto.</w:t>
            </w:r>
          </w:p>
          <w:p w:rsidR="001E3EB9" w:rsidRDefault="009E2742" w:rsidP="009E2742">
            <w:pPr>
              <w:pStyle w:val="PSI-Ttulo2"/>
              <w:numPr>
                <w:ilvl w:val="0"/>
                <w:numId w:val="55"/>
              </w:numPr>
              <w:rPr>
                <w:b w:val="0"/>
                <w:color w:val="auto"/>
                <w:sz w:val="22"/>
                <w:szCs w:val="22"/>
              </w:rPr>
            </w:pPr>
            <w:r w:rsidRPr="001E3EB9">
              <w:rPr>
                <w:b w:val="0"/>
                <w:color w:val="auto"/>
                <w:sz w:val="22"/>
                <w:szCs w:val="22"/>
              </w:rPr>
              <w:t>Planificación de la nueva iteración.</w:t>
            </w:r>
          </w:p>
          <w:p w:rsidR="001E3EB9" w:rsidRDefault="009E2742" w:rsidP="009E2742">
            <w:pPr>
              <w:pStyle w:val="PSI-Ttulo2"/>
              <w:numPr>
                <w:ilvl w:val="0"/>
                <w:numId w:val="55"/>
              </w:numPr>
              <w:rPr>
                <w:b w:val="0"/>
                <w:color w:val="auto"/>
                <w:sz w:val="22"/>
                <w:szCs w:val="22"/>
              </w:rPr>
            </w:pPr>
            <w:r w:rsidRPr="001E3EB9">
              <w:rPr>
                <w:b w:val="0"/>
                <w:color w:val="auto"/>
                <w:sz w:val="22"/>
                <w:szCs w:val="22"/>
              </w:rPr>
              <w:t>Propuesta sobre notificaciones y favoritos en APP.</w:t>
            </w:r>
          </w:p>
          <w:p w:rsidR="00B90E38" w:rsidRPr="001E3EB9" w:rsidRDefault="009E2742" w:rsidP="009E2742">
            <w:pPr>
              <w:pStyle w:val="PSI-Ttulo2"/>
              <w:numPr>
                <w:ilvl w:val="0"/>
                <w:numId w:val="58"/>
              </w:numPr>
              <w:rPr>
                <w:b w:val="0"/>
                <w:color w:val="auto"/>
                <w:sz w:val="22"/>
                <w:szCs w:val="22"/>
              </w:rPr>
            </w:pPr>
            <w:r w:rsidRPr="001E3EB9">
              <w:rPr>
                <w:b w:val="0"/>
                <w:color w:val="auto"/>
                <w:sz w:val="22"/>
                <w:szCs w:val="22"/>
              </w:rPr>
              <w:t>Presentación de un video de ejemplo.</w:t>
            </w:r>
          </w:p>
          <w:p w:rsidR="00E936B5" w:rsidRDefault="00E936B5" w:rsidP="001E3EB9">
            <w:pPr>
              <w:pStyle w:val="PSI-Ttulo2"/>
              <w:ind w:left="1500" w:firstLine="0"/>
              <w:jc w:val="both"/>
            </w:pPr>
          </w:p>
        </w:tc>
      </w:tr>
      <w:tr w:rsidR="00CF5359" w:rsidTr="009D5C79">
        <w:trPr>
          <w:trHeight w:val="1286"/>
        </w:trPr>
        <w:tc>
          <w:tcPr>
            <w:tcW w:w="2943" w:type="dxa"/>
          </w:tcPr>
          <w:p w:rsidR="00CF5359" w:rsidRDefault="00CF5359" w:rsidP="00830E3E">
            <w:pPr>
              <w:pStyle w:val="PSI-Ttulo2"/>
              <w:ind w:left="0" w:firstLine="0"/>
              <w:jc w:val="both"/>
            </w:pPr>
            <w:r>
              <w:t>Resolución</w:t>
            </w:r>
          </w:p>
        </w:tc>
        <w:tc>
          <w:tcPr>
            <w:tcW w:w="5777" w:type="dxa"/>
          </w:tcPr>
          <w:p w:rsidR="009439D6" w:rsidRDefault="009439D6" w:rsidP="009439D6">
            <w:pPr>
              <w:pStyle w:val="PSI-Ttulo2"/>
              <w:ind w:left="720" w:firstLine="0"/>
              <w:jc w:val="both"/>
            </w:pPr>
          </w:p>
          <w:p w:rsidR="001E3EB9" w:rsidRPr="009439D6" w:rsidRDefault="001E3EB9" w:rsidP="009E2742">
            <w:pPr>
              <w:pStyle w:val="PSI-Ttulo2"/>
              <w:numPr>
                <w:ilvl w:val="0"/>
                <w:numId w:val="55"/>
              </w:numPr>
              <w:jc w:val="both"/>
              <w:rPr>
                <w:b w:val="0"/>
                <w:color w:val="auto"/>
                <w:sz w:val="22"/>
                <w:szCs w:val="22"/>
              </w:rPr>
            </w:pPr>
            <w:r w:rsidRPr="009439D6">
              <w:rPr>
                <w:b w:val="0"/>
                <w:color w:val="auto"/>
                <w:sz w:val="22"/>
                <w:szCs w:val="22"/>
                <w:lang w:val="es-ES"/>
              </w:rPr>
              <w:t>El grupo de desarrollo tomó la decisión de realizar una reunión con el objetivo de reanudar el proyecto Tempus. Durante la misma, se decidió:</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Comprometerse con la finalización del trabajo.</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Repasar la documentación actual disponible en el repositorio (Github).</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Determinar el estado de la documentación.</w:t>
            </w:r>
          </w:p>
          <w:p w:rsidR="001E3EB9" w:rsidRPr="009439D6" w:rsidRDefault="001E3EB9" w:rsidP="009E2742">
            <w:pPr>
              <w:pStyle w:val="PSI-Ttulo2"/>
              <w:numPr>
                <w:ilvl w:val="0"/>
                <w:numId w:val="56"/>
              </w:numPr>
              <w:jc w:val="both"/>
              <w:rPr>
                <w:b w:val="0"/>
                <w:color w:val="auto"/>
                <w:sz w:val="22"/>
                <w:szCs w:val="22"/>
              </w:rPr>
            </w:pPr>
            <w:r w:rsidRPr="009439D6">
              <w:rPr>
                <w:b w:val="0"/>
                <w:color w:val="auto"/>
                <w:sz w:val="22"/>
                <w:szCs w:val="22"/>
                <w:lang w:val="es-ES"/>
              </w:rPr>
              <w:t>Planificar nueva iteración.</w:t>
            </w:r>
          </w:p>
          <w:p w:rsidR="001E3EB9" w:rsidRDefault="001E3EB9" w:rsidP="009E2742">
            <w:pPr>
              <w:pStyle w:val="PSI-Ttulo2"/>
              <w:numPr>
                <w:ilvl w:val="0"/>
                <w:numId w:val="56"/>
              </w:numPr>
              <w:jc w:val="both"/>
              <w:rPr>
                <w:color w:val="auto"/>
              </w:rPr>
            </w:pPr>
            <w:r w:rsidRPr="009439D6">
              <w:rPr>
                <w:b w:val="0"/>
                <w:color w:val="auto"/>
                <w:sz w:val="22"/>
                <w:szCs w:val="22"/>
                <w:lang w:val="es-ES"/>
              </w:rPr>
              <w:t>Realizar presentación al equipo de cátedra.</w:t>
            </w:r>
          </w:p>
          <w:p w:rsidR="001E3EB9" w:rsidRPr="001E3EB9" w:rsidRDefault="001E3EB9" w:rsidP="001E3EB9">
            <w:pPr>
              <w:pStyle w:val="PSI-Ttulo2"/>
              <w:ind w:left="1500" w:firstLine="0"/>
              <w:jc w:val="both"/>
              <w:rPr>
                <w:color w:val="auto"/>
              </w:rPr>
            </w:pPr>
          </w:p>
          <w:p w:rsidR="00CF5359" w:rsidRPr="001E3EB9" w:rsidRDefault="009439D6" w:rsidP="009E2742">
            <w:pPr>
              <w:pStyle w:val="PSI-Ttulo2"/>
              <w:numPr>
                <w:ilvl w:val="0"/>
                <w:numId w:val="55"/>
              </w:numPr>
              <w:jc w:val="both"/>
              <w:rPr>
                <w:b w:val="0"/>
                <w:color w:val="auto"/>
                <w:sz w:val="22"/>
                <w:szCs w:val="22"/>
              </w:rPr>
            </w:pPr>
            <w:r w:rsidRPr="001E3EB9">
              <w:rPr>
                <w:b w:val="0"/>
                <w:color w:val="auto"/>
                <w:sz w:val="22"/>
                <w:szCs w:val="22"/>
              </w:rPr>
              <w:t>Descripción general:</w:t>
            </w:r>
          </w:p>
          <w:p w:rsidR="009439D6" w:rsidRPr="001E3EB9" w:rsidRDefault="009439D6" w:rsidP="009439D6">
            <w:pPr>
              <w:pStyle w:val="PSI-Ttulo2"/>
              <w:ind w:left="720"/>
              <w:rPr>
                <w:b w:val="0"/>
                <w:color w:val="auto"/>
                <w:sz w:val="22"/>
                <w:szCs w:val="22"/>
              </w:rPr>
            </w:pPr>
            <w:r w:rsidRPr="001E3EB9">
              <w:rPr>
                <w:b w:val="0"/>
                <w:color w:val="auto"/>
                <w:sz w:val="22"/>
                <w:szCs w:val="22"/>
                <w:lang w:val="es-ES"/>
              </w:rPr>
              <w:t>En forma resumida:</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horarios de cursada (Cada cuatrimestre).</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Cargar archivo con mesas de examen (Cada turno).</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Generar informes.</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horarios de cursada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Consultar mesas de examen (APP).</w:t>
            </w:r>
          </w:p>
          <w:p w:rsidR="00B90E38" w:rsidRPr="001E3EB9" w:rsidRDefault="009E2742" w:rsidP="009E2742">
            <w:pPr>
              <w:pStyle w:val="PSI-Ttulo2"/>
              <w:numPr>
                <w:ilvl w:val="0"/>
                <w:numId w:val="57"/>
              </w:numPr>
              <w:rPr>
                <w:b w:val="0"/>
                <w:color w:val="auto"/>
                <w:sz w:val="22"/>
                <w:szCs w:val="22"/>
              </w:rPr>
            </w:pPr>
            <w:r w:rsidRPr="001E3EB9">
              <w:rPr>
                <w:b w:val="0"/>
                <w:color w:val="auto"/>
                <w:sz w:val="22"/>
                <w:szCs w:val="22"/>
              </w:rPr>
              <w:t>Recibir notificaciones sobre horarios de cursada y mesas de examen ante modificaciones (APP).</w:t>
            </w:r>
            <w:r w:rsidRPr="001E3EB9">
              <w:rPr>
                <w:b w:val="0"/>
                <w:color w:val="auto"/>
                <w:sz w:val="22"/>
                <w:szCs w:val="22"/>
                <w:lang w:val="es-ES"/>
              </w:rPr>
              <w:t xml:space="preserve"> </w:t>
            </w:r>
          </w:p>
          <w:p w:rsidR="001E3EB9" w:rsidRDefault="00527C64" w:rsidP="009E2742">
            <w:pPr>
              <w:pStyle w:val="PSI-Ttulo2"/>
              <w:numPr>
                <w:ilvl w:val="0"/>
                <w:numId w:val="55"/>
              </w:numPr>
              <w:rPr>
                <w:b w:val="0"/>
                <w:color w:val="auto"/>
                <w:sz w:val="22"/>
                <w:szCs w:val="22"/>
              </w:rPr>
            </w:pPr>
            <w:r>
              <w:rPr>
                <w:b w:val="0"/>
                <w:color w:val="auto"/>
                <w:sz w:val="22"/>
                <w:szCs w:val="22"/>
              </w:rPr>
              <w:t>Estado del proyecto:</w:t>
            </w:r>
          </w:p>
          <w:p w:rsidR="00527C64" w:rsidRDefault="00527C64" w:rsidP="009E2742">
            <w:pPr>
              <w:pStyle w:val="PSI-Ttulo2"/>
              <w:numPr>
                <w:ilvl w:val="0"/>
                <w:numId w:val="59"/>
              </w:numPr>
              <w:rPr>
                <w:b w:val="0"/>
                <w:color w:val="auto"/>
                <w:sz w:val="22"/>
                <w:szCs w:val="22"/>
              </w:rPr>
            </w:pPr>
            <w:r>
              <w:rPr>
                <w:b w:val="0"/>
                <w:color w:val="auto"/>
                <w:sz w:val="22"/>
                <w:szCs w:val="22"/>
              </w:rPr>
              <w:t>Estimación inicial: 1año y 3 meses.</w:t>
            </w:r>
          </w:p>
          <w:p w:rsidR="00527C64" w:rsidRDefault="00527C64" w:rsidP="009E2742">
            <w:pPr>
              <w:pStyle w:val="PSI-Ttulo2"/>
              <w:numPr>
                <w:ilvl w:val="0"/>
                <w:numId w:val="59"/>
              </w:numPr>
              <w:rPr>
                <w:b w:val="0"/>
                <w:color w:val="auto"/>
                <w:sz w:val="22"/>
                <w:szCs w:val="22"/>
              </w:rPr>
            </w:pPr>
            <w:r>
              <w:rPr>
                <w:b w:val="0"/>
                <w:color w:val="auto"/>
                <w:sz w:val="22"/>
                <w:szCs w:val="22"/>
              </w:rPr>
              <w:t>Tiempo trabajado: 3 meses y 1 semana.</w:t>
            </w:r>
          </w:p>
          <w:p w:rsidR="00527C64" w:rsidRDefault="00527C64" w:rsidP="009E2742">
            <w:pPr>
              <w:pStyle w:val="PSI-Ttulo2"/>
              <w:numPr>
                <w:ilvl w:val="0"/>
                <w:numId w:val="59"/>
              </w:numPr>
              <w:rPr>
                <w:b w:val="0"/>
                <w:color w:val="auto"/>
                <w:sz w:val="22"/>
                <w:szCs w:val="22"/>
              </w:rPr>
            </w:pPr>
            <w:r>
              <w:rPr>
                <w:b w:val="0"/>
                <w:color w:val="auto"/>
                <w:sz w:val="22"/>
                <w:szCs w:val="22"/>
              </w:rPr>
              <w:t>Última estimación: 4 meses y 3 semanas.</w:t>
            </w:r>
          </w:p>
          <w:p w:rsidR="00527C64" w:rsidRDefault="00527C64" w:rsidP="009E2742">
            <w:pPr>
              <w:pStyle w:val="PSI-Ttulo2"/>
              <w:numPr>
                <w:ilvl w:val="0"/>
                <w:numId w:val="59"/>
              </w:numPr>
              <w:rPr>
                <w:b w:val="0"/>
                <w:color w:val="auto"/>
                <w:sz w:val="22"/>
                <w:szCs w:val="22"/>
              </w:rPr>
            </w:pPr>
            <w:r>
              <w:rPr>
                <w:b w:val="0"/>
                <w:color w:val="auto"/>
                <w:sz w:val="22"/>
                <w:szCs w:val="22"/>
              </w:rPr>
              <w:t>Documentación restante:</w:t>
            </w:r>
          </w:p>
          <w:p w:rsidR="00527C64" w:rsidRDefault="00527C64" w:rsidP="009E2742">
            <w:pPr>
              <w:pStyle w:val="PSI-Ttulo2"/>
              <w:numPr>
                <w:ilvl w:val="0"/>
                <w:numId w:val="60"/>
              </w:numPr>
              <w:rPr>
                <w:b w:val="0"/>
                <w:color w:val="auto"/>
                <w:sz w:val="22"/>
                <w:szCs w:val="22"/>
              </w:rPr>
            </w:pPr>
            <w:r>
              <w:rPr>
                <w:b w:val="0"/>
                <w:color w:val="auto"/>
                <w:sz w:val="22"/>
                <w:szCs w:val="22"/>
              </w:rPr>
              <w:t>Manual de instalación</w:t>
            </w:r>
          </w:p>
          <w:p w:rsidR="00527C64" w:rsidRDefault="00527C64" w:rsidP="009E2742">
            <w:pPr>
              <w:pStyle w:val="PSI-Ttulo2"/>
              <w:numPr>
                <w:ilvl w:val="0"/>
                <w:numId w:val="60"/>
              </w:numPr>
              <w:rPr>
                <w:b w:val="0"/>
                <w:color w:val="auto"/>
                <w:sz w:val="22"/>
                <w:szCs w:val="22"/>
              </w:rPr>
            </w:pPr>
            <w:r>
              <w:rPr>
                <w:b w:val="0"/>
                <w:color w:val="auto"/>
                <w:sz w:val="22"/>
                <w:szCs w:val="22"/>
              </w:rPr>
              <w:t xml:space="preserve">Manual de usuario </w:t>
            </w:r>
          </w:p>
          <w:p w:rsidR="00527C64" w:rsidRDefault="00527C64" w:rsidP="009E2742">
            <w:pPr>
              <w:pStyle w:val="PSI-Ttulo2"/>
              <w:numPr>
                <w:ilvl w:val="0"/>
                <w:numId w:val="60"/>
              </w:numPr>
              <w:rPr>
                <w:b w:val="0"/>
                <w:color w:val="auto"/>
                <w:sz w:val="22"/>
                <w:szCs w:val="22"/>
              </w:rPr>
            </w:pPr>
            <w:r>
              <w:rPr>
                <w:b w:val="0"/>
                <w:color w:val="auto"/>
                <w:sz w:val="22"/>
                <w:szCs w:val="22"/>
              </w:rPr>
              <w:t>Memoria</w:t>
            </w:r>
          </w:p>
          <w:p w:rsidR="00527C64" w:rsidRPr="00527C64" w:rsidRDefault="00527C64" w:rsidP="009E2742">
            <w:pPr>
              <w:pStyle w:val="PSI-Ttulo2"/>
              <w:numPr>
                <w:ilvl w:val="0"/>
                <w:numId w:val="60"/>
              </w:numPr>
              <w:jc w:val="both"/>
              <w:rPr>
                <w:b w:val="0"/>
                <w:color w:val="auto"/>
                <w:sz w:val="22"/>
                <w:szCs w:val="22"/>
              </w:rPr>
            </w:pPr>
            <w:r w:rsidRPr="00527C64">
              <w:rPr>
                <w:b w:val="0"/>
                <w:color w:val="auto"/>
                <w:sz w:val="22"/>
                <w:szCs w:val="22"/>
              </w:rPr>
              <w:t>Actualizaciones sobre las actuales:</w:t>
            </w:r>
            <w:r w:rsidRPr="00527C64">
              <w:rPr>
                <w:rFonts w:ascii="Corbel" w:eastAsia="+mn-ea" w:hAnsi="Corbel" w:cs="+mn-cs"/>
                <w:b w:val="0"/>
                <w:iCs/>
                <w:color w:val="auto"/>
                <w:kern w:val="24"/>
                <w:sz w:val="48"/>
                <w:szCs w:val="48"/>
                <w:lang w:eastAsia="es-AR"/>
              </w:rPr>
              <w:t xml:space="preserve"> </w:t>
            </w:r>
            <w:r w:rsidRPr="00527C64">
              <w:rPr>
                <w:b w:val="0"/>
                <w:iCs/>
                <w:color w:val="auto"/>
                <w:sz w:val="22"/>
                <w:szCs w:val="22"/>
              </w:rPr>
              <w:t xml:space="preserve">Se considera actualizaciones a los documentos actuales ante eventuales modificaciones. Abarca documentos como: Especificaciones de casos de uso, Modelos (De datos, de casos de uso, de diseño) o base de datos. </w:t>
            </w:r>
          </w:p>
          <w:p w:rsidR="008C54B6" w:rsidRDefault="00527C64" w:rsidP="009E2742">
            <w:pPr>
              <w:pStyle w:val="PSI-Ttulo2"/>
              <w:numPr>
                <w:ilvl w:val="0"/>
                <w:numId w:val="60"/>
              </w:numPr>
              <w:jc w:val="both"/>
              <w:rPr>
                <w:b w:val="0"/>
                <w:color w:val="auto"/>
                <w:sz w:val="22"/>
                <w:szCs w:val="22"/>
              </w:rPr>
            </w:pPr>
            <w:r w:rsidRPr="00527C64">
              <w:rPr>
                <w:b w:val="0"/>
                <w:iCs/>
                <w:color w:val="auto"/>
                <w:sz w:val="22"/>
                <w:szCs w:val="22"/>
              </w:rPr>
              <w:t xml:space="preserve">Los casos de uso (cu10 al cu18) se irán completando en el orden que se indica. </w:t>
            </w:r>
          </w:p>
          <w:p w:rsidR="008C54B6" w:rsidRDefault="008C54B6" w:rsidP="009E2742">
            <w:pPr>
              <w:pStyle w:val="PSI-Ttulo2"/>
              <w:numPr>
                <w:ilvl w:val="0"/>
                <w:numId w:val="55"/>
              </w:numPr>
              <w:jc w:val="both"/>
              <w:rPr>
                <w:b w:val="0"/>
                <w:color w:val="auto"/>
                <w:sz w:val="22"/>
                <w:szCs w:val="22"/>
              </w:rPr>
            </w:pPr>
            <w:r>
              <w:rPr>
                <w:b w:val="0"/>
                <w:color w:val="auto"/>
                <w:sz w:val="22"/>
                <w:szCs w:val="22"/>
              </w:rPr>
              <w:lastRenderedPageBreak/>
              <w:t>Planificación de la nueva iteración:</w:t>
            </w:r>
          </w:p>
          <w:p w:rsidR="008C54B6" w:rsidRDefault="008C54B6" w:rsidP="009E2742">
            <w:pPr>
              <w:pStyle w:val="PSI-Ttulo2"/>
              <w:numPr>
                <w:ilvl w:val="0"/>
                <w:numId w:val="61"/>
              </w:numPr>
              <w:jc w:val="both"/>
              <w:rPr>
                <w:b w:val="0"/>
                <w:color w:val="auto"/>
                <w:sz w:val="22"/>
                <w:szCs w:val="22"/>
              </w:rPr>
            </w:pPr>
            <w:r>
              <w:rPr>
                <w:b w:val="0"/>
                <w:color w:val="auto"/>
                <w:sz w:val="22"/>
                <w:szCs w:val="22"/>
              </w:rPr>
              <w:t>Fase de Construcción Iteración 4:</w:t>
            </w:r>
          </w:p>
          <w:p w:rsidR="008C54B6" w:rsidRDefault="008C54B6" w:rsidP="009E2742">
            <w:pPr>
              <w:pStyle w:val="PSI-Ttulo2"/>
              <w:numPr>
                <w:ilvl w:val="0"/>
                <w:numId w:val="61"/>
              </w:numPr>
              <w:jc w:val="both"/>
              <w:rPr>
                <w:b w:val="0"/>
                <w:color w:val="auto"/>
                <w:sz w:val="22"/>
                <w:szCs w:val="22"/>
              </w:rPr>
            </w:pPr>
            <w:r>
              <w:rPr>
                <w:b w:val="0"/>
                <w:color w:val="auto"/>
                <w:sz w:val="22"/>
                <w:szCs w:val="22"/>
              </w:rPr>
              <w:t>01/09/2018 al 16/09/2018</w:t>
            </w:r>
          </w:p>
          <w:p w:rsidR="00887F3F" w:rsidRDefault="008C54B6" w:rsidP="009E2742">
            <w:pPr>
              <w:pStyle w:val="PSI-Ttulo2"/>
              <w:numPr>
                <w:ilvl w:val="0"/>
                <w:numId w:val="61"/>
              </w:numPr>
              <w:jc w:val="both"/>
              <w:rPr>
                <w:b w:val="0"/>
                <w:color w:val="auto"/>
                <w:sz w:val="22"/>
                <w:szCs w:val="22"/>
              </w:rPr>
            </w:pPr>
            <w:r w:rsidRPr="008C54B6">
              <w:rPr>
                <w:b w:val="0"/>
                <w:iCs/>
                <w:color w:val="auto"/>
                <w:sz w:val="22"/>
                <w:szCs w:val="22"/>
              </w:rPr>
              <w:t xml:space="preserve">Las actividades se encuentran sujetas a las conclusiones obtenidas durante esta presentación por lo que pueden ser modificada posteriormente. </w:t>
            </w:r>
          </w:p>
          <w:p w:rsidR="00887F3F" w:rsidRPr="00F479E8" w:rsidRDefault="00887F3F" w:rsidP="009E2742">
            <w:pPr>
              <w:pStyle w:val="PSI-Ttulo2"/>
              <w:numPr>
                <w:ilvl w:val="0"/>
                <w:numId w:val="55"/>
              </w:numPr>
              <w:jc w:val="both"/>
              <w:rPr>
                <w:b w:val="0"/>
                <w:color w:val="auto"/>
                <w:sz w:val="22"/>
                <w:szCs w:val="22"/>
              </w:rPr>
            </w:pPr>
            <w:r>
              <w:rPr>
                <w:b w:val="0"/>
                <w:color w:val="auto"/>
                <w:sz w:val="22"/>
                <w:szCs w:val="22"/>
              </w:rPr>
              <w:t>Notificaciones y favoritos:</w:t>
            </w:r>
            <w:r w:rsidR="00F479E8" w:rsidRPr="00F479E8">
              <w:rPr>
                <w:b w:val="0"/>
                <w:color w:val="auto"/>
                <w:sz w:val="22"/>
                <w:szCs w:val="22"/>
              </w:rPr>
              <w:t xml:space="preserve"> </w:t>
            </w:r>
            <w:r w:rsidRPr="00F479E8">
              <w:rPr>
                <w:b w:val="0"/>
                <w:color w:val="auto"/>
                <w:sz w:val="22"/>
                <w:szCs w:val="22"/>
              </w:rPr>
              <w:t xml:space="preserve">Sobre las notificaciones y favoritos en la APP se acordó junto con el equipo de </w:t>
            </w:r>
            <w:r w:rsidR="00F479E8" w:rsidRPr="00F479E8">
              <w:rPr>
                <w:b w:val="0"/>
                <w:color w:val="auto"/>
                <w:sz w:val="22"/>
                <w:szCs w:val="22"/>
              </w:rPr>
              <w:t>cátedra</w:t>
            </w:r>
            <w:r w:rsidRPr="00F479E8">
              <w:rPr>
                <w:b w:val="0"/>
                <w:color w:val="auto"/>
                <w:sz w:val="22"/>
                <w:szCs w:val="22"/>
              </w:rPr>
              <w:t xml:space="preserve"> (durante 2017):</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Dar la opción de tener favoritos para evitar nuevas búsquedas. Esto es, tanto para horarios de cursada como para mesas de examen.</w:t>
            </w:r>
          </w:p>
          <w:p w:rsidR="00B90E38" w:rsidRPr="00F479E8" w:rsidRDefault="009E2742" w:rsidP="009E2742">
            <w:pPr>
              <w:pStyle w:val="PSI-Ttulo2"/>
              <w:numPr>
                <w:ilvl w:val="0"/>
                <w:numId w:val="62"/>
              </w:numPr>
              <w:rPr>
                <w:b w:val="0"/>
                <w:color w:val="auto"/>
                <w:sz w:val="22"/>
                <w:szCs w:val="22"/>
              </w:rPr>
            </w:pPr>
            <w:r w:rsidRPr="00F479E8">
              <w:rPr>
                <w:b w:val="0"/>
                <w:color w:val="auto"/>
                <w:sz w:val="22"/>
                <w:szCs w:val="22"/>
              </w:rPr>
              <w:t>No mostrar notificaciones en</w:t>
            </w:r>
            <w:r w:rsidR="00F479E8">
              <w:rPr>
                <w:b w:val="0"/>
                <w:color w:val="auto"/>
                <w:sz w:val="22"/>
                <w:szCs w:val="22"/>
              </w:rPr>
              <w:t xml:space="preserve"> la aplicación (al estilo whatsA</w:t>
            </w:r>
            <w:r w:rsidRPr="00F479E8">
              <w:rPr>
                <w:b w:val="0"/>
                <w:color w:val="auto"/>
                <w:sz w:val="22"/>
                <w:szCs w:val="22"/>
              </w:rPr>
              <w:t>pp) debido a la complejidad.</w:t>
            </w:r>
          </w:p>
          <w:p w:rsidR="00F479E8" w:rsidRDefault="009E2742" w:rsidP="009E2742">
            <w:pPr>
              <w:pStyle w:val="PSI-Ttulo2"/>
              <w:numPr>
                <w:ilvl w:val="0"/>
                <w:numId w:val="62"/>
              </w:numPr>
              <w:rPr>
                <w:b w:val="0"/>
                <w:color w:val="auto"/>
                <w:sz w:val="22"/>
                <w:szCs w:val="22"/>
              </w:rPr>
            </w:pPr>
            <w:r w:rsidRPr="00F479E8">
              <w:rPr>
                <w:b w:val="0"/>
                <w:color w:val="auto"/>
                <w:sz w:val="22"/>
                <w:szCs w:val="22"/>
              </w:rPr>
              <w:t>Realizar notificaciones a correos electrónicos ante modificaciones. Respecto a:</w:t>
            </w:r>
          </w:p>
          <w:p w:rsidR="00F479E8" w:rsidRDefault="009E2742" w:rsidP="009E2742">
            <w:pPr>
              <w:pStyle w:val="PSI-Ttulo2"/>
              <w:numPr>
                <w:ilvl w:val="0"/>
                <w:numId w:val="63"/>
              </w:numPr>
              <w:rPr>
                <w:b w:val="0"/>
                <w:color w:val="auto"/>
                <w:sz w:val="22"/>
                <w:szCs w:val="22"/>
              </w:rPr>
            </w:pPr>
            <w:r w:rsidRPr="00F479E8">
              <w:rPr>
                <w:b w:val="0"/>
                <w:color w:val="auto"/>
                <w:sz w:val="22"/>
                <w:szCs w:val="22"/>
              </w:rPr>
              <w:t>Mesas de examen: asignación de aula, cambio de día, hora o aula.</w:t>
            </w:r>
          </w:p>
          <w:p w:rsidR="00B90E38" w:rsidRPr="00F479E8" w:rsidRDefault="009E2742" w:rsidP="009E2742">
            <w:pPr>
              <w:pStyle w:val="PSI-Ttulo2"/>
              <w:numPr>
                <w:ilvl w:val="0"/>
                <w:numId w:val="63"/>
              </w:numPr>
              <w:rPr>
                <w:b w:val="0"/>
                <w:color w:val="auto"/>
                <w:sz w:val="22"/>
                <w:szCs w:val="22"/>
              </w:rPr>
            </w:pPr>
            <w:r w:rsidRPr="00F479E8">
              <w:rPr>
                <w:b w:val="0"/>
                <w:color w:val="auto"/>
                <w:sz w:val="22"/>
                <w:szCs w:val="22"/>
              </w:rPr>
              <w:t>Horarios de cursada: cambio de día, hora o aula.</w:t>
            </w:r>
          </w:p>
          <w:p w:rsidR="00F479E8" w:rsidRPr="00F479E8" w:rsidRDefault="00F479E8" w:rsidP="009E2742">
            <w:pPr>
              <w:pStyle w:val="PSI-Ttulo2"/>
              <w:numPr>
                <w:ilvl w:val="0"/>
                <w:numId w:val="55"/>
              </w:numPr>
              <w:jc w:val="both"/>
              <w:rPr>
                <w:b w:val="0"/>
                <w:color w:val="auto"/>
                <w:sz w:val="22"/>
                <w:szCs w:val="22"/>
              </w:rPr>
            </w:pPr>
            <w:r w:rsidRPr="00F479E8">
              <w:rPr>
                <w:b w:val="0"/>
                <w:color w:val="auto"/>
                <w:sz w:val="22"/>
                <w:szCs w:val="22"/>
              </w:rPr>
              <w:t>El grupo de desarrollo presenta una solución:</w:t>
            </w:r>
          </w:p>
          <w:p w:rsidR="00F479E8" w:rsidRDefault="009E2742" w:rsidP="009E2742">
            <w:pPr>
              <w:pStyle w:val="PSI-Ttulo2"/>
              <w:numPr>
                <w:ilvl w:val="0"/>
                <w:numId w:val="64"/>
              </w:numPr>
              <w:rPr>
                <w:b w:val="0"/>
                <w:color w:val="auto"/>
                <w:sz w:val="22"/>
                <w:szCs w:val="22"/>
              </w:rPr>
            </w:pPr>
            <w:r w:rsidRPr="00F479E8">
              <w:rPr>
                <w:b w:val="0"/>
                <w:color w:val="auto"/>
                <w:sz w:val="22"/>
                <w:szCs w:val="22"/>
              </w:rPr>
              <w:t>Permitir el ingreso de un correo electrónico.</w:t>
            </w:r>
          </w:p>
          <w:p w:rsidR="00F479E8" w:rsidRDefault="009E2742" w:rsidP="009E2742">
            <w:pPr>
              <w:pStyle w:val="PSI-Ttulo2"/>
              <w:numPr>
                <w:ilvl w:val="0"/>
                <w:numId w:val="64"/>
              </w:numPr>
              <w:rPr>
                <w:b w:val="0"/>
                <w:color w:val="auto"/>
                <w:sz w:val="22"/>
                <w:szCs w:val="22"/>
              </w:rPr>
            </w:pPr>
            <w:r w:rsidRPr="00F479E8">
              <w:rPr>
                <w:b w:val="0"/>
                <w:color w:val="auto"/>
                <w:sz w:val="22"/>
                <w:szCs w:val="22"/>
              </w:rPr>
              <w:t>Tener la opción de almacenar favoritos solo a aquellos usuarios que presenten un correo electrónico. Las notificaciones se hacen sobre los favoritos almacenados en la aplicación al correo indicado.</w:t>
            </w:r>
          </w:p>
          <w:p w:rsidR="00B90E38" w:rsidRDefault="009E2742" w:rsidP="009E2742">
            <w:pPr>
              <w:pStyle w:val="PSI-Ttulo2"/>
              <w:numPr>
                <w:ilvl w:val="0"/>
                <w:numId w:val="64"/>
              </w:numPr>
              <w:rPr>
                <w:b w:val="0"/>
                <w:color w:val="auto"/>
                <w:sz w:val="22"/>
                <w:szCs w:val="22"/>
              </w:rPr>
            </w:pPr>
            <w:r w:rsidRPr="00F479E8">
              <w:rPr>
                <w:b w:val="0"/>
                <w:color w:val="auto"/>
                <w:sz w:val="22"/>
                <w:szCs w:val="22"/>
              </w:rPr>
              <w:t>Limitar la cantidad de favoritos para evitar usuarios maliciosos.</w:t>
            </w:r>
          </w:p>
          <w:p w:rsidR="00E2010C" w:rsidRPr="00F479E8" w:rsidRDefault="00E2010C" w:rsidP="009E2742">
            <w:pPr>
              <w:pStyle w:val="PSI-Ttulo2"/>
              <w:numPr>
                <w:ilvl w:val="0"/>
                <w:numId w:val="55"/>
              </w:numPr>
              <w:rPr>
                <w:b w:val="0"/>
                <w:color w:val="auto"/>
                <w:sz w:val="22"/>
                <w:szCs w:val="22"/>
              </w:rPr>
            </w:pPr>
            <w:r>
              <w:rPr>
                <w:b w:val="0"/>
                <w:color w:val="auto"/>
                <w:sz w:val="22"/>
                <w:szCs w:val="22"/>
              </w:rPr>
              <w:t>Se presenta un prototipo de la App.</w:t>
            </w:r>
          </w:p>
          <w:p w:rsidR="009439D6" w:rsidRDefault="009439D6" w:rsidP="009439D6">
            <w:pPr>
              <w:pStyle w:val="PSI-Ttulo2"/>
              <w:ind w:left="720" w:firstLine="0"/>
              <w:jc w:val="both"/>
            </w:pPr>
          </w:p>
        </w:tc>
      </w:tr>
    </w:tbl>
    <w:p w:rsidR="00CF5359" w:rsidRDefault="00CF5359" w:rsidP="00DC4081">
      <w:pPr>
        <w:pStyle w:val="PSI-Ttulo2"/>
        <w:jc w:val="both"/>
      </w:pPr>
    </w:p>
    <w:p w:rsidR="00CF5359" w:rsidRDefault="00CF5359" w:rsidP="00DC4081">
      <w:pPr>
        <w:pStyle w:val="PSI-Ttulo2"/>
        <w:jc w:val="both"/>
      </w:pPr>
    </w:p>
    <w:p w:rsidR="00CF5359" w:rsidRDefault="00CF5359" w:rsidP="00DC4081">
      <w:pPr>
        <w:pStyle w:val="PSI-Ttulo2"/>
        <w:jc w:val="both"/>
      </w:pPr>
    </w:p>
    <w:p w:rsidR="00E51265" w:rsidRDefault="00E51265"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E51265" w:rsidP="00E51265">
            <w:pPr>
              <w:pStyle w:val="PSI-Ttulo2"/>
              <w:ind w:left="0" w:firstLine="0"/>
              <w:jc w:val="both"/>
            </w:pPr>
            <w:r>
              <w:lastRenderedPageBreak/>
              <w:t>Reunión Nº 13</w:t>
            </w:r>
            <w:r w:rsidR="00162AA4">
              <w:t xml:space="preserve">  </w:t>
            </w:r>
            <w:r w:rsidR="005A0D6D">
              <w:t>Evaluación</w:t>
            </w:r>
            <w:r w:rsidR="00162AA4">
              <w:t xml:space="preserve"> de Fase de </w:t>
            </w:r>
            <w:r w:rsidR="00830E3E">
              <w:t>Construcción</w:t>
            </w:r>
            <w:r w:rsidR="00162AA4">
              <w:t xml:space="preserve"> </w:t>
            </w:r>
            <w:r w:rsidR="00830E3E">
              <w:t>Iteración</w:t>
            </w:r>
            <w:r w:rsidR="00162AA4">
              <w:t xml:space="preserve"> 4</w:t>
            </w:r>
          </w:p>
        </w:tc>
      </w:tr>
      <w:tr w:rsidR="00E51265" w:rsidTr="00830E3E">
        <w:tc>
          <w:tcPr>
            <w:tcW w:w="8330" w:type="dxa"/>
            <w:gridSpan w:val="2"/>
          </w:tcPr>
          <w:p w:rsidR="00E51265" w:rsidRDefault="00E51265" w:rsidP="00E51265">
            <w:pPr>
              <w:pStyle w:val="PSI-Ttulo2"/>
              <w:ind w:left="0" w:firstLine="0"/>
              <w:jc w:val="both"/>
            </w:pPr>
            <w:r>
              <w:t xml:space="preserve">Fecha : </w:t>
            </w:r>
            <w:r w:rsidR="005A0D6D">
              <w:t>16/09/2018</w:t>
            </w:r>
          </w:p>
        </w:tc>
      </w:tr>
      <w:tr w:rsidR="00E51265" w:rsidTr="00830E3E">
        <w:tc>
          <w:tcPr>
            <w:tcW w:w="8330" w:type="dxa"/>
            <w:gridSpan w:val="2"/>
          </w:tcPr>
          <w:p w:rsidR="00E51265" w:rsidRDefault="00E51265" w:rsidP="005A0D6D">
            <w:pPr>
              <w:pStyle w:val="PSI-Ttulo2"/>
              <w:ind w:left="0" w:firstLine="0"/>
              <w:jc w:val="both"/>
            </w:pPr>
            <w:r>
              <w:t xml:space="preserve">Lugar: </w:t>
            </w:r>
            <w:r w:rsidR="005A0D6D">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112B9B" w:rsidRPr="00112B9B" w:rsidRDefault="005A0D6D" w:rsidP="00112B9B">
            <w:pPr>
              <w:pStyle w:val="PSI-Ttulo2"/>
              <w:numPr>
                <w:ilvl w:val="0"/>
                <w:numId w:val="38"/>
              </w:numPr>
              <w:jc w:val="both"/>
              <w:rPr>
                <w:b w:val="0"/>
                <w:color w:val="auto"/>
                <w:sz w:val="22"/>
                <w:szCs w:val="22"/>
              </w:rPr>
            </w:pPr>
            <w:r w:rsidRPr="00112B9B">
              <w:rPr>
                <w:b w:val="0"/>
                <w:color w:val="auto"/>
                <w:sz w:val="22"/>
                <w:szCs w:val="22"/>
              </w:rPr>
              <w:t xml:space="preserve">Hicimos una evaluación </w:t>
            </w:r>
            <w:r w:rsidR="00830E3E" w:rsidRPr="00112B9B">
              <w:rPr>
                <w:b w:val="0"/>
                <w:color w:val="auto"/>
                <w:sz w:val="22"/>
                <w:szCs w:val="22"/>
              </w:rPr>
              <w:t xml:space="preserve"> de  los objetivos que habíamos planifi</w:t>
            </w:r>
            <w:r w:rsidR="00112B9B" w:rsidRPr="00112B9B">
              <w:rPr>
                <w:b w:val="0"/>
                <w:color w:val="auto"/>
                <w:sz w:val="22"/>
                <w:szCs w:val="22"/>
              </w:rPr>
              <w:t>cado en la iteración y fueron los siguientes: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con el glosario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Iniciar manual de usuario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Modelo de Caso de Uso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Continuar Arquitectura del sistema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Plan de pruebas</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Finalizar CU04- Buscar horario de cursada (APP).</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CU10- Notificar</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Modificar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CU07- Modificar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Modificar </w:t>
            </w:r>
            <w:r w:rsidR="00B8761B">
              <w:rPr>
                <w:b w:val="0"/>
                <w:color w:val="auto"/>
                <w:sz w:val="22"/>
                <w:szCs w:val="22"/>
              </w:rPr>
              <w:t xml:space="preserve">Modelo </w:t>
            </w:r>
            <w:r w:rsidRPr="00112B9B">
              <w:rPr>
                <w:b w:val="0"/>
                <w:color w:val="auto"/>
                <w:sz w:val="22"/>
                <w:szCs w:val="22"/>
              </w:rPr>
              <w:t xml:space="preserve"> de Datos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Continuar Modelo de diseño</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112B9B" w:rsidRPr="00112B9B" w:rsidRDefault="00112B9B" w:rsidP="00112B9B">
            <w:pPr>
              <w:pStyle w:val="PSI-Ttulo2"/>
              <w:numPr>
                <w:ilvl w:val="0"/>
                <w:numId w:val="65"/>
              </w:numPr>
              <w:jc w:val="both"/>
              <w:rPr>
                <w:b w:val="0"/>
                <w:color w:val="auto"/>
                <w:sz w:val="22"/>
                <w:szCs w:val="22"/>
              </w:rPr>
            </w:pPr>
            <w:r w:rsidRPr="00112B9B">
              <w:rPr>
                <w:b w:val="0"/>
                <w:color w:val="auto"/>
                <w:sz w:val="22"/>
                <w:szCs w:val="22"/>
              </w:rPr>
              <w:t>Planificar nueva Iteración.</w:t>
            </w:r>
          </w:p>
          <w:p w:rsidR="00830E3E" w:rsidRDefault="00830E3E" w:rsidP="00830E3E">
            <w:pPr>
              <w:pStyle w:val="PSI-Ttulo2"/>
              <w:ind w:left="720" w:firstLine="0"/>
              <w:jc w:val="both"/>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8B4B8F" w:rsidRDefault="008B4B8F" w:rsidP="008B4B8F">
            <w:pPr>
              <w:pStyle w:val="PSI-Ttulo2"/>
              <w:tabs>
                <w:tab w:val="left" w:pos="6521"/>
              </w:tabs>
              <w:ind w:left="720" w:firstLine="0"/>
            </w:pPr>
            <w:bookmarkStart w:id="77" w:name="_Toc523417888"/>
          </w:p>
          <w:p w:rsidR="00112B9B" w:rsidRPr="008B4B8F" w:rsidRDefault="00112B9B" w:rsidP="008B4B8F">
            <w:pPr>
              <w:pStyle w:val="PSI-Ttulo2"/>
              <w:numPr>
                <w:ilvl w:val="0"/>
                <w:numId w:val="55"/>
              </w:numPr>
              <w:tabs>
                <w:tab w:val="left" w:pos="6521"/>
              </w:tabs>
              <w:rPr>
                <w:b w:val="0"/>
                <w:color w:val="auto"/>
                <w:sz w:val="22"/>
                <w:szCs w:val="22"/>
              </w:rPr>
            </w:pPr>
            <w:r w:rsidRPr="008B4B8F">
              <w:rPr>
                <w:b w:val="0"/>
                <w:color w:val="auto"/>
                <w:sz w:val="22"/>
                <w:szCs w:val="22"/>
              </w:rPr>
              <w:t>Objetivos Alcanzados</w:t>
            </w:r>
            <w:bookmarkEnd w:id="77"/>
            <w:r w:rsidR="008B4B8F" w:rsidRPr="008B4B8F">
              <w:rPr>
                <w:b w:val="0"/>
                <w:color w:val="auto"/>
                <w:sz w:val="22"/>
                <w:szCs w:val="22"/>
              </w:rPr>
              <w:t xml:space="preserve"> a continuación se </w:t>
            </w:r>
            <w:r w:rsidRPr="008B4B8F">
              <w:rPr>
                <w:b w:val="0"/>
                <w:color w:val="auto"/>
                <w:sz w:val="22"/>
                <w:szCs w:val="22"/>
              </w:rPr>
              <w:t>e detallan los objetivos que se han alcanzado:</w:t>
            </w:r>
          </w:p>
          <w:p w:rsidR="00112B9B" w:rsidRDefault="00112B9B" w:rsidP="00112B9B">
            <w:pPr>
              <w:pStyle w:val="Prrafodelista"/>
              <w:numPr>
                <w:ilvl w:val="0"/>
                <w:numId w:val="51"/>
              </w:numPr>
              <w:spacing w:before="120" w:after="120"/>
              <w:ind w:left="714" w:hanging="357"/>
              <w:contextualSpacing w:val="0"/>
              <w:jc w:val="both"/>
            </w:pPr>
            <w:r>
              <w:t>Subir la planificación iteración actual a Taiga.</w:t>
            </w:r>
          </w:p>
          <w:p w:rsidR="00112B9B" w:rsidRDefault="00112B9B" w:rsidP="00112B9B">
            <w:pPr>
              <w:pStyle w:val="Prrafodelista"/>
              <w:numPr>
                <w:ilvl w:val="0"/>
                <w:numId w:val="51"/>
              </w:numPr>
              <w:spacing w:before="120" w:after="120"/>
              <w:ind w:left="714" w:hanging="357"/>
              <w:contextualSpacing w:val="0"/>
              <w:jc w:val="both"/>
            </w:pPr>
            <w:r>
              <w:t>Modificar Especificación de CU06 – Modificar horario de cursada.</w:t>
            </w:r>
          </w:p>
          <w:p w:rsidR="00112B9B" w:rsidRDefault="00112B9B" w:rsidP="00112B9B">
            <w:pPr>
              <w:pStyle w:val="Prrafodelista"/>
              <w:numPr>
                <w:ilvl w:val="0"/>
                <w:numId w:val="51"/>
              </w:numPr>
              <w:spacing w:before="120" w:after="120"/>
              <w:ind w:left="714" w:hanging="357"/>
              <w:contextualSpacing w:val="0"/>
              <w:jc w:val="both"/>
            </w:pPr>
            <w:r>
              <w:t>Modificar Especificación de CU07 – Modificar mesa de examen.</w:t>
            </w:r>
          </w:p>
          <w:p w:rsidR="00112B9B" w:rsidRDefault="00112B9B" w:rsidP="00112B9B">
            <w:pPr>
              <w:pStyle w:val="Prrafodelista"/>
              <w:numPr>
                <w:ilvl w:val="0"/>
                <w:numId w:val="51"/>
              </w:numPr>
              <w:spacing w:before="120" w:after="120"/>
              <w:ind w:left="714" w:hanging="357"/>
              <w:contextualSpacing w:val="0"/>
              <w:jc w:val="both"/>
            </w:pPr>
            <w:r>
              <w:t>Modificar Modelo de Datos.</w:t>
            </w:r>
          </w:p>
          <w:p w:rsidR="00112B9B" w:rsidRDefault="00112B9B" w:rsidP="00112B9B">
            <w:pPr>
              <w:pStyle w:val="Prrafodelista"/>
              <w:numPr>
                <w:ilvl w:val="0"/>
                <w:numId w:val="51"/>
              </w:numPr>
              <w:spacing w:before="120" w:after="120"/>
              <w:ind w:left="714" w:hanging="357"/>
              <w:contextualSpacing w:val="0"/>
              <w:jc w:val="both"/>
            </w:pPr>
            <w:r>
              <w:t xml:space="preserve">Modificar Base de Datos (tempus.sql disponible). </w:t>
            </w:r>
          </w:p>
          <w:p w:rsidR="00112B9B" w:rsidRPr="008B4B8F" w:rsidRDefault="00112B9B" w:rsidP="008B4B8F">
            <w:pPr>
              <w:pStyle w:val="PSI-Ttulo2"/>
              <w:numPr>
                <w:ilvl w:val="0"/>
                <w:numId w:val="55"/>
              </w:numPr>
              <w:rPr>
                <w:b w:val="0"/>
                <w:color w:val="auto"/>
                <w:sz w:val="22"/>
                <w:szCs w:val="22"/>
              </w:rPr>
            </w:pPr>
            <w:bookmarkStart w:id="78" w:name="_Toc523417889"/>
            <w:r w:rsidRPr="008B4B8F">
              <w:rPr>
                <w:b w:val="0"/>
                <w:color w:val="auto"/>
                <w:sz w:val="22"/>
                <w:szCs w:val="22"/>
              </w:rPr>
              <w:t>Objetivos No Alcanzados</w:t>
            </w:r>
            <w:bookmarkEnd w:id="78"/>
            <w:r w:rsidR="008B4B8F" w:rsidRPr="008B4B8F">
              <w:rPr>
                <w:b w:val="0"/>
                <w:color w:val="auto"/>
                <w:sz w:val="22"/>
                <w:szCs w:val="22"/>
              </w:rPr>
              <w:t xml:space="preserve"> a continuación s</w:t>
            </w:r>
            <w:r w:rsidRPr="008B4B8F">
              <w:rPr>
                <w:b w:val="0"/>
                <w:color w:val="auto"/>
                <w:sz w:val="22"/>
                <w:szCs w:val="22"/>
              </w:rPr>
              <w:t>e detallan los objetivos que no se han alcanzado:</w:t>
            </w:r>
          </w:p>
          <w:p w:rsidR="00112B9B" w:rsidRDefault="00112B9B" w:rsidP="00112B9B">
            <w:pPr>
              <w:pStyle w:val="Prrafodelista"/>
              <w:numPr>
                <w:ilvl w:val="0"/>
                <w:numId w:val="51"/>
              </w:numPr>
              <w:jc w:val="both"/>
            </w:pPr>
            <w:r w:rsidRPr="00CB2755">
              <w:t>El resto de las actividades no se han finalizado.</w:t>
            </w:r>
          </w:p>
          <w:p w:rsidR="00112B9B" w:rsidRDefault="00112B9B" w:rsidP="008B4B8F">
            <w:pPr>
              <w:pStyle w:val="Prrafodelista"/>
              <w:numPr>
                <w:ilvl w:val="0"/>
                <w:numId w:val="55"/>
              </w:numPr>
              <w:jc w:val="both"/>
            </w:pPr>
            <w:r>
              <w:t xml:space="preserve">Los objetivos que no se han alcanzado se </w:t>
            </w:r>
            <w:r>
              <w:lastRenderedPageBreak/>
              <w:t>debieron a ocupaciones personales de cada uno de los integrantes del grupo.</w:t>
            </w:r>
          </w:p>
          <w:p w:rsidR="00E51265" w:rsidRDefault="00112B9B" w:rsidP="008B4B8F">
            <w:pPr>
              <w:pStyle w:val="Prrafodelista"/>
              <w:numPr>
                <w:ilvl w:val="0"/>
                <w:numId w:val="55"/>
              </w:numPr>
              <w:jc w:val="both"/>
            </w:pPr>
            <w:r>
              <w:t>Las tareas que no se han completado deben realizarse en la siguiente iteración. Las actividades que se han iniciado también deberán finalizarse durante la iteración 5 de la fase de construcción.</w:t>
            </w:r>
          </w:p>
        </w:tc>
      </w:tr>
    </w:tbl>
    <w:p w:rsidR="00915E7A" w:rsidRDefault="00915E7A" w:rsidP="00915E7A">
      <w:pPr>
        <w:rPr>
          <w:rFonts w:asciiTheme="majorHAnsi" w:eastAsiaTheme="majorEastAsia" w:hAnsiTheme="majorHAnsi" w:cstheme="majorBidi"/>
          <w:b/>
          <w:bCs/>
          <w:color w:val="4F81BD" w:themeColor="accent1"/>
          <w:sz w:val="26"/>
          <w:szCs w:val="26"/>
          <w:lang w:val="es-AR"/>
        </w:rPr>
      </w:pPr>
    </w:p>
    <w:p w:rsidR="00915E7A" w:rsidRPr="00915E7A" w:rsidRDefault="00915E7A" w:rsidP="00915E7A">
      <w:pPr>
        <w:rPr>
          <w:lang w:val="es-AR"/>
        </w:rPr>
      </w:pPr>
    </w:p>
    <w:p w:rsidR="00915E7A" w:rsidRPr="00915E7A" w:rsidRDefault="00915E7A" w:rsidP="00915E7A">
      <w:pPr>
        <w:rPr>
          <w:lang w:val="es-AR"/>
        </w:rPr>
      </w:pPr>
    </w:p>
    <w:tbl>
      <w:tblPr>
        <w:tblStyle w:val="Tablaconcuadrcula"/>
        <w:tblpPr w:leftFromText="141" w:rightFromText="141" w:vertAnchor="text" w:horzAnchor="page" w:tblpX="2072" w:tblpY="-29"/>
        <w:tblW w:w="0" w:type="auto"/>
        <w:tblLook w:val="04A0"/>
      </w:tblPr>
      <w:tblGrid>
        <w:gridCol w:w="2943"/>
        <w:gridCol w:w="5387"/>
      </w:tblGrid>
      <w:tr w:rsidR="00E51265" w:rsidTr="00830E3E">
        <w:tc>
          <w:tcPr>
            <w:tcW w:w="8330" w:type="dxa"/>
            <w:gridSpan w:val="2"/>
          </w:tcPr>
          <w:p w:rsidR="00E51265" w:rsidRDefault="008B4B8F" w:rsidP="00915E7A">
            <w:pPr>
              <w:pStyle w:val="PSI-Ttulo2"/>
              <w:ind w:left="0" w:firstLine="0"/>
              <w:jc w:val="both"/>
            </w:pPr>
            <w:r>
              <w:lastRenderedPageBreak/>
              <w:t>Reunión Nº 14</w:t>
            </w:r>
            <w:r w:rsidR="00E51265">
              <w:t xml:space="preserve">  </w:t>
            </w:r>
            <w:r w:rsidR="00B8761B">
              <w:t xml:space="preserve">Evaluación de </w:t>
            </w:r>
            <w:r w:rsidR="00E51265">
              <w:t xml:space="preserve">Fase de </w:t>
            </w:r>
            <w:r w:rsidR="00E372CC">
              <w:t>Construcción</w:t>
            </w:r>
            <w:r w:rsidR="00E51265">
              <w:t xml:space="preserve"> Iteración </w:t>
            </w:r>
            <w:r w:rsidR="00B8761B">
              <w:t>5</w:t>
            </w:r>
          </w:p>
        </w:tc>
      </w:tr>
      <w:tr w:rsidR="00E51265" w:rsidTr="00830E3E">
        <w:tc>
          <w:tcPr>
            <w:tcW w:w="8330" w:type="dxa"/>
            <w:gridSpan w:val="2"/>
          </w:tcPr>
          <w:p w:rsidR="00E51265" w:rsidRDefault="00E51265" w:rsidP="00B8761B">
            <w:pPr>
              <w:pStyle w:val="PSI-Ttulo2"/>
              <w:ind w:left="0" w:firstLine="0"/>
              <w:jc w:val="both"/>
            </w:pPr>
            <w:r>
              <w:t xml:space="preserve">Fecha : </w:t>
            </w:r>
            <w:r w:rsidR="00B8761B">
              <w:t>30/09/2018</w:t>
            </w:r>
          </w:p>
        </w:tc>
      </w:tr>
      <w:tr w:rsidR="00E51265" w:rsidTr="00830E3E">
        <w:tc>
          <w:tcPr>
            <w:tcW w:w="8330" w:type="dxa"/>
            <w:gridSpan w:val="2"/>
          </w:tcPr>
          <w:p w:rsidR="00E51265" w:rsidRDefault="00E51265" w:rsidP="00B8761B">
            <w:pPr>
              <w:pStyle w:val="PSI-Ttulo2"/>
              <w:ind w:left="0" w:firstLine="0"/>
              <w:jc w:val="both"/>
            </w:pPr>
            <w:r>
              <w:t xml:space="preserve">Lugar: </w:t>
            </w:r>
            <w:r w:rsidR="00B8761B">
              <w:t xml:space="preserve">Domicilio de Sandra </w:t>
            </w:r>
          </w:p>
        </w:tc>
      </w:tr>
      <w:tr w:rsidR="00E51265" w:rsidTr="009D5C79">
        <w:tc>
          <w:tcPr>
            <w:tcW w:w="2943" w:type="dxa"/>
          </w:tcPr>
          <w:p w:rsidR="00E51265" w:rsidRDefault="00E51265" w:rsidP="00830E3E">
            <w:pPr>
              <w:pStyle w:val="PSI-Ttulo2"/>
              <w:ind w:left="0" w:firstLine="0"/>
              <w:jc w:val="both"/>
            </w:pPr>
            <w:r>
              <w:t>Temas</w:t>
            </w:r>
          </w:p>
        </w:tc>
        <w:tc>
          <w:tcPr>
            <w:tcW w:w="5387" w:type="dxa"/>
          </w:tcPr>
          <w:p w:rsidR="00B8761B" w:rsidRPr="00112B9B" w:rsidRDefault="00B8761B" w:rsidP="00B8761B">
            <w:pPr>
              <w:pStyle w:val="PSI-Ttulo2"/>
              <w:numPr>
                <w:ilvl w:val="0"/>
                <w:numId w:val="38"/>
              </w:numPr>
              <w:jc w:val="both"/>
              <w:rPr>
                <w:b w:val="0"/>
                <w:color w:val="auto"/>
                <w:sz w:val="22"/>
                <w:szCs w:val="22"/>
              </w:rPr>
            </w:pPr>
            <w:r w:rsidRPr="00112B9B">
              <w:rPr>
                <w:b w:val="0"/>
                <w:color w:val="auto"/>
                <w:sz w:val="22"/>
                <w:szCs w:val="22"/>
              </w:rPr>
              <w:t>Hicimos una evaluación  de  los objetivos que habíamos planificado en la iteración y fueron los siguientes:</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con el glosario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Descargar archivos Excel del año 2018</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CU02</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Completar los casos de prueba para CU03</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Completar CU11 informe de mesa de examen </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Iniciar manual de usuario (App).</w:t>
            </w:r>
          </w:p>
          <w:p w:rsidR="00E51265" w:rsidRDefault="00B8761B" w:rsidP="00B8761B">
            <w:pPr>
              <w:pStyle w:val="PSI-Ttulo2"/>
              <w:numPr>
                <w:ilvl w:val="0"/>
                <w:numId w:val="65"/>
              </w:numPr>
              <w:jc w:val="both"/>
              <w:rPr>
                <w:b w:val="0"/>
                <w:color w:val="auto"/>
                <w:sz w:val="22"/>
                <w:szCs w:val="22"/>
              </w:rPr>
            </w:pPr>
            <w:r w:rsidRPr="00112B9B">
              <w:rPr>
                <w:b w:val="0"/>
                <w:color w:val="auto"/>
                <w:sz w:val="22"/>
                <w:szCs w:val="22"/>
              </w:rPr>
              <w:t>Modificar CU10- Notificar</w:t>
            </w:r>
          </w:p>
          <w:p w:rsidR="00B8761B" w:rsidRDefault="00B8761B" w:rsidP="00B8761B">
            <w:pPr>
              <w:pStyle w:val="PSI-Ttulo2"/>
              <w:numPr>
                <w:ilvl w:val="0"/>
                <w:numId w:val="65"/>
              </w:numPr>
              <w:jc w:val="both"/>
              <w:rPr>
                <w:b w:val="0"/>
                <w:color w:val="auto"/>
                <w:sz w:val="22"/>
                <w:szCs w:val="22"/>
              </w:rPr>
            </w:pPr>
            <w:r>
              <w:rPr>
                <w:b w:val="0"/>
                <w:color w:val="auto"/>
                <w:sz w:val="22"/>
                <w:szCs w:val="22"/>
              </w:rPr>
              <w:t>Realizar  documento “Formato Archivo de Mesa de Examen”</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Continuar Modelo de diseño</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Implementar modificaciones CU06- Modificar horario de cursada.</w:t>
            </w:r>
          </w:p>
          <w:p w:rsidR="00B8761B" w:rsidRDefault="00B8761B" w:rsidP="00B8761B">
            <w:pPr>
              <w:pStyle w:val="PSI-Ttulo2"/>
              <w:numPr>
                <w:ilvl w:val="0"/>
                <w:numId w:val="65"/>
              </w:numPr>
              <w:jc w:val="both"/>
              <w:rPr>
                <w:b w:val="0"/>
                <w:color w:val="auto"/>
                <w:sz w:val="22"/>
                <w:szCs w:val="22"/>
              </w:rPr>
            </w:pPr>
            <w:r w:rsidRPr="00112B9B">
              <w:rPr>
                <w:b w:val="0"/>
                <w:color w:val="auto"/>
                <w:sz w:val="22"/>
                <w:szCs w:val="22"/>
              </w:rPr>
              <w:t xml:space="preserve">Implementar modificaciones CU07- Modificar horario de mesa de examen </w:t>
            </w:r>
          </w:p>
          <w:p w:rsidR="00B8761B" w:rsidRPr="00112B9B" w:rsidRDefault="00B8761B" w:rsidP="00B8761B">
            <w:pPr>
              <w:pStyle w:val="PSI-Ttulo2"/>
              <w:numPr>
                <w:ilvl w:val="0"/>
                <w:numId w:val="65"/>
              </w:numPr>
              <w:jc w:val="both"/>
              <w:rPr>
                <w:b w:val="0"/>
                <w:color w:val="auto"/>
                <w:sz w:val="22"/>
                <w:szCs w:val="22"/>
              </w:rPr>
            </w:pPr>
            <w:r>
              <w:rPr>
                <w:b w:val="0"/>
                <w:color w:val="auto"/>
                <w:sz w:val="22"/>
                <w:szCs w:val="22"/>
              </w:rPr>
              <w:t>Cierre de planificación actual.</w:t>
            </w:r>
          </w:p>
          <w:p w:rsidR="00B8761B" w:rsidRPr="00112B9B" w:rsidRDefault="00B8761B" w:rsidP="00B8761B">
            <w:pPr>
              <w:pStyle w:val="PSI-Ttulo2"/>
              <w:numPr>
                <w:ilvl w:val="0"/>
                <w:numId w:val="65"/>
              </w:numPr>
              <w:jc w:val="both"/>
              <w:rPr>
                <w:b w:val="0"/>
                <w:color w:val="auto"/>
                <w:sz w:val="22"/>
                <w:szCs w:val="22"/>
              </w:rPr>
            </w:pPr>
            <w:r w:rsidRPr="00112B9B">
              <w:rPr>
                <w:b w:val="0"/>
                <w:color w:val="auto"/>
                <w:sz w:val="22"/>
                <w:szCs w:val="22"/>
              </w:rPr>
              <w:t>Planificar nueva Iteración.</w:t>
            </w:r>
          </w:p>
          <w:p w:rsidR="00B8761B" w:rsidRDefault="00B8761B" w:rsidP="00B8761B">
            <w:pPr>
              <w:pStyle w:val="PSI-Ttulo2"/>
              <w:ind w:left="1440" w:firstLine="0"/>
              <w:jc w:val="both"/>
              <w:rPr>
                <w:b w:val="0"/>
                <w:color w:val="auto"/>
                <w:sz w:val="22"/>
                <w:szCs w:val="22"/>
              </w:rPr>
            </w:pPr>
          </w:p>
          <w:p w:rsidR="00B8761B" w:rsidRPr="00B8761B" w:rsidRDefault="00B8761B" w:rsidP="00B8761B">
            <w:pPr>
              <w:pStyle w:val="PSI-Ttulo2"/>
              <w:ind w:left="1440" w:firstLine="0"/>
              <w:jc w:val="both"/>
              <w:rPr>
                <w:b w:val="0"/>
                <w:color w:val="auto"/>
                <w:sz w:val="22"/>
                <w:szCs w:val="22"/>
              </w:rPr>
            </w:pPr>
          </w:p>
        </w:tc>
      </w:tr>
      <w:tr w:rsidR="00E51265" w:rsidTr="009D5C79">
        <w:trPr>
          <w:trHeight w:val="1286"/>
        </w:trPr>
        <w:tc>
          <w:tcPr>
            <w:tcW w:w="2943" w:type="dxa"/>
          </w:tcPr>
          <w:p w:rsidR="00E51265" w:rsidRDefault="00E51265" w:rsidP="00830E3E">
            <w:pPr>
              <w:pStyle w:val="PSI-Ttulo2"/>
              <w:ind w:left="0" w:firstLine="0"/>
              <w:jc w:val="both"/>
            </w:pPr>
            <w:r>
              <w:t>Resolución</w:t>
            </w:r>
          </w:p>
        </w:tc>
        <w:tc>
          <w:tcPr>
            <w:tcW w:w="5387" w:type="dxa"/>
          </w:tcPr>
          <w:p w:rsidR="00B8761B" w:rsidRDefault="00B8761B" w:rsidP="00B8761B">
            <w:pPr>
              <w:pStyle w:val="PSI-Ttulo2"/>
              <w:ind w:left="708" w:firstLine="732"/>
              <w:jc w:val="both"/>
              <w:rPr>
                <w:color w:val="auto"/>
              </w:rPr>
            </w:pPr>
          </w:p>
          <w:p w:rsidR="00B8761B" w:rsidRPr="00B8761B" w:rsidRDefault="00B8761B" w:rsidP="009B304C">
            <w:pPr>
              <w:pStyle w:val="PSI-Ttulo2"/>
              <w:numPr>
                <w:ilvl w:val="0"/>
                <w:numId w:val="67"/>
              </w:numPr>
              <w:tabs>
                <w:tab w:val="left" w:pos="6521"/>
              </w:tabs>
              <w:rPr>
                <w:b w:val="0"/>
                <w:color w:val="auto"/>
                <w:sz w:val="22"/>
                <w:szCs w:val="22"/>
              </w:rPr>
            </w:pPr>
            <w:r w:rsidRPr="00B8761B">
              <w:rPr>
                <w:b w:val="0"/>
                <w:color w:val="auto"/>
                <w:sz w:val="22"/>
                <w:szCs w:val="22"/>
              </w:rPr>
              <w:t>Objetivos Alcanzados a continuación se detallan los objetivos que se han alcanzado:</w:t>
            </w:r>
          </w:p>
          <w:p w:rsidR="00B8761B" w:rsidRDefault="00B8761B" w:rsidP="007A671B">
            <w:pPr>
              <w:pStyle w:val="Prrafodelista"/>
              <w:numPr>
                <w:ilvl w:val="0"/>
                <w:numId w:val="51"/>
              </w:numPr>
              <w:spacing w:before="120" w:after="120"/>
              <w:ind w:left="1417" w:hanging="425"/>
              <w:contextualSpacing w:val="0"/>
            </w:pPr>
            <w:r>
              <w:t>Implementación CU06 – Modificar horario de cursada.</w:t>
            </w:r>
          </w:p>
          <w:p w:rsidR="00B8761B" w:rsidRDefault="00B8761B" w:rsidP="007A671B">
            <w:pPr>
              <w:pStyle w:val="Prrafodelista"/>
              <w:numPr>
                <w:ilvl w:val="0"/>
                <w:numId w:val="51"/>
              </w:numPr>
              <w:ind w:left="1417" w:hanging="425"/>
              <w:jc w:val="both"/>
            </w:pPr>
            <w:r>
              <w:t>Implementación CU07 – Modificar mesa de examen.</w:t>
            </w:r>
          </w:p>
          <w:p w:rsidR="00B8761B" w:rsidRDefault="00B8761B" w:rsidP="007A671B">
            <w:pPr>
              <w:pStyle w:val="Prrafodelista"/>
              <w:numPr>
                <w:ilvl w:val="0"/>
                <w:numId w:val="51"/>
              </w:numPr>
              <w:spacing w:before="120" w:after="120"/>
              <w:ind w:left="1417" w:hanging="425"/>
              <w:contextualSpacing w:val="0"/>
            </w:pPr>
            <w:r>
              <w:t>Casos de prueba CU02 – Importar horarios de cursada.</w:t>
            </w:r>
          </w:p>
          <w:p w:rsidR="00B8761B" w:rsidRDefault="00B8761B" w:rsidP="007A671B">
            <w:pPr>
              <w:pStyle w:val="Prrafodelista"/>
              <w:numPr>
                <w:ilvl w:val="0"/>
                <w:numId w:val="51"/>
              </w:numPr>
              <w:spacing w:before="120" w:after="120"/>
              <w:ind w:left="1417" w:hanging="425"/>
              <w:contextualSpacing w:val="0"/>
            </w:pPr>
            <w:r>
              <w:t>Casos de prueba CU03 – Importar mesas de examen.</w:t>
            </w:r>
          </w:p>
          <w:p w:rsidR="00B8761B" w:rsidRPr="007A671B" w:rsidRDefault="00B8761B" w:rsidP="009B304C">
            <w:pPr>
              <w:pStyle w:val="PSI-Ttulo2"/>
              <w:numPr>
                <w:ilvl w:val="0"/>
                <w:numId w:val="67"/>
              </w:numPr>
              <w:rPr>
                <w:b w:val="0"/>
                <w:color w:val="auto"/>
                <w:sz w:val="22"/>
                <w:szCs w:val="22"/>
              </w:rPr>
            </w:pPr>
            <w:r w:rsidRPr="007A671B">
              <w:rPr>
                <w:b w:val="0"/>
                <w:color w:val="auto"/>
                <w:sz w:val="22"/>
                <w:szCs w:val="22"/>
              </w:rPr>
              <w:t>Objetivos No Alcanzados</w:t>
            </w:r>
            <w:r w:rsidR="007A671B" w:rsidRPr="007A671B">
              <w:rPr>
                <w:b w:val="0"/>
                <w:color w:val="auto"/>
                <w:sz w:val="22"/>
                <w:szCs w:val="22"/>
              </w:rPr>
              <w:t xml:space="preserve"> a continuación s</w:t>
            </w:r>
            <w:r w:rsidRPr="007A671B">
              <w:rPr>
                <w:b w:val="0"/>
                <w:color w:val="auto"/>
                <w:sz w:val="22"/>
                <w:szCs w:val="22"/>
              </w:rPr>
              <w:t>e detallan los objetivos que no se han alcanzado:</w:t>
            </w:r>
          </w:p>
          <w:p w:rsidR="00B8761B" w:rsidRDefault="00B8761B" w:rsidP="007A671B">
            <w:pPr>
              <w:pStyle w:val="Prrafodelista"/>
              <w:numPr>
                <w:ilvl w:val="0"/>
                <w:numId w:val="51"/>
              </w:numPr>
              <w:spacing w:before="120" w:after="120"/>
              <w:ind w:left="1417" w:hanging="425"/>
              <w:contextualSpacing w:val="0"/>
            </w:pPr>
            <w:r>
              <w:t>Implementación CU04 – Buscar horario de cursada (APP).</w:t>
            </w:r>
          </w:p>
          <w:p w:rsidR="00B8761B" w:rsidRPr="00CB2755" w:rsidRDefault="00B8761B" w:rsidP="007A671B">
            <w:pPr>
              <w:pStyle w:val="Prrafodelista"/>
              <w:numPr>
                <w:ilvl w:val="0"/>
                <w:numId w:val="51"/>
              </w:numPr>
              <w:spacing w:before="120" w:after="120"/>
              <w:ind w:left="1417" w:hanging="425"/>
              <w:contextualSpacing w:val="0"/>
            </w:pPr>
            <w:r>
              <w:t>Implementación CU11 – Notificar (APP).</w:t>
            </w:r>
          </w:p>
          <w:p w:rsidR="00B8761B" w:rsidRPr="005E3432" w:rsidRDefault="005E3432" w:rsidP="009B304C">
            <w:pPr>
              <w:pStyle w:val="PSI-Ttulo2"/>
              <w:numPr>
                <w:ilvl w:val="0"/>
                <w:numId w:val="66"/>
              </w:numPr>
              <w:ind w:left="850" w:hanging="425"/>
              <w:jc w:val="both"/>
              <w:rPr>
                <w:b w:val="0"/>
                <w:color w:val="auto"/>
                <w:sz w:val="22"/>
                <w:szCs w:val="22"/>
              </w:rPr>
            </w:pPr>
            <w:r w:rsidRPr="005E3432">
              <w:rPr>
                <w:b w:val="0"/>
                <w:color w:val="auto"/>
                <w:sz w:val="22"/>
                <w:szCs w:val="22"/>
              </w:rPr>
              <w:t>La iteración se da por cerrada, lo que no se realizo se deberá terminar en la siguiente iteración.</w:t>
            </w:r>
          </w:p>
        </w:tc>
      </w:tr>
    </w:tbl>
    <w:p w:rsidR="00E51265" w:rsidRDefault="00E51265" w:rsidP="00DC4081">
      <w:pPr>
        <w:pStyle w:val="PSI-Ttulo2"/>
        <w:jc w:val="both"/>
      </w:pPr>
    </w:p>
    <w:tbl>
      <w:tblPr>
        <w:tblStyle w:val="Tablaconcuadrcula"/>
        <w:tblpPr w:leftFromText="141" w:rightFromText="141" w:vertAnchor="text" w:horzAnchor="margin" w:tblpY="1192"/>
        <w:tblW w:w="0" w:type="auto"/>
        <w:tblLook w:val="04A0"/>
      </w:tblPr>
      <w:tblGrid>
        <w:gridCol w:w="2943"/>
        <w:gridCol w:w="5387"/>
      </w:tblGrid>
      <w:tr w:rsidR="00867772" w:rsidTr="00867772">
        <w:tc>
          <w:tcPr>
            <w:tcW w:w="8330" w:type="dxa"/>
            <w:gridSpan w:val="2"/>
          </w:tcPr>
          <w:p w:rsidR="00867772" w:rsidRDefault="00867772" w:rsidP="00867772">
            <w:pPr>
              <w:pStyle w:val="PSI-Ttulo2"/>
              <w:ind w:left="0" w:firstLine="0"/>
              <w:jc w:val="both"/>
            </w:pPr>
            <w:r>
              <w:t>Reunión Nº 15   Evaluación de Fase de Construcción Iteración 6</w:t>
            </w:r>
          </w:p>
        </w:tc>
      </w:tr>
      <w:tr w:rsidR="00867772" w:rsidTr="00867772">
        <w:tc>
          <w:tcPr>
            <w:tcW w:w="8330" w:type="dxa"/>
            <w:gridSpan w:val="2"/>
          </w:tcPr>
          <w:p w:rsidR="00867772" w:rsidRDefault="00867772" w:rsidP="00867772">
            <w:pPr>
              <w:pStyle w:val="PSI-Ttulo2"/>
              <w:ind w:left="0" w:firstLine="0"/>
              <w:jc w:val="both"/>
            </w:pPr>
            <w:r>
              <w:t>Fecha : 15/10/2018</w:t>
            </w:r>
          </w:p>
        </w:tc>
      </w:tr>
      <w:tr w:rsidR="00867772" w:rsidTr="00867772">
        <w:tc>
          <w:tcPr>
            <w:tcW w:w="8330" w:type="dxa"/>
            <w:gridSpan w:val="2"/>
          </w:tcPr>
          <w:p w:rsidR="00867772" w:rsidRDefault="00867772" w:rsidP="00867772">
            <w:pPr>
              <w:pStyle w:val="PSI-Ttulo2"/>
              <w:ind w:left="0" w:firstLine="0"/>
              <w:jc w:val="both"/>
            </w:pPr>
            <w:r>
              <w:t>Lugar: Domicilio de Sandra</w:t>
            </w:r>
          </w:p>
        </w:tc>
      </w:tr>
      <w:tr w:rsidR="00867772" w:rsidTr="00867772">
        <w:tc>
          <w:tcPr>
            <w:tcW w:w="2943" w:type="dxa"/>
          </w:tcPr>
          <w:p w:rsidR="00867772" w:rsidRDefault="00867772" w:rsidP="00867772">
            <w:pPr>
              <w:pStyle w:val="PSI-Ttulo2"/>
              <w:ind w:left="0" w:firstLine="0"/>
              <w:jc w:val="both"/>
            </w:pPr>
            <w:r>
              <w:t>Temas</w:t>
            </w:r>
          </w:p>
        </w:tc>
        <w:tc>
          <w:tcPr>
            <w:tcW w:w="5387" w:type="dxa"/>
          </w:tcPr>
          <w:p w:rsidR="00867772" w:rsidRPr="00802CD7" w:rsidRDefault="00867772" w:rsidP="00867772">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CU04 – Buscar horario de cursada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Implementar CU09 – Crear mesa de examen.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highlight w:val="yellow"/>
              </w:rPr>
            </w:pPr>
            <w:r w:rsidRPr="00AB761D">
              <w:rPr>
                <w:rFonts w:asciiTheme="minorHAnsi" w:eastAsiaTheme="minorHAnsi" w:hAnsiTheme="minorHAnsi" w:cstheme="minorBidi"/>
                <w:b w:val="0"/>
                <w:color w:val="auto"/>
                <w:sz w:val="22"/>
                <w:szCs w:val="22"/>
                <w:highlight w:val="yellow"/>
                <w:lang w:val="es-ES"/>
              </w:rPr>
              <w:t>Iniciar implementación CU11-Informe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46051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jc w:val="both"/>
            </w:pPr>
          </w:p>
        </w:tc>
      </w:tr>
      <w:tr w:rsidR="00867772" w:rsidTr="00867772">
        <w:trPr>
          <w:trHeight w:val="1286"/>
        </w:trPr>
        <w:tc>
          <w:tcPr>
            <w:tcW w:w="2943" w:type="dxa"/>
          </w:tcPr>
          <w:p w:rsidR="00867772" w:rsidRDefault="00867772" w:rsidP="00867772">
            <w:pPr>
              <w:pStyle w:val="PSI-Ttulo2"/>
              <w:ind w:left="0" w:firstLine="0"/>
              <w:jc w:val="both"/>
            </w:pPr>
            <w:r>
              <w:t>Resolución</w:t>
            </w:r>
          </w:p>
        </w:tc>
        <w:tc>
          <w:tcPr>
            <w:tcW w:w="5387" w:type="dxa"/>
          </w:tcPr>
          <w:p w:rsidR="00867772" w:rsidRDefault="00867772" w:rsidP="00867772">
            <w:pPr>
              <w:pStyle w:val="PSI-Ttulo2"/>
              <w:ind w:left="1287" w:firstLine="0"/>
              <w:jc w:val="both"/>
            </w:pPr>
          </w:p>
          <w:p w:rsidR="00867772" w:rsidRPr="00367C59" w:rsidRDefault="00867772" w:rsidP="009B304C">
            <w:pPr>
              <w:pStyle w:val="PSI-Ttulo2"/>
              <w:numPr>
                <w:ilvl w:val="0"/>
                <w:numId w:val="66"/>
              </w:numPr>
              <w:ind w:left="601" w:hanging="283"/>
              <w:jc w:val="both"/>
              <w:rPr>
                <w:b w:val="0"/>
                <w:color w:val="auto"/>
              </w:rPr>
            </w:pPr>
            <w:r w:rsidRPr="00367C59">
              <w:rPr>
                <w:b w:val="0"/>
                <w:color w:val="auto"/>
              </w:rPr>
              <w:t>Los objetivos alcanzados en esta iteración fueron:</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CU04 – Buscar horario de cursada (APP).</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CU08 – Crear horario de cursada.</w:t>
            </w:r>
          </w:p>
          <w:p w:rsidR="00867772" w:rsidRPr="00AB761D"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Implementar CU09 – Crear mesa de examen.</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AB761D">
              <w:rPr>
                <w:rFonts w:asciiTheme="minorHAnsi" w:eastAsiaTheme="minorHAnsi" w:hAnsiTheme="minorHAnsi" w:cstheme="minorBidi"/>
                <w:b w:val="0"/>
                <w:color w:val="auto"/>
                <w:sz w:val="22"/>
                <w:szCs w:val="22"/>
                <w:lang w:val="es-ES"/>
              </w:rPr>
              <w:t xml:space="preserve">Iniciar implementación CU11-Informe </w:t>
            </w:r>
            <w:r w:rsidRPr="00AB761D">
              <w:rPr>
                <w:rFonts w:asciiTheme="minorHAnsi" w:eastAsiaTheme="minorHAnsi" w:hAnsiTheme="minorHAnsi" w:cstheme="minorBidi"/>
                <w:b w:val="0"/>
                <w:color w:val="auto"/>
                <w:sz w:val="22"/>
                <w:szCs w:val="22"/>
                <w:lang w:val="es-ES"/>
              </w:rPr>
              <w:lastRenderedPageBreak/>
              <w:t>mesa de examen</w:t>
            </w:r>
            <w:r>
              <w:rPr>
                <w:rFonts w:asciiTheme="minorHAnsi" w:hAnsiTheme="minorHAnsi" w:cstheme="minorHAnsi"/>
                <w:b w:val="0"/>
                <w:color w:val="auto"/>
                <w:sz w:val="22"/>
                <w:szCs w:val="22"/>
              </w:rPr>
              <w:t>.</w:t>
            </w:r>
          </w:p>
          <w:p w:rsidR="00867772" w:rsidRDefault="00867772" w:rsidP="009B304C">
            <w:pPr>
              <w:pStyle w:val="PSI-Ttulo2"/>
              <w:numPr>
                <w:ilvl w:val="0"/>
                <w:numId w:val="66"/>
              </w:numPr>
              <w:ind w:left="743"/>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Los objetivos no alcanzados fueron:</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867772" w:rsidRPr="00802CD7"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 de Mesas de examen Octubre 2018.</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eastAsiaTheme="minorHAnsi" w:hAnsiTheme="minorHAnsi" w:cstheme="minorHAnsi"/>
                <w:b w:val="0"/>
                <w:color w:val="auto"/>
                <w:sz w:val="22"/>
                <w:szCs w:val="22"/>
                <w:lang w:val="es-ES"/>
              </w:rPr>
              <w:t>Actualizar código para realizar pruebas.</w:t>
            </w:r>
          </w:p>
          <w:p w:rsidR="00867772" w:rsidRPr="00E11F09"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CU05 – Modificar horario de cursada.</w:t>
            </w:r>
          </w:p>
          <w:p w:rsidR="00867772" w:rsidRDefault="00867772" w:rsidP="009B304C">
            <w:pPr>
              <w:pStyle w:val="PSI-Ttulo2"/>
              <w:numPr>
                <w:ilvl w:val="0"/>
                <w:numId w:val="68"/>
              </w:numPr>
              <w:jc w:val="both"/>
              <w:rPr>
                <w:rFonts w:asciiTheme="minorHAnsi" w:hAnsiTheme="minorHAnsi" w:cstheme="minorHAnsi"/>
                <w:b w:val="0"/>
                <w:color w:val="auto"/>
                <w:sz w:val="22"/>
                <w:szCs w:val="22"/>
              </w:rPr>
            </w:pPr>
            <w:r w:rsidRPr="00E11F09">
              <w:rPr>
                <w:rFonts w:asciiTheme="minorHAnsi" w:hAnsiTheme="minorHAnsi" w:cstheme="minorHAnsi"/>
                <w:b w:val="0"/>
                <w:color w:val="auto"/>
                <w:sz w:val="22"/>
                <w:szCs w:val="22"/>
              </w:rPr>
              <w:t>Realizar pruebas CU06 – Modificar mesa de examen.</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manual de usuario (APP).</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Casos de Uso.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Arquitectura del Sistema.</w:t>
            </w:r>
          </w:p>
          <w:p w:rsidR="00867772" w:rsidRPr="00367C59"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Plan de pruebas.</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Implementar CU10 – Notificar.</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Crear archivo Tempus mesas de examen octubre 2018.</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Continuar Modelo de Diseño.</w:t>
            </w:r>
          </w:p>
          <w:p w:rsidR="00867772" w:rsidRPr="00786EE4"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Cierre de la planificación actual</w:t>
            </w:r>
          </w:p>
          <w:p w:rsidR="00867772" w:rsidRPr="00B27C2D" w:rsidRDefault="00867772" w:rsidP="009B304C">
            <w:pPr>
              <w:pStyle w:val="PSI-Ttulo2"/>
              <w:numPr>
                <w:ilvl w:val="0"/>
                <w:numId w:val="68"/>
              </w:numPr>
              <w:jc w:val="both"/>
              <w:rPr>
                <w:rFonts w:asciiTheme="minorHAnsi" w:hAnsiTheme="minorHAnsi" w:cstheme="minorHAnsi"/>
                <w:b w:val="0"/>
                <w:color w:val="auto"/>
                <w:sz w:val="22"/>
                <w:szCs w:val="22"/>
              </w:rPr>
            </w:pPr>
            <w:r w:rsidRPr="00786EE4">
              <w:rPr>
                <w:rFonts w:asciiTheme="minorHAnsi" w:eastAsiaTheme="minorHAnsi" w:hAnsiTheme="minorHAnsi" w:cstheme="minorBidi"/>
                <w:b w:val="0"/>
                <w:color w:val="auto"/>
                <w:sz w:val="22"/>
                <w:szCs w:val="22"/>
                <w:lang w:val="es-ES"/>
              </w:rPr>
              <w:t>Planificar nueva iteración.</w:t>
            </w:r>
          </w:p>
          <w:p w:rsidR="00867772" w:rsidRDefault="00867772" w:rsidP="00867772">
            <w:pPr>
              <w:pStyle w:val="PSI-Ttulo2"/>
              <w:ind w:left="1440" w:firstLine="0"/>
              <w:jc w:val="both"/>
              <w:rPr>
                <w:rFonts w:asciiTheme="minorHAnsi" w:hAnsiTheme="minorHAnsi" w:cstheme="minorHAnsi"/>
                <w:b w:val="0"/>
                <w:color w:val="auto"/>
                <w:sz w:val="22"/>
                <w:szCs w:val="22"/>
              </w:rPr>
            </w:pPr>
          </w:p>
          <w:p w:rsidR="00867772" w:rsidRPr="00B27C2D" w:rsidRDefault="00867772" w:rsidP="009B304C">
            <w:pPr>
              <w:pStyle w:val="PSI-Ttulo2"/>
              <w:numPr>
                <w:ilvl w:val="0"/>
                <w:numId w:val="66"/>
              </w:numPr>
              <w:ind w:left="743" w:hanging="425"/>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Aquello que no se termino será realizado en la siguiente iteración.</w:t>
            </w:r>
          </w:p>
          <w:p w:rsidR="00867772" w:rsidRDefault="00867772" w:rsidP="00867772">
            <w:pPr>
              <w:pStyle w:val="PSI-Ttulo2"/>
              <w:ind w:left="2007" w:firstLine="0"/>
              <w:jc w:val="both"/>
            </w:pPr>
          </w:p>
        </w:tc>
      </w:tr>
    </w:tbl>
    <w:p w:rsidR="00E51265" w:rsidRDefault="00E51265" w:rsidP="00DC4081">
      <w:pPr>
        <w:pStyle w:val="PSI-Ttulo2"/>
        <w:jc w:val="both"/>
      </w:pPr>
    </w:p>
    <w:p w:rsidR="00B15ACD" w:rsidRDefault="00B15ACD"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8761B" w:rsidTr="00B8761B">
        <w:tc>
          <w:tcPr>
            <w:tcW w:w="8330" w:type="dxa"/>
            <w:gridSpan w:val="2"/>
          </w:tcPr>
          <w:p w:rsidR="00B8761B" w:rsidRDefault="00B15ACD" w:rsidP="00B15ACD">
            <w:pPr>
              <w:pStyle w:val="PSI-Ttulo2"/>
              <w:ind w:left="0" w:firstLine="0"/>
              <w:jc w:val="both"/>
            </w:pPr>
            <w:r>
              <w:lastRenderedPageBreak/>
              <w:t>Reunión Nº 16</w:t>
            </w:r>
            <w:r w:rsidR="00B8761B">
              <w:t xml:space="preserve">  </w:t>
            </w:r>
            <w:r w:rsidR="00DC73A9">
              <w:t>Evaluación</w:t>
            </w:r>
            <w:r>
              <w:t xml:space="preserve"> </w:t>
            </w:r>
            <w:r w:rsidR="00B8761B">
              <w:t>Fase de</w:t>
            </w:r>
            <w:r>
              <w:t xml:space="preserve"> construcción iteración 7</w:t>
            </w:r>
          </w:p>
        </w:tc>
      </w:tr>
      <w:tr w:rsidR="00B8761B" w:rsidTr="00B8761B">
        <w:tc>
          <w:tcPr>
            <w:tcW w:w="8330" w:type="dxa"/>
            <w:gridSpan w:val="2"/>
          </w:tcPr>
          <w:p w:rsidR="00B8761B" w:rsidRDefault="00B8761B" w:rsidP="00DC73A9">
            <w:pPr>
              <w:pStyle w:val="PSI-Ttulo2"/>
              <w:ind w:left="0" w:firstLine="0"/>
              <w:jc w:val="both"/>
            </w:pPr>
            <w:r>
              <w:t xml:space="preserve">Fecha : </w:t>
            </w:r>
            <w:r w:rsidR="00DC73A9">
              <w:t>26/10/201</w:t>
            </w:r>
            <w:r w:rsidR="00910A39">
              <w:t>9</w:t>
            </w:r>
          </w:p>
        </w:tc>
      </w:tr>
      <w:tr w:rsidR="00B8761B" w:rsidTr="00B8761B">
        <w:tc>
          <w:tcPr>
            <w:tcW w:w="8330" w:type="dxa"/>
            <w:gridSpan w:val="2"/>
          </w:tcPr>
          <w:p w:rsidR="00B8761B" w:rsidRDefault="00B8761B" w:rsidP="00DC73A9">
            <w:pPr>
              <w:pStyle w:val="PSI-Ttulo2"/>
              <w:ind w:left="0" w:firstLine="0"/>
              <w:jc w:val="both"/>
            </w:pPr>
            <w:r>
              <w:t xml:space="preserve">Lugar: </w:t>
            </w:r>
            <w:r w:rsidR="00DC73A9">
              <w:t xml:space="preserve">Domicilio de Sandra </w:t>
            </w:r>
          </w:p>
        </w:tc>
      </w:tr>
      <w:tr w:rsidR="00B8761B" w:rsidTr="009D5C79">
        <w:tc>
          <w:tcPr>
            <w:tcW w:w="2943" w:type="dxa"/>
          </w:tcPr>
          <w:p w:rsidR="00B8761B" w:rsidRDefault="00B8761B" w:rsidP="00B8761B">
            <w:pPr>
              <w:pStyle w:val="PSI-Ttulo2"/>
              <w:ind w:left="0" w:firstLine="0"/>
              <w:jc w:val="both"/>
            </w:pPr>
            <w:r>
              <w:t>Temas</w:t>
            </w:r>
          </w:p>
        </w:tc>
        <w:tc>
          <w:tcPr>
            <w:tcW w:w="5387" w:type="dxa"/>
          </w:tcPr>
          <w:p w:rsidR="00DC73A9" w:rsidRPr="00802CD7" w:rsidRDefault="00DC73A9" w:rsidP="00DC73A9">
            <w:pPr>
              <w:pStyle w:val="PSI-Ttulo2"/>
              <w:numPr>
                <w:ilvl w:val="0"/>
                <w:numId w:val="3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Luego de realizar una evaluación general de las actividades que fueron planificadas para esta iteración, fueron las siguientes :</w:t>
            </w:r>
          </w:p>
          <w:p w:rsidR="00DC73A9" w:rsidRDefault="00DC73A9"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 xml:space="preserve">Continuar glosario. </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Mesas de examen Octubre 2019.</w:t>
            </w:r>
          </w:p>
          <w:p w:rsidR="00390906" w:rsidRPr="00802CD7" w:rsidRDefault="00390906" w:rsidP="009B304C">
            <w:pPr>
              <w:pStyle w:val="PSI-Ttulo2"/>
              <w:numPr>
                <w:ilvl w:val="0"/>
                <w:numId w:val="68"/>
              </w:numPr>
              <w:jc w:val="both"/>
              <w:rPr>
                <w:rFonts w:asciiTheme="minorHAnsi" w:hAnsiTheme="minorHAnsi" w:cstheme="minorHAnsi"/>
                <w:b w:val="0"/>
                <w:color w:val="auto"/>
                <w:sz w:val="22"/>
                <w:szCs w:val="22"/>
              </w:rPr>
            </w:pPr>
            <w:r w:rsidRPr="00802CD7">
              <w:rPr>
                <w:rFonts w:asciiTheme="minorHAnsi" w:hAnsiTheme="minorHAnsi" w:cstheme="minorHAnsi"/>
                <w:b w:val="0"/>
                <w:color w:val="auto"/>
                <w:sz w:val="22"/>
                <w:szCs w:val="22"/>
              </w:rPr>
              <w:t>Descargar archivo</w:t>
            </w:r>
            <w:r>
              <w:rPr>
                <w:rFonts w:asciiTheme="minorHAnsi" w:hAnsiTheme="minorHAnsi" w:cstheme="minorHAnsi"/>
                <w:b w:val="0"/>
                <w:color w:val="auto"/>
                <w:sz w:val="22"/>
                <w:szCs w:val="22"/>
              </w:rPr>
              <w:t xml:space="preserve"> de Horarios de Cursada Octubre 2019.</w:t>
            </w:r>
          </w:p>
          <w:p w:rsidR="00390906" w:rsidRDefault="00390906" w:rsidP="009B304C">
            <w:pPr>
              <w:pStyle w:val="PSI-Ttulo2"/>
              <w:numPr>
                <w:ilvl w:val="0"/>
                <w:numId w:val="68"/>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Analizar riesgos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eastAsiaTheme="minorHAnsi" w:hAnsiTheme="minorHAnsi" w:cstheme="minorBidi"/>
                <w:b w:val="0"/>
                <w:color w:val="auto"/>
                <w:sz w:val="22"/>
                <w:szCs w:val="22"/>
                <w:lang w:val="es-ES"/>
              </w:rPr>
              <w:t>Actualizar código para realizar pruebas</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(APP).</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administrativo)</w:t>
            </w:r>
          </w:p>
          <w:p w:rsidR="00390906" w:rsidRPr="00390906" w:rsidRDefault="00390906" w:rsidP="009B304C">
            <w:pPr>
              <w:pStyle w:val="PSI-Ttulo2"/>
              <w:numPr>
                <w:ilvl w:val="0"/>
                <w:numId w:val="68"/>
              </w:numPr>
              <w:jc w:val="both"/>
              <w:rPr>
                <w:rFonts w:asciiTheme="minorHAnsi" w:hAnsiTheme="minorHAnsi" w:cstheme="minorHAnsi"/>
                <w:b w:val="0"/>
                <w:color w:val="auto"/>
                <w:sz w:val="22"/>
                <w:szCs w:val="22"/>
              </w:rPr>
            </w:pPr>
            <w:r w:rsidRPr="00390906">
              <w:rPr>
                <w:rFonts w:asciiTheme="minorHAnsi" w:hAnsiTheme="minorHAnsi" w:cstheme="minorHAnsi"/>
                <w:b w:val="0"/>
                <w:color w:val="auto"/>
                <w:sz w:val="22"/>
                <w:szCs w:val="22"/>
              </w:rPr>
              <w:t>Continuar manual de usuario (Rol administrador)</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Modelo de Casos de Uso.</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Arquitectura del Sistema.</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rPr>
            </w:pPr>
            <w:r w:rsidRPr="001F4D18">
              <w:rPr>
                <w:rFonts w:asciiTheme="minorHAnsi" w:eastAsiaTheme="minorHAnsi" w:hAnsiTheme="minorHAnsi" w:cstheme="minorBidi"/>
                <w:b w:val="0"/>
                <w:color w:val="auto"/>
                <w:sz w:val="22"/>
                <w:szCs w:val="22"/>
                <w:lang w:val="es-ES"/>
              </w:rPr>
              <w:t>Continuar Plan de pruebas.</w:t>
            </w:r>
          </w:p>
          <w:p w:rsidR="00390906" w:rsidRPr="001F4D18"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highlight w:val="yellow"/>
                <w:lang w:val="es-ES"/>
              </w:rPr>
              <w:t>Estudiar cambios en la versión de Ionic</w:t>
            </w:r>
          </w:p>
          <w:p w:rsidR="00390906" w:rsidRPr="00401023" w:rsidRDefault="00390906" w:rsidP="009B304C">
            <w:pPr>
              <w:pStyle w:val="PSI-Ttulo2"/>
              <w:numPr>
                <w:ilvl w:val="0"/>
                <w:numId w:val="68"/>
              </w:numPr>
              <w:jc w:val="both"/>
              <w:rPr>
                <w:rFonts w:asciiTheme="minorHAnsi" w:hAnsiTheme="minorHAnsi" w:cstheme="minorHAnsi"/>
                <w:b w:val="0"/>
                <w:color w:val="auto"/>
                <w:sz w:val="22"/>
                <w:szCs w:val="22"/>
                <w:highlight w:val="yellow"/>
              </w:rPr>
            </w:pPr>
            <w:r w:rsidRPr="001F4D18">
              <w:rPr>
                <w:rFonts w:asciiTheme="minorHAnsi" w:eastAsiaTheme="minorHAnsi" w:hAnsiTheme="minorHAnsi" w:cstheme="minorBidi"/>
                <w:b w:val="0"/>
                <w:color w:val="auto"/>
                <w:sz w:val="22"/>
                <w:szCs w:val="22"/>
                <w:lang w:val="es-ES"/>
              </w:rPr>
              <w:t>Crear archivo Tempus mesas de examen octubre 2019</w:t>
            </w:r>
            <w:r w:rsidR="00401023">
              <w:rPr>
                <w:rFonts w:asciiTheme="minorHAnsi" w:eastAsiaTheme="minorHAnsi" w:hAnsiTheme="minorHAnsi" w:cstheme="minorBidi"/>
                <w:b w:val="0"/>
                <w:color w:val="auto"/>
                <w:sz w:val="22"/>
                <w:szCs w:val="22"/>
                <w:lang w:val="es-ES"/>
              </w:rPr>
              <w:t>.</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Crear archivo Tempus Horarios de cursada octubre 2019.</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Continuar el modelo de diseño </w:t>
            </w:r>
          </w:p>
          <w:p w:rsidR="00811DEF"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 xml:space="preserve">Cierre de planificación actual </w:t>
            </w:r>
          </w:p>
          <w:p w:rsidR="00401023" w:rsidRPr="00975A5F" w:rsidRDefault="00811DEF" w:rsidP="009B304C">
            <w:pPr>
              <w:pStyle w:val="PSI-Ttulo2"/>
              <w:numPr>
                <w:ilvl w:val="0"/>
                <w:numId w:val="68"/>
              </w:numPr>
              <w:jc w:val="both"/>
              <w:rPr>
                <w:rFonts w:asciiTheme="minorHAnsi" w:hAnsiTheme="minorHAnsi" w:cstheme="minorHAnsi"/>
                <w:b w:val="0"/>
                <w:color w:val="auto"/>
                <w:sz w:val="22"/>
                <w:szCs w:val="22"/>
              </w:rPr>
            </w:pPr>
            <w:r w:rsidRPr="00975A5F">
              <w:rPr>
                <w:rFonts w:asciiTheme="minorHAnsi" w:hAnsiTheme="minorHAnsi" w:cstheme="minorHAnsi"/>
                <w:b w:val="0"/>
                <w:color w:val="auto"/>
                <w:sz w:val="22"/>
                <w:szCs w:val="22"/>
              </w:rPr>
              <w:t>Planificar nueva iteración</w:t>
            </w:r>
          </w:p>
          <w:p w:rsidR="00401023" w:rsidRPr="001F4D18" w:rsidRDefault="00401023" w:rsidP="00401023">
            <w:pPr>
              <w:pStyle w:val="PSI-Ttulo2"/>
              <w:jc w:val="both"/>
              <w:rPr>
                <w:rFonts w:asciiTheme="minorHAnsi" w:hAnsiTheme="minorHAnsi" w:cstheme="minorHAnsi"/>
                <w:b w:val="0"/>
                <w:color w:val="auto"/>
                <w:sz w:val="22"/>
                <w:szCs w:val="22"/>
                <w:highlight w:val="yellow"/>
              </w:rPr>
            </w:pPr>
          </w:p>
          <w:p w:rsidR="00B8761B" w:rsidRDefault="00B8761B" w:rsidP="00DC73A9">
            <w:pPr>
              <w:pStyle w:val="PSI-Ttulo2"/>
              <w:ind w:left="720" w:firstLine="0"/>
              <w:jc w:val="both"/>
            </w:pPr>
          </w:p>
        </w:tc>
      </w:tr>
      <w:tr w:rsidR="00B8761B" w:rsidTr="009D5C79">
        <w:trPr>
          <w:trHeight w:val="1286"/>
        </w:trPr>
        <w:tc>
          <w:tcPr>
            <w:tcW w:w="2943" w:type="dxa"/>
          </w:tcPr>
          <w:p w:rsidR="00B8761B" w:rsidRDefault="00B8761B" w:rsidP="00B8761B">
            <w:pPr>
              <w:pStyle w:val="PSI-Ttulo2"/>
              <w:ind w:left="0" w:firstLine="0"/>
              <w:jc w:val="both"/>
            </w:pPr>
            <w:r>
              <w:t>Resolución</w:t>
            </w:r>
          </w:p>
        </w:tc>
        <w:tc>
          <w:tcPr>
            <w:tcW w:w="5387" w:type="dxa"/>
          </w:tcPr>
          <w:p w:rsidR="00B8761B" w:rsidRDefault="00811DEF" w:rsidP="00B8761B">
            <w:pPr>
              <w:pStyle w:val="PSI-Ttulo2"/>
              <w:numPr>
                <w:ilvl w:val="0"/>
                <w:numId w:val="38"/>
              </w:numPr>
              <w:jc w:val="both"/>
              <w:rPr>
                <w:b w:val="0"/>
                <w:color w:val="auto"/>
                <w:sz w:val="22"/>
                <w:szCs w:val="22"/>
              </w:rPr>
            </w:pPr>
            <w:r w:rsidRPr="00975A5F">
              <w:rPr>
                <w:b w:val="0"/>
                <w:color w:val="auto"/>
                <w:sz w:val="22"/>
                <w:szCs w:val="22"/>
              </w:rPr>
              <w:t xml:space="preserve">Los objetivos alcanzados </w:t>
            </w:r>
            <w:r w:rsidR="00975A5F" w:rsidRPr="00975A5F">
              <w:rPr>
                <w:b w:val="0"/>
                <w:color w:val="auto"/>
                <w:sz w:val="22"/>
                <w:szCs w:val="22"/>
              </w:rPr>
              <w:t>fueron:</w:t>
            </w:r>
          </w:p>
          <w:p w:rsidR="00867772" w:rsidRPr="00975A5F" w:rsidRDefault="00867772" w:rsidP="00867772">
            <w:pPr>
              <w:pStyle w:val="PSI-Ttulo2"/>
              <w:ind w:left="720" w:firstLine="0"/>
              <w:jc w:val="both"/>
              <w:rPr>
                <w:b w:val="0"/>
                <w:color w:val="auto"/>
                <w:sz w:val="22"/>
                <w:szCs w:val="22"/>
              </w:rPr>
            </w:pPr>
          </w:p>
          <w:p w:rsidR="00975A5F" w:rsidRDefault="00975A5F" w:rsidP="00F174DC">
            <w:pPr>
              <w:pStyle w:val="PSI-Normal"/>
            </w:pPr>
            <w:r>
              <w:t>Se realizó la evaluación general del estado del proyecto.</w:t>
            </w:r>
          </w:p>
          <w:p w:rsidR="00975A5F" w:rsidRDefault="00975A5F" w:rsidP="00F174DC">
            <w:pPr>
              <w:pStyle w:val="PSI-Normal"/>
            </w:pPr>
            <w:r>
              <w:t>Se realizó la evaluación de los riesgos para la iteración actual.</w:t>
            </w:r>
          </w:p>
          <w:p w:rsidR="00975A5F" w:rsidRPr="00975A5F" w:rsidRDefault="00975A5F" w:rsidP="00975A5F">
            <w:pPr>
              <w:pStyle w:val="PSI-Ttulo2"/>
              <w:ind w:left="720" w:firstLine="0"/>
              <w:jc w:val="both"/>
              <w:rPr>
                <w:lang w:val="es-ES"/>
              </w:rPr>
            </w:pPr>
          </w:p>
        </w:tc>
      </w:tr>
    </w:tbl>
    <w:p w:rsidR="00703273" w:rsidRDefault="00703273"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B15ACD" w:rsidTr="00B15ACD">
        <w:tc>
          <w:tcPr>
            <w:tcW w:w="8330" w:type="dxa"/>
            <w:gridSpan w:val="2"/>
          </w:tcPr>
          <w:p w:rsidR="00B15ACD" w:rsidRDefault="00884D07" w:rsidP="00910A39">
            <w:pPr>
              <w:pStyle w:val="PSI-Ttulo2"/>
              <w:ind w:left="0" w:firstLine="0"/>
              <w:jc w:val="both"/>
            </w:pPr>
            <w:r>
              <w:lastRenderedPageBreak/>
              <w:t>Reunión Nº 17</w:t>
            </w:r>
            <w:r w:rsidR="00B15ACD">
              <w:t xml:space="preserve">  </w:t>
            </w:r>
            <w:r>
              <w:t xml:space="preserve">Evaluación </w:t>
            </w:r>
            <w:r w:rsidR="00910A39">
              <w:t xml:space="preserve">general hasta la fecha </w:t>
            </w:r>
          </w:p>
        </w:tc>
      </w:tr>
      <w:tr w:rsidR="00B15ACD" w:rsidTr="00B15ACD">
        <w:tc>
          <w:tcPr>
            <w:tcW w:w="8330" w:type="dxa"/>
            <w:gridSpan w:val="2"/>
          </w:tcPr>
          <w:p w:rsidR="00B15ACD" w:rsidRDefault="00B15ACD" w:rsidP="00910A39">
            <w:pPr>
              <w:pStyle w:val="PSI-Ttulo2"/>
              <w:ind w:left="0" w:firstLine="0"/>
              <w:jc w:val="both"/>
            </w:pPr>
            <w:r>
              <w:t xml:space="preserve">Fecha : </w:t>
            </w:r>
            <w:r w:rsidR="00910A39">
              <w:t>17/11/2019</w:t>
            </w:r>
          </w:p>
        </w:tc>
      </w:tr>
      <w:tr w:rsidR="00B15ACD" w:rsidTr="00B15ACD">
        <w:tc>
          <w:tcPr>
            <w:tcW w:w="8330" w:type="dxa"/>
            <w:gridSpan w:val="2"/>
          </w:tcPr>
          <w:p w:rsidR="00B15ACD" w:rsidRDefault="00B15ACD" w:rsidP="00910A39">
            <w:pPr>
              <w:pStyle w:val="PSI-Ttulo2"/>
              <w:ind w:left="0" w:firstLine="0"/>
              <w:jc w:val="both"/>
            </w:pPr>
            <w:r>
              <w:t xml:space="preserve">Lugar: </w:t>
            </w:r>
            <w:r w:rsidR="00910A39">
              <w:t xml:space="preserve">Domicilio de Mariela </w:t>
            </w:r>
          </w:p>
        </w:tc>
      </w:tr>
      <w:tr w:rsidR="00B15ACD" w:rsidTr="00B15ACD">
        <w:tc>
          <w:tcPr>
            <w:tcW w:w="2943" w:type="dxa"/>
          </w:tcPr>
          <w:p w:rsidR="00B15ACD" w:rsidRDefault="00B15ACD" w:rsidP="00B15ACD">
            <w:pPr>
              <w:pStyle w:val="PSI-Ttulo2"/>
              <w:ind w:left="0" w:firstLine="0"/>
              <w:jc w:val="both"/>
            </w:pPr>
            <w:r>
              <w:t>Temas</w:t>
            </w:r>
          </w:p>
        </w:tc>
        <w:tc>
          <w:tcPr>
            <w:tcW w:w="5387" w:type="dxa"/>
          </w:tcPr>
          <w:p w:rsidR="00B15ACD"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Descripción general del proyecto</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 xml:space="preserve">Estado actual del proyecto </w:t>
            </w:r>
          </w:p>
          <w:p w:rsidR="00910A39" w:rsidRPr="00910A39" w:rsidRDefault="00910A39" w:rsidP="00B15ACD">
            <w:pPr>
              <w:pStyle w:val="PSI-Ttulo2"/>
              <w:numPr>
                <w:ilvl w:val="0"/>
                <w:numId w:val="38"/>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rPr>
              <w:t>Videos de la pagina web</w:t>
            </w:r>
          </w:p>
        </w:tc>
      </w:tr>
      <w:tr w:rsidR="00B15ACD" w:rsidTr="008E7B08">
        <w:trPr>
          <w:trHeight w:val="70"/>
        </w:trPr>
        <w:tc>
          <w:tcPr>
            <w:tcW w:w="2943" w:type="dxa"/>
          </w:tcPr>
          <w:p w:rsidR="00B15ACD" w:rsidRDefault="00B15ACD" w:rsidP="00B15ACD">
            <w:pPr>
              <w:pStyle w:val="PSI-Ttulo2"/>
              <w:ind w:left="0" w:firstLine="0"/>
              <w:jc w:val="both"/>
            </w:pPr>
            <w:r>
              <w:t>Resolución</w:t>
            </w:r>
          </w:p>
        </w:tc>
        <w:tc>
          <w:tcPr>
            <w:tcW w:w="5387" w:type="dxa"/>
          </w:tcPr>
          <w:p w:rsidR="00910A39" w:rsidRPr="00910A39" w:rsidRDefault="00910A39" w:rsidP="004971D6">
            <w:pPr>
              <w:pStyle w:val="PSI-Ttulo2"/>
              <w:numPr>
                <w:ilvl w:val="0"/>
                <w:numId w:val="66"/>
              </w:numPr>
              <w:ind w:left="743"/>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rPr>
              <w:t>Descripción general:</w:t>
            </w:r>
            <w:r w:rsidRPr="00910A39">
              <w:rPr>
                <w:rFonts w:asciiTheme="minorHAnsi" w:eastAsia="+mn-ea" w:hAnsiTheme="minorHAnsi" w:cstheme="minorHAnsi"/>
                <w:b w:val="0"/>
                <w:i/>
                <w:color w:val="000000" w:themeColor="text1"/>
                <w:kern w:val="24"/>
                <w:sz w:val="22"/>
                <w:szCs w:val="22"/>
                <w:lang w:val="es-US" w:eastAsia="es-AR"/>
              </w:rPr>
              <w:t xml:space="preserve"> </w:t>
            </w:r>
            <w:r w:rsidR="009B304C" w:rsidRPr="00910A39">
              <w:rPr>
                <w:rFonts w:asciiTheme="minorHAnsi" w:hAnsiTheme="minorHAnsi" w:cstheme="minorHAnsi"/>
                <w:b w:val="0"/>
                <w:color w:val="000000" w:themeColor="text1"/>
                <w:sz w:val="22"/>
                <w:szCs w:val="22"/>
                <w:lang w:val="es-US"/>
              </w:rPr>
              <w:t>Objetivo crear un sistema web  y una aplicación (App) para la gestión de horarios de cursada y mesas de examen.</w:t>
            </w:r>
          </w:p>
          <w:p w:rsidR="00910A39" w:rsidRPr="00910A39" w:rsidRDefault="00910A39" w:rsidP="009B304C">
            <w:pPr>
              <w:pStyle w:val="PSI-Ttulo2"/>
              <w:numPr>
                <w:ilvl w:val="0"/>
                <w:numId w:val="66"/>
              </w:numPr>
              <w:ind w:left="743" w:hanging="425"/>
              <w:jc w:val="both"/>
              <w:rPr>
                <w:rFonts w:asciiTheme="minorHAnsi" w:hAnsiTheme="minorHAnsi" w:cstheme="minorHAnsi"/>
                <w:b w:val="0"/>
                <w:color w:val="000000" w:themeColor="text1"/>
                <w:sz w:val="22"/>
                <w:szCs w:val="22"/>
                <w:lang w:val="es-ES"/>
              </w:rPr>
            </w:pPr>
            <w:r w:rsidRPr="00910A39">
              <w:rPr>
                <w:rFonts w:asciiTheme="minorHAnsi" w:hAnsiTheme="minorHAnsi" w:cstheme="minorHAnsi"/>
                <w:b w:val="0"/>
                <w:color w:val="000000" w:themeColor="text1"/>
                <w:sz w:val="22"/>
                <w:szCs w:val="22"/>
                <w:lang w:val="es-US"/>
              </w:rPr>
              <w:t>Destinado principalmente a:</w:t>
            </w:r>
          </w:p>
          <w:p w:rsidR="00910A39" w:rsidRP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color w:val="000000" w:themeColor="text1"/>
                <w:sz w:val="22"/>
                <w:szCs w:val="22"/>
                <w:lang w:val="es-US"/>
              </w:rPr>
              <w:t xml:space="preserve">  S</w:t>
            </w:r>
            <w:r w:rsidRPr="00910A39">
              <w:rPr>
                <w:rFonts w:asciiTheme="minorHAnsi" w:hAnsiTheme="minorHAnsi" w:cstheme="minorHAnsi"/>
                <w:b w:val="0"/>
                <w:i/>
                <w:iCs/>
                <w:color w:val="000000" w:themeColor="text1"/>
                <w:sz w:val="22"/>
                <w:szCs w:val="22"/>
                <w:lang w:val="es-US"/>
              </w:rPr>
              <w:t xml:space="preserve">ecretaria académica UNPA-UARG: </w:t>
            </w:r>
            <w:r w:rsidRPr="00910A39">
              <w:rPr>
                <w:rFonts w:asciiTheme="minorHAnsi" w:hAnsiTheme="minorHAnsi" w:cstheme="minorHAnsi"/>
                <w:b w:val="0"/>
                <w:color w:val="000000" w:themeColor="text1"/>
                <w:sz w:val="22"/>
                <w:szCs w:val="22"/>
                <w:lang w:val="es-US"/>
              </w:rPr>
              <w:t xml:space="preserve">quienes se encargarían </w:t>
            </w:r>
            <w:r w:rsidRPr="00910A39">
              <w:rPr>
                <w:rFonts w:asciiTheme="minorHAnsi" w:hAnsiTheme="minorHAnsi" w:cstheme="minorHAnsi"/>
                <w:b w:val="0"/>
                <w:color w:val="000000" w:themeColor="text1"/>
                <w:sz w:val="22"/>
                <w:szCs w:val="22"/>
                <w:lang w:val="es-ES"/>
              </w:rPr>
              <w:t>de administrar las cursadas y mesas de examen. Además de acceder a los informes. Esta tarea debe hacerse accediendo al sistema a través de su sitio web e identificándose mediante un correo institucional.</w:t>
            </w:r>
          </w:p>
          <w:p w:rsidR="00910A39" w:rsidRDefault="00910A39" w:rsidP="009B304C">
            <w:pPr>
              <w:pStyle w:val="PSI-Ttulo2"/>
              <w:numPr>
                <w:ilvl w:val="0"/>
                <w:numId w:val="69"/>
              </w:numPr>
              <w:jc w:val="both"/>
              <w:rPr>
                <w:rFonts w:asciiTheme="minorHAnsi" w:hAnsiTheme="minorHAnsi" w:cstheme="minorHAnsi"/>
                <w:b w:val="0"/>
                <w:color w:val="000000" w:themeColor="text1"/>
                <w:sz w:val="22"/>
                <w:szCs w:val="22"/>
              </w:rPr>
            </w:pPr>
            <w:r w:rsidRPr="00910A39">
              <w:rPr>
                <w:rFonts w:asciiTheme="minorHAnsi" w:hAnsiTheme="minorHAnsi" w:cstheme="minorHAnsi"/>
                <w:b w:val="0"/>
                <w:i/>
                <w:iCs/>
                <w:color w:val="000000" w:themeColor="text1"/>
                <w:sz w:val="22"/>
                <w:szCs w:val="22"/>
                <w:lang w:val="es-US"/>
              </w:rPr>
              <w:t xml:space="preserve">  Administrador: </w:t>
            </w:r>
            <w:r w:rsidRPr="00910A39">
              <w:rPr>
                <w:rFonts w:asciiTheme="minorHAnsi" w:hAnsiTheme="minorHAnsi" w:cstheme="minorHAnsi"/>
                <w:b w:val="0"/>
                <w:i/>
                <w:iCs/>
                <w:color w:val="000000" w:themeColor="text1"/>
                <w:sz w:val="22"/>
                <w:szCs w:val="22"/>
                <w:lang w:val="es-ES"/>
              </w:rPr>
              <w:t>Encargado de administrar usuarios, roles y permisos. Tiene acceso al sistema completo</w:t>
            </w:r>
            <w:r w:rsidR="00566CEA">
              <w:rPr>
                <w:rFonts w:asciiTheme="minorHAnsi" w:hAnsiTheme="minorHAnsi" w:cstheme="minorHAnsi"/>
                <w:b w:val="0"/>
                <w:color w:val="000000" w:themeColor="text1"/>
                <w:sz w:val="22"/>
                <w:szCs w:val="22"/>
              </w:rPr>
              <w:t>.</w:t>
            </w:r>
          </w:p>
          <w:p w:rsidR="001269DE" w:rsidRDefault="00566CEA"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Se muestra una captura de pantalla de la pagina web Tempus –Búsqueda de horarios</w:t>
            </w:r>
            <w:r w:rsidR="001269DE">
              <w:rPr>
                <w:rFonts w:asciiTheme="minorHAnsi" w:hAnsiTheme="minorHAnsi" w:cstheme="minorHAnsi"/>
                <w:b w:val="0"/>
                <w:color w:val="000000" w:themeColor="text1"/>
                <w:sz w:val="22"/>
                <w:szCs w:val="22"/>
              </w:rPr>
              <w:t xml:space="preserve"> de cursada</w:t>
            </w:r>
          </w:p>
          <w:p w:rsidR="001269DE" w:rsidRDefault="001269DE" w:rsidP="009B304C">
            <w:pPr>
              <w:pStyle w:val="PSI-Ttulo2"/>
              <w:numPr>
                <w:ilvl w:val="0"/>
                <w:numId w:val="70"/>
              </w:numPr>
              <w:jc w:val="both"/>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 xml:space="preserve">Aplicación móvil(app): </w:t>
            </w:r>
          </w:p>
          <w:p w:rsidR="00115BA7" w:rsidRP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Se permite a usuarios públicos que accedan desde una aplicación móvil consultar los horarios de cursada y mesas de examen que han sido previamente cargados por Secretaría Académica.</w:t>
            </w:r>
          </w:p>
          <w:p w:rsidR="001269DE" w:rsidRDefault="009B304C" w:rsidP="009B304C">
            <w:pPr>
              <w:pStyle w:val="PSI-Ttulo2"/>
              <w:numPr>
                <w:ilvl w:val="0"/>
                <w:numId w:val="71"/>
              </w:numPr>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lang w:val="es-ES"/>
              </w:rPr>
              <w:t xml:space="preserve">Se podrá guardar en favoritos aquellos horarios de cursada y mesas de examen de interés para el alumno o docente. Resaltando en favoritos cuando ocurra algún cambio. </w:t>
            </w:r>
          </w:p>
          <w:p w:rsidR="00157A45" w:rsidRPr="007148BE" w:rsidRDefault="001269DE"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Gestión de riesgos:</w:t>
            </w:r>
            <w:r w:rsidR="006D1926">
              <w:rPr>
                <w:rFonts w:asciiTheme="minorHAnsi" w:hAnsiTheme="minorHAnsi" w:cstheme="minorHAnsi"/>
                <w:b w:val="0"/>
                <w:color w:val="000000" w:themeColor="text1"/>
                <w:sz w:val="22"/>
                <w:szCs w:val="22"/>
              </w:rPr>
              <w:t xml:space="preserve"> Se analiza el nuevo riesgo que surgió siendo este RK11: </w:t>
            </w:r>
            <w:r w:rsidR="00157A45">
              <w:rPr>
                <w:rFonts w:asciiTheme="minorHAnsi" w:hAnsiTheme="minorHAnsi" w:cstheme="minorHAnsi"/>
                <w:b w:val="0"/>
                <w:color w:val="000000" w:themeColor="text1"/>
                <w:sz w:val="22"/>
                <w:szCs w:val="22"/>
              </w:rPr>
              <w:t>“</w:t>
            </w:r>
            <w:r w:rsidR="006D1926">
              <w:rPr>
                <w:rFonts w:asciiTheme="minorHAnsi" w:hAnsiTheme="minorHAnsi" w:cstheme="minorHAnsi"/>
                <w:b w:val="0"/>
                <w:color w:val="000000" w:themeColor="text1"/>
                <w:sz w:val="22"/>
                <w:szCs w:val="22"/>
              </w:rPr>
              <w:t xml:space="preserve">Dado el avance </w:t>
            </w:r>
            <w:r w:rsidR="00157A45">
              <w:rPr>
                <w:rFonts w:asciiTheme="minorHAnsi" w:hAnsiTheme="minorHAnsi" w:cstheme="minorHAnsi"/>
                <w:b w:val="0"/>
                <w:color w:val="000000" w:themeColor="text1"/>
                <w:sz w:val="22"/>
                <w:szCs w:val="22"/>
              </w:rPr>
              <w:t>tecnológico se puede cambiar la tecnología de desarrollo durante el proyecto y afectar lo antes desarrollado. “. Este surgió po</w:t>
            </w:r>
            <w:r w:rsidR="00D269AA">
              <w:rPr>
                <w:rFonts w:asciiTheme="minorHAnsi" w:hAnsiTheme="minorHAnsi" w:cstheme="minorHAnsi"/>
                <w:b w:val="0"/>
                <w:color w:val="000000" w:themeColor="text1"/>
                <w:sz w:val="22"/>
                <w:szCs w:val="22"/>
              </w:rPr>
              <w:t>rque cambio la versión antigua del Framework Ionic</w:t>
            </w:r>
            <w:r w:rsidR="00157A45">
              <w:rPr>
                <w:rFonts w:asciiTheme="minorHAnsi" w:hAnsiTheme="minorHAnsi" w:cstheme="minorHAnsi"/>
                <w:b w:val="0"/>
                <w:color w:val="000000" w:themeColor="text1"/>
                <w:sz w:val="22"/>
                <w:szCs w:val="22"/>
              </w:rPr>
              <w:t xml:space="preserve">, lo cual trajo inconvenientes </w:t>
            </w:r>
            <w:r w:rsidR="00F174DC">
              <w:rPr>
                <w:rFonts w:asciiTheme="minorHAnsi" w:hAnsiTheme="minorHAnsi" w:cstheme="minorHAnsi"/>
                <w:b w:val="0"/>
                <w:color w:val="000000" w:themeColor="text1"/>
                <w:sz w:val="22"/>
                <w:szCs w:val="22"/>
              </w:rPr>
              <w:t>a la hora de seguir con la app.</w:t>
            </w:r>
            <w:r w:rsidR="00D269AA">
              <w:rPr>
                <w:rFonts w:asciiTheme="minorHAnsi" w:hAnsiTheme="minorHAnsi" w:cstheme="minorHAnsi"/>
                <w:b w:val="0"/>
                <w:color w:val="000000" w:themeColor="text1"/>
                <w:sz w:val="22"/>
                <w:szCs w:val="22"/>
              </w:rPr>
              <w:t xml:space="preserve"> Una solución fue s</w:t>
            </w:r>
            <w:r w:rsidR="00D269AA" w:rsidRPr="00D269AA">
              <w:rPr>
                <w:b w:val="0"/>
                <w:color w:val="auto"/>
                <w:sz w:val="22"/>
                <w:szCs w:val="22"/>
              </w:rPr>
              <w:t>eguir reforzando el conocimiento sobre Ionic tanto para las versiones anteriores como en la nueva. Se deben estudiar los cambios para adaptar la versión anterior de nuestra aplicación a la versión actual de Ionic.</w:t>
            </w:r>
          </w:p>
          <w:p w:rsidR="007148BE" w:rsidRPr="00DC5477" w:rsidRDefault="00DC5477" w:rsidP="009B304C">
            <w:pPr>
              <w:pStyle w:val="PSI-Ttulo2"/>
              <w:numPr>
                <w:ilvl w:val="0"/>
                <w:numId w:val="72"/>
              </w:numPr>
              <w:jc w:val="both"/>
              <w:rPr>
                <w:rFonts w:asciiTheme="minorHAnsi" w:hAnsiTheme="minorHAnsi" w:cstheme="minorHAnsi"/>
                <w:b w:val="0"/>
                <w:color w:val="auto"/>
                <w:sz w:val="22"/>
                <w:szCs w:val="22"/>
              </w:rPr>
            </w:pPr>
            <w:r>
              <w:rPr>
                <w:rFonts w:asciiTheme="minorHAnsi" w:hAnsiTheme="minorHAnsi" w:cstheme="minorHAnsi"/>
                <w:b w:val="0"/>
                <w:color w:val="000000" w:themeColor="text1"/>
                <w:sz w:val="22"/>
                <w:szCs w:val="22"/>
              </w:rPr>
              <w:t>Estado del proyecto:</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Ultima presentación 31/08/2018 y la última estimación 1 mes y 3 semanas</w:t>
            </w:r>
          </w:p>
          <w:p w:rsidR="00DC5477" w:rsidRDefault="00DC5477"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Reanudación del proyecto 11/10/2019</w:t>
            </w:r>
            <w:r w:rsidR="004971D6">
              <w:rPr>
                <w:rFonts w:asciiTheme="minorHAnsi" w:hAnsiTheme="minorHAnsi" w:cstheme="minorHAnsi"/>
                <w:b w:val="0"/>
                <w:color w:val="auto"/>
                <w:sz w:val="22"/>
                <w:szCs w:val="22"/>
              </w:rPr>
              <w:t xml:space="preserve"> hasta el 22/11/2019 </w:t>
            </w:r>
          </w:p>
          <w:p w:rsidR="004971D6" w:rsidRDefault="004971D6" w:rsidP="00DC5477">
            <w:pPr>
              <w:pStyle w:val="PSI-Ttulo2"/>
              <w:numPr>
                <w:ilvl w:val="0"/>
                <w:numId w:val="73"/>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Total de tiempo trabajado 4 meses y 3 semanas</w:t>
            </w:r>
          </w:p>
          <w:p w:rsidR="004971D6" w:rsidRPr="00D269AA" w:rsidRDefault="004971D6" w:rsidP="004971D6">
            <w:pPr>
              <w:pStyle w:val="PSI-Ttulo2"/>
              <w:ind w:left="1440" w:firstLine="0"/>
              <w:jc w:val="both"/>
              <w:rPr>
                <w:rFonts w:asciiTheme="minorHAnsi" w:hAnsiTheme="minorHAnsi" w:cstheme="minorHAnsi"/>
                <w:b w:val="0"/>
                <w:color w:val="auto"/>
                <w:sz w:val="22"/>
                <w:szCs w:val="22"/>
              </w:rPr>
            </w:pPr>
          </w:p>
          <w:p w:rsidR="00566CEA" w:rsidRPr="001269DE" w:rsidRDefault="00566CEA" w:rsidP="001269DE">
            <w:pPr>
              <w:pStyle w:val="PSI-Ttulo2"/>
              <w:ind w:left="720" w:firstLine="0"/>
              <w:jc w:val="both"/>
              <w:rPr>
                <w:rFonts w:asciiTheme="minorHAnsi" w:hAnsiTheme="minorHAnsi" w:cstheme="minorHAnsi"/>
                <w:b w:val="0"/>
                <w:color w:val="000000" w:themeColor="text1"/>
                <w:sz w:val="22"/>
                <w:szCs w:val="22"/>
              </w:rPr>
            </w:pPr>
            <w:r w:rsidRPr="001269DE">
              <w:rPr>
                <w:rFonts w:asciiTheme="minorHAnsi" w:hAnsiTheme="minorHAnsi" w:cstheme="minorHAnsi"/>
                <w:b w:val="0"/>
                <w:color w:val="000000" w:themeColor="text1"/>
                <w:sz w:val="22"/>
                <w:szCs w:val="22"/>
              </w:rPr>
              <w:t xml:space="preserve"> </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306321">
            <w:pPr>
              <w:pStyle w:val="PSI-Ttulo2"/>
              <w:ind w:left="0" w:firstLine="0"/>
              <w:jc w:val="both"/>
            </w:pPr>
            <w:r>
              <w:t>Reunión Nº 18</w:t>
            </w:r>
          </w:p>
        </w:tc>
      </w:tr>
      <w:tr w:rsidR="00306321" w:rsidTr="00306321">
        <w:tc>
          <w:tcPr>
            <w:tcW w:w="8330" w:type="dxa"/>
            <w:gridSpan w:val="2"/>
          </w:tcPr>
          <w:p w:rsidR="00306321" w:rsidRDefault="00306321" w:rsidP="00306321">
            <w:pPr>
              <w:pStyle w:val="PSI-Ttulo2"/>
              <w:ind w:left="0" w:firstLine="0"/>
              <w:jc w:val="both"/>
            </w:pPr>
            <w:r>
              <w:t xml:space="preserve">Fecha : </w:t>
            </w:r>
            <w:r w:rsidR="00955E6A">
              <w:t>1</w:t>
            </w:r>
            <w:r w:rsidR="00310007">
              <w:t>5</w:t>
            </w:r>
            <w:r w:rsidR="00955E6A">
              <w:t>/06/2020</w:t>
            </w:r>
          </w:p>
        </w:tc>
      </w:tr>
      <w:tr w:rsidR="00306321" w:rsidTr="00306321">
        <w:tc>
          <w:tcPr>
            <w:tcW w:w="8330" w:type="dxa"/>
            <w:gridSpan w:val="2"/>
          </w:tcPr>
          <w:p w:rsidR="00306321" w:rsidRDefault="00306321" w:rsidP="00306321">
            <w:pPr>
              <w:pStyle w:val="PSI-Ttulo2"/>
              <w:ind w:left="0" w:firstLine="0"/>
              <w:jc w:val="both"/>
            </w:pPr>
            <w:r>
              <w:t>Lugar: Vía 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955E6A" w:rsidRDefault="00955E6A" w:rsidP="00955E6A">
            <w:pPr>
              <w:pStyle w:val="PSI-Ttulo2"/>
              <w:numPr>
                <w:ilvl w:val="0"/>
                <w:numId w:val="38"/>
              </w:numPr>
              <w:jc w:val="both"/>
              <w:rPr>
                <w:b w:val="0"/>
                <w:color w:val="auto"/>
                <w:sz w:val="22"/>
                <w:szCs w:val="22"/>
              </w:rPr>
            </w:pPr>
            <w:r w:rsidRPr="00955E6A">
              <w:rPr>
                <w:b w:val="0"/>
                <w:color w:val="auto"/>
                <w:sz w:val="22"/>
                <w:szCs w:val="22"/>
              </w:rPr>
              <w:t>Recordar todo lo hecho hasta el momento</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Hablamos en general sobre lo que teníamos ya realizado de la página y web y la app.</w:t>
            </w:r>
          </w:p>
          <w:p w:rsidR="00955E6A" w:rsidRPr="00955E6A" w:rsidRDefault="00955E6A" w:rsidP="00306321">
            <w:pPr>
              <w:pStyle w:val="PSI-Ttulo2"/>
              <w:numPr>
                <w:ilvl w:val="0"/>
                <w:numId w:val="38"/>
              </w:numPr>
              <w:jc w:val="both"/>
              <w:rPr>
                <w:b w:val="0"/>
                <w:color w:val="auto"/>
                <w:sz w:val="22"/>
                <w:szCs w:val="22"/>
              </w:rPr>
            </w:pPr>
            <w:r w:rsidRPr="00955E6A">
              <w:rPr>
                <w:b w:val="0"/>
                <w:color w:val="auto"/>
                <w:sz w:val="22"/>
                <w:szCs w:val="22"/>
              </w:rPr>
              <w:t>Tuvimos una reunión al principio de la cursada, con los encargados de  la secretaria académica</w:t>
            </w:r>
          </w:p>
          <w:p w:rsidR="00955E6A" w:rsidRPr="00955E6A" w:rsidRDefault="00955E6A" w:rsidP="00955E6A">
            <w:pPr>
              <w:pStyle w:val="PSI-Ttulo2"/>
              <w:numPr>
                <w:ilvl w:val="0"/>
                <w:numId w:val="38"/>
              </w:numPr>
              <w:jc w:val="both"/>
              <w:rPr>
                <w:b w:val="0"/>
                <w:color w:val="auto"/>
                <w:sz w:val="22"/>
                <w:szCs w:val="22"/>
              </w:rPr>
            </w:pPr>
            <w:r w:rsidRPr="00955E6A">
              <w:rPr>
                <w:b w:val="0"/>
                <w:color w:val="auto"/>
                <w:sz w:val="22"/>
                <w:szCs w:val="22"/>
              </w:rPr>
              <w:t>Actualizar los documentos con los nuevos celulares (hardware) que tenemos ahora.</w:t>
            </w:r>
          </w:p>
          <w:p w:rsidR="00955E6A" w:rsidRPr="00955E6A" w:rsidRDefault="00955E6A" w:rsidP="00955E6A">
            <w:pPr>
              <w:pStyle w:val="PSI-Ttulo2"/>
              <w:numPr>
                <w:ilvl w:val="0"/>
                <w:numId w:val="38"/>
              </w:numPr>
              <w:jc w:val="both"/>
              <w:rPr>
                <w:b w:val="0"/>
                <w:color w:val="auto"/>
                <w:sz w:val="22"/>
                <w:szCs w:val="22"/>
                <w:highlight w:val="yellow"/>
              </w:rPr>
            </w:pPr>
            <w:r w:rsidRPr="00955E6A">
              <w:rPr>
                <w:b w:val="0"/>
                <w:color w:val="auto"/>
                <w:sz w:val="22"/>
                <w:szCs w:val="22"/>
                <w:highlight w:val="yellow"/>
              </w:rPr>
              <w:t>Un integrante en el lapso de  estos años comenzó a trabajar, lo cual es menos cantidad de horas para el proyecto.</w:t>
            </w:r>
          </w:p>
          <w:p w:rsidR="00955E6A" w:rsidRDefault="00955E6A" w:rsidP="00955E6A">
            <w:pPr>
              <w:pStyle w:val="PSI-Ttulo2"/>
              <w:numPr>
                <w:ilvl w:val="0"/>
                <w:numId w:val="38"/>
              </w:numPr>
              <w:jc w:val="both"/>
              <w:rPr>
                <w:b w:val="0"/>
                <w:color w:val="auto"/>
                <w:sz w:val="22"/>
                <w:szCs w:val="22"/>
              </w:rPr>
            </w:pPr>
            <w:r w:rsidRPr="00955E6A">
              <w:rPr>
                <w:b w:val="0"/>
                <w:color w:val="auto"/>
                <w:sz w:val="22"/>
                <w:szCs w:val="22"/>
                <w:highlight w:val="yellow"/>
              </w:rPr>
              <w:t>Embarazo de una compañera</w:t>
            </w:r>
            <w:r w:rsidRPr="00955E6A">
              <w:rPr>
                <w:b w:val="0"/>
                <w:color w:val="auto"/>
                <w:sz w:val="22"/>
                <w:szCs w:val="22"/>
              </w:rPr>
              <w:t xml:space="preserve"> </w:t>
            </w:r>
          </w:p>
          <w:p w:rsidR="00955E6A" w:rsidRDefault="00955E6A" w:rsidP="00955E6A">
            <w:pPr>
              <w:pStyle w:val="PSI-Ttulo2"/>
              <w:numPr>
                <w:ilvl w:val="0"/>
                <w:numId w:val="38"/>
              </w:numPr>
              <w:jc w:val="both"/>
              <w:rPr>
                <w:b w:val="0"/>
                <w:color w:val="auto"/>
                <w:sz w:val="22"/>
                <w:szCs w:val="22"/>
              </w:rPr>
            </w:pPr>
            <w:r>
              <w:rPr>
                <w:b w:val="0"/>
                <w:color w:val="auto"/>
                <w:sz w:val="22"/>
                <w:szCs w:val="22"/>
              </w:rPr>
              <w:t>No tuvimos en cuenta la actualización de Ionic, si bien ya lo habíamos hablado en otras reuniones. Era importante  hacer mención nuevamente para saber donde nos encontrábamos.</w:t>
            </w:r>
          </w:p>
          <w:p w:rsidR="00955E6A" w:rsidRDefault="00955E6A" w:rsidP="00955E6A">
            <w:pPr>
              <w:pStyle w:val="PSI-Ttulo2"/>
              <w:numPr>
                <w:ilvl w:val="0"/>
                <w:numId w:val="38"/>
              </w:numPr>
              <w:jc w:val="both"/>
              <w:rPr>
                <w:b w:val="0"/>
                <w:color w:val="auto"/>
                <w:sz w:val="22"/>
                <w:szCs w:val="22"/>
              </w:rPr>
            </w:pPr>
            <w:r>
              <w:rPr>
                <w:b w:val="0"/>
                <w:color w:val="auto"/>
                <w:sz w:val="22"/>
                <w:szCs w:val="22"/>
              </w:rPr>
              <w:t xml:space="preserve">Leer los documentos nuevamente </w:t>
            </w:r>
          </w:p>
          <w:p w:rsidR="007817A5" w:rsidRPr="00955E6A" w:rsidRDefault="007817A5" w:rsidP="00955E6A">
            <w:pPr>
              <w:pStyle w:val="PSI-Ttulo2"/>
              <w:numPr>
                <w:ilvl w:val="0"/>
                <w:numId w:val="38"/>
              </w:numPr>
              <w:jc w:val="both"/>
              <w:rPr>
                <w:b w:val="0"/>
                <w:color w:val="auto"/>
                <w:sz w:val="22"/>
                <w:szCs w:val="22"/>
              </w:rPr>
            </w:pPr>
            <w:r>
              <w:rPr>
                <w:b w:val="0"/>
                <w:color w:val="auto"/>
                <w:sz w:val="22"/>
                <w:szCs w:val="22"/>
              </w:rPr>
              <w:t>Pandemia fue un nuevo riesgo que no tuvimos en cuenta, ya que nos limitaba juntarnos de manera presencial. Entonces, nuestra manera de mitigarlo fue a través de la video conferencia (</w:t>
            </w:r>
            <w:r w:rsidR="00310007">
              <w:rPr>
                <w:b w:val="0"/>
                <w:color w:val="auto"/>
                <w:sz w:val="22"/>
                <w:szCs w:val="22"/>
              </w:rPr>
              <w:t>Zoom</w:t>
            </w:r>
            <w:r>
              <w:rPr>
                <w:b w:val="0"/>
                <w:color w:val="auto"/>
                <w:sz w:val="22"/>
                <w:szCs w:val="22"/>
              </w:rPr>
              <w:t>)</w:t>
            </w:r>
          </w:p>
        </w:tc>
      </w:tr>
    </w:tbl>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306321" w:rsidTr="00306321">
        <w:tc>
          <w:tcPr>
            <w:tcW w:w="8330" w:type="dxa"/>
            <w:gridSpan w:val="2"/>
          </w:tcPr>
          <w:p w:rsidR="00306321" w:rsidRDefault="00306321" w:rsidP="00955E6A">
            <w:pPr>
              <w:pStyle w:val="PSI-Ttulo2"/>
              <w:ind w:left="0" w:firstLine="0"/>
              <w:jc w:val="both"/>
            </w:pPr>
            <w:r>
              <w:lastRenderedPageBreak/>
              <w:t xml:space="preserve">Reunión Nº </w:t>
            </w:r>
            <w:r w:rsidR="00955E6A">
              <w:t>19</w:t>
            </w:r>
          </w:p>
        </w:tc>
      </w:tr>
      <w:tr w:rsidR="00306321" w:rsidTr="00306321">
        <w:tc>
          <w:tcPr>
            <w:tcW w:w="8330" w:type="dxa"/>
            <w:gridSpan w:val="2"/>
          </w:tcPr>
          <w:p w:rsidR="00306321" w:rsidRDefault="00306321" w:rsidP="007817A5">
            <w:pPr>
              <w:pStyle w:val="PSI-Ttulo2"/>
              <w:ind w:left="0" w:firstLine="0"/>
              <w:jc w:val="both"/>
            </w:pPr>
            <w:r>
              <w:t xml:space="preserve">Fecha : </w:t>
            </w:r>
            <w:r w:rsidR="007817A5">
              <w:t>23/06/2020</w:t>
            </w:r>
          </w:p>
        </w:tc>
      </w:tr>
      <w:tr w:rsidR="00306321" w:rsidTr="00306321">
        <w:tc>
          <w:tcPr>
            <w:tcW w:w="8330" w:type="dxa"/>
            <w:gridSpan w:val="2"/>
          </w:tcPr>
          <w:p w:rsidR="00306321" w:rsidRDefault="00306321" w:rsidP="007817A5">
            <w:pPr>
              <w:pStyle w:val="PSI-Ttulo2"/>
              <w:ind w:left="0" w:firstLine="0"/>
              <w:jc w:val="both"/>
            </w:pPr>
            <w:r>
              <w:t xml:space="preserve">Lugar: Vía </w:t>
            </w:r>
            <w:r w:rsidR="007817A5">
              <w:t>Zoom</w:t>
            </w:r>
          </w:p>
        </w:tc>
      </w:tr>
      <w:tr w:rsidR="00306321" w:rsidTr="00306321">
        <w:tc>
          <w:tcPr>
            <w:tcW w:w="2943" w:type="dxa"/>
          </w:tcPr>
          <w:p w:rsidR="00306321" w:rsidRDefault="00306321" w:rsidP="00306321">
            <w:pPr>
              <w:pStyle w:val="PSI-Ttulo2"/>
              <w:ind w:left="0" w:firstLine="0"/>
              <w:jc w:val="both"/>
            </w:pPr>
            <w:r>
              <w:t>Temas</w:t>
            </w:r>
          </w:p>
        </w:tc>
        <w:tc>
          <w:tcPr>
            <w:tcW w:w="5387" w:type="dxa"/>
          </w:tcPr>
          <w:p w:rsidR="007817A5"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Gestión de riesgos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Pagina web</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Características de los nuevos celulares</w:t>
            </w:r>
          </w:p>
          <w:p w:rsidR="00310007" w:rsidRPr="00546CB9" w:rsidRDefault="00310007" w:rsidP="00310007">
            <w:pPr>
              <w:pStyle w:val="PSI-Ttulo2"/>
              <w:numPr>
                <w:ilvl w:val="0"/>
                <w:numId w:val="74"/>
              </w:numPr>
              <w:ind w:left="743" w:hanging="425"/>
              <w:jc w:val="both"/>
              <w:rPr>
                <w:b w:val="0"/>
                <w:color w:val="auto"/>
                <w:sz w:val="22"/>
                <w:szCs w:val="22"/>
              </w:rPr>
            </w:pPr>
            <w:r w:rsidRPr="00546CB9">
              <w:rPr>
                <w:b w:val="0"/>
                <w:color w:val="auto"/>
                <w:sz w:val="22"/>
                <w:szCs w:val="22"/>
              </w:rPr>
              <w:t>Memoria</w:t>
            </w:r>
          </w:p>
        </w:tc>
      </w:tr>
      <w:tr w:rsidR="00306321" w:rsidTr="00306321">
        <w:trPr>
          <w:trHeight w:val="1286"/>
        </w:trPr>
        <w:tc>
          <w:tcPr>
            <w:tcW w:w="2943" w:type="dxa"/>
          </w:tcPr>
          <w:p w:rsidR="00306321" w:rsidRDefault="00306321" w:rsidP="00306321">
            <w:pPr>
              <w:pStyle w:val="PSI-Ttulo2"/>
              <w:ind w:left="0" w:firstLine="0"/>
              <w:jc w:val="both"/>
            </w:pPr>
            <w:r>
              <w:t>Resolución</w:t>
            </w:r>
          </w:p>
        </w:tc>
        <w:tc>
          <w:tcPr>
            <w:tcW w:w="5387" w:type="dxa"/>
          </w:tcPr>
          <w:p w:rsidR="00306321"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Riesgos que teníamos hasta el momento y eran necesarios hacerle un seguimiento</w:t>
            </w:r>
          </w:p>
          <w:p w:rsidR="00310007" w:rsidRPr="00546CB9" w:rsidRDefault="00310007" w:rsidP="00306321">
            <w:pPr>
              <w:pStyle w:val="PSI-Ttulo2"/>
              <w:numPr>
                <w:ilvl w:val="0"/>
                <w:numId w:val="38"/>
              </w:numPr>
              <w:jc w:val="both"/>
              <w:rPr>
                <w:b w:val="0"/>
                <w:color w:val="auto"/>
                <w:sz w:val="22"/>
                <w:szCs w:val="22"/>
              </w:rPr>
            </w:pPr>
            <w:r w:rsidRPr="00546CB9">
              <w:rPr>
                <w:b w:val="0"/>
                <w:color w:val="auto"/>
                <w:sz w:val="22"/>
                <w:szCs w:val="22"/>
              </w:rPr>
              <w:t xml:space="preserve">Mostrar de manera general la  </w:t>
            </w:r>
            <w:r w:rsidR="00E85438" w:rsidRPr="00546CB9">
              <w:rPr>
                <w:b w:val="0"/>
                <w:color w:val="auto"/>
                <w:sz w:val="22"/>
                <w:szCs w:val="22"/>
              </w:rPr>
              <w:t>página</w:t>
            </w:r>
            <w:r w:rsidRPr="00546CB9">
              <w:rPr>
                <w:b w:val="0"/>
                <w:color w:val="auto"/>
                <w:sz w:val="22"/>
                <w:szCs w:val="22"/>
              </w:rPr>
              <w:t xml:space="preserve"> web entre los integrantes</w:t>
            </w:r>
            <w:r w:rsidR="00E85438" w:rsidRPr="00546CB9">
              <w:rPr>
                <w:b w:val="0"/>
                <w:color w:val="auto"/>
                <w:sz w:val="22"/>
                <w:szCs w:val="22"/>
              </w:rPr>
              <w:t>, para recordar bien su funcionalidad, ante cualquier duda existente.</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Para la próxima reunión cada uno tendría lista sus características de nuevos celulares.</w:t>
            </w:r>
          </w:p>
          <w:p w:rsidR="00E85438" w:rsidRPr="00546CB9" w:rsidRDefault="00E85438" w:rsidP="00306321">
            <w:pPr>
              <w:pStyle w:val="PSI-Ttulo2"/>
              <w:numPr>
                <w:ilvl w:val="0"/>
                <w:numId w:val="38"/>
              </w:numPr>
              <w:jc w:val="both"/>
              <w:rPr>
                <w:b w:val="0"/>
                <w:color w:val="auto"/>
                <w:sz w:val="22"/>
                <w:szCs w:val="22"/>
              </w:rPr>
            </w:pPr>
            <w:r w:rsidRPr="00546CB9">
              <w:rPr>
                <w:b w:val="0"/>
                <w:color w:val="auto"/>
                <w:sz w:val="22"/>
                <w:szCs w:val="22"/>
              </w:rPr>
              <w:t>Comenzar con la memoria, buscar ejemplos para comenzar con la misma.</w:t>
            </w:r>
          </w:p>
        </w:tc>
      </w:tr>
    </w:tbl>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546CB9">
        <w:tc>
          <w:tcPr>
            <w:tcW w:w="8330" w:type="dxa"/>
            <w:gridSpan w:val="2"/>
          </w:tcPr>
          <w:p w:rsidR="00E85438" w:rsidRDefault="00E85438" w:rsidP="00E85438">
            <w:pPr>
              <w:pStyle w:val="PSI-Ttulo2"/>
              <w:ind w:left="0" w:firstLine="0"/>
              <w:jc w:val="both"/>
            </w:pPr>
            <w:r>
              <w:lastRenderedPageBreak/>
              <w:t>Reunión Nº 20</w:t>
            </w:r>
          </w:p>
        </w:tc>
      </w:tr>
      <w:tr w:rsidR="00E85438" w:rsidTr="00546CB9">
        <w:tc>
          <w:tcPr>
            <w:tcW w:w="8330" w:type="dxa"/>
            <w:gridSpan w:val="2"/>
          </w:tcPr>
          <w:p w:rsidR="00E85438" w:rsidRDefault="00E85438" w:rsidP="00E85438">
            <w:pPr>
              <w:pStyle w:val="PSI-Ttulo2"/>
              <w:ind w:left="0" w:firstLine="0"/>
              <w:jc w:val="both"/>
            </w:pPr>
            <w:r>
              <w:t>Fecha : 30/06/2020</w:t>
            </w:r>
          </w:p>
        </w:tc>
      </w:tr>
      <w:tr w:rsidR="00E85438" w:rsidTr="00546CB9">
        <w:tc>
          <w:tcPr>
            <w:tcW w:w="8330" w:type="dxa"/>
            <w:gridSpan w:val="2"/>
          </w:tcPr>
          <w:p w:rsidR="00E85438" w:rsidRDefault="00E85438" w:rsidP="00E85438">
            <w:pPr>
              <w:pStyle w:val="PSI-Ttulo2"/>
              <w:ind w:left="0" w:firstLine="0"/>
              <w:jc w:val="both"/>
            </w:pPr>
            <w:r>
              <w:t>Lugar: Zoom</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Iteraciones (Taiga)</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Objetivo principal</w:t>
            </w:r>
          </w:p>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Objetivos específicos </w:t>
            </w: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Pr="00546CB9" w:rsidRDefault="00E85438" w:rsidP="00E85438">
            <w:pPr>
              <w:pStyle w:val="PSI-Ttulo2"/>
              <w:numPr>
                <w:ilvl w:val="0"/>
                <w:numId w:val="38"/>
              </w:numPr>
              <w:jc w:val="both"/>
              <w:rPr>
                <w:b w:val="0"/>
                <w:color w:val="auto"/>
                <w:sz w:val="22"/>
                <w:szCs w:val="22"/>
              </w:rPr>
            </w:pPr>
            <w:r w:rsidRPr="00546CB9">
              <w:rPr>
                <w:b w:val="0"/>
                <w:color w:val="auto"/>
                <w:sz w:val="22"/>
                <w:szCs w:val="22"/>
              </w:rPr>
              <w:t xml:space="preserve">Usamos durante la cursada </w:t>
            </w:r>
            <w:r w:rsidR="00546CB9">
              <w:rPr>
                <w:b w:val="0"/>
                <w:color w:val="auto"/>
                <w:sz w:val="22"/>
                <w:szCs w:val="22"/>
              </w:rPr>
              <w:t xml:space="preserve">una </w:t>
            </w:r>
            <w:r w:rsidRPr="00546CB9">
              <w:rPr>
                <w:b w:val="0"/>
                <w:color w:val="auto"/>
                <w:sz w:val="22"/>
                <w:szCs w:val="22"/>
              </w:rPr>
              <w:t xml:space="preserve">herramienta llamada Taiga, que nos permitía tener una guía de las actividades que teníamos cada uno de los integrantes como así también aquellas que habíamos finalizado o las que teníamos en curso, para ser terminada en la siguiente iteración </w:t>
            </w:r>
          </w:p>
          <w:p w:rsidR="00546CB9" w:rsidRDefault="00546CB9" w:rsidP="00546CB9">
            <w:pPr>
              <w:pStyle w:val="Prrafodelista"/>
              <w:numPr>
                <w:ilvl w:val="0"/>
                <w:numId w:val="75"/>
              </w:numPr>
              <w:ind w:left="743"/>
              <w:jc w:val="both"/>
            </w:pPr>
            <w:r w:rsidRPr="00546CB9">
              <w:rPr>
                <w:b/>
              </w:rPr>
              <w:t xml:space="preserve">Objetivo principal: </w:t>
            </w:r>
            <w:r>
              <w:t>es permitir la realización de la carga de horarios de cursada y mesas de examen haciendo uso de las planillas de cálculo que poseen actualmente los empleados de Secretaria Académica de la UNPA-UARG. Esta tarea debe hacerse accediendo al sistema a través de su sitio web e identificándose mediante un correo institucional.</w:t>
            </w:r>
          </w:p>
          <w:p w:rsidR="00546CB9" w:rsidRDefault="00546CB9" w:rsidP="00546CB9">
            <w:pPr>
              <w:ind w:left="743" w:firstLine="0"/>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E85438" w:rsidRDefault="00546CB9" w:rsidP="00E85438">
            <w:pPr>
              <w:pStyle w:val="PSI-Ttulo2"/>
              <w:numPr>
                <w:ilvl w:val="0"/>
                <w:numId w:val="38"/>
              </w:numPr>
              <w:jc w:val="both"/>
              <w:rPr>
                <w:color w:val="auto"/>
                <w:sz w:val="22"/>
                <w:szCs w:val="22"/>
              </w:rPr>
            </w:pPr>
            <w:r w:rsidRPr="004C594F">
              <w:rPr>
                <w:color w:val="auto"/>
                <w:sz w:val="22"/>
                <w:szCs w:val="22"/>
              </w:rPr>
              <w:t xml:space="preserve">Objetivos </w:t>
            </w:r>
            <w:r w:rsidR="004C594F" w:rsidRPr="004C594F">
              <w:rPr>
                <w:color w:val="auto"/>
                <w:sz w:val="22"/>
                <w:szCs w:val="22"/>
              </w:rPr>
              <w:t>Específicos</w:t>
            </w:r>
            <w:r w:rsidRPr="004C594F">
              <w:rPr>
                <w:color w:val="auto"/>
                <w:sz w:val="22"/>
                <w:szCs w:val="22"/>
              </w:rPr>
              <w:t>:</w:t>
            </w:r>
          </w:p>
          <w:p w:rsidR="004C594F" w:rsidRPr="004C594F" w:rsidRDefault="004C594F" w:rsidP="00FF7D8D">
            <w:pPr>
              <w:pStyle w:val="PSI-Ttulo2"/>
              <w:numPr>
                <w:ilvl w:val="0"/>
                <w:numId w:val="77"/>
              </w:numPr>
              <w:jc w:val="both"/>
              <w:rPr>
                <w:color w:val="auto"/>
                <w:sz w:val="22"/>
                <w:szCs w:val="22"/>
              </w:rPr>
            </w:pPr>
          </w:p>
          <w:p w:rsidR="004C594F" w:rsidRPr="004C594F" w:rsidRDefault="004C594F" w:rsidP="004C594F">
            <w:pPr>
              <w:pStyle w:val="PSI-Comentario"/>
              <w:tabs>
                <w:tab w:val="clear" w:pos="0"/>
              </w:tabs>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Integrar uargflow basado en la arquitectura cliente-servidor. Usando el patrón de diseño mvc con POO y PHP para nuestro sitio web.                        </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El esquema de base de datos debe tener en cuenta las características de los archivos que se deben importar al sistema pero sin desperdiciar las características de MER.</w:t>
            </w:r>
          </w:p>
          <w:p w:rsidR="004C594F" w:rsidRPr="004C594F" w:rsidRDefault="004C594F" w:rsidP="004C594F">
            <w:pPr>
              <w:pStyle w:val="Prrafodelista"/>
              <w:numPr>
                <w:ilvl w:val="0"/>
                <w:numId w:val="76"/>
              </w:numPr>
              <w:tabs>
                <w:tab w:val="left" w:pos="0"/>
              </w:tabs>
              <w:rPr>
                <w:rFonts w:cstheme="minorHAnsi"/>
              </w:rPr>
            </w:pPr>
            <w:r w:rsidRPr="004C594F">
              <w:rPr>
                <w:rFonts w:cstheme="minorHAnsi"/>
              </w:rPr>
              <w:t xml:space="preserve">se debe establecer la comunicación entre el sitio web y la app con la base de datos mysql                        </w:t>
            </w:r>
          </w:p>
          <w:p w:rsidR="004C594F" w:rsidRPr="004C594F" w:rsidRDefault="004C594F" w:rsidP="004C594F">
            <w:pPr>
              <w:pStyle w:val="PSI-Comentario"/>
              <w:numPr>
                <w:ilvl w:val="0"/>
                <w:numId w:val="76"/>
              </w:numPr>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Portabilidad por la aplicación. </w:t>
            </w:r>
          </w:p>
          <w:p w:rsidR="004C594F" w:rsidRPr="004C594F" w:rsidRDefault="004C594F" w:rsidP="004C594F">
            <w:pPr>
              <w:pStyle w:val="PSI-Comentario"/>
              <w:rPr>
                <w:rFonts w:asciiTheme="minorHAnsi" w:hAnsiTheme="minorHAnsi" w:cstheme="minorHAnsi"/>
                <w:color w:val="auto"/>
                <w:sz w:val="22"/>
                <w:szCs w:val="22"/>
              </w:rPr>
            </w:pPr>
            <w:r w:rsidRPr="004C594F">
              <w:rPr>
                <w:rFonts w:asciiTheme="minorHAnsi" w:hAnsiTheme="minorHAnsi" w:cstheme="minorHAnsi"/>
                <w:color w:val="auto"/>
                <w:sz w:val="22"/>
                <w:szCs w:val="22"/>
              </w:rPr>
              <w:t xml:space="preserve">Con respecto a la seguridad se debe considerar  el acceso a información privada. </w:t>
            </w:r>
          </w:p>
          <w:p w:rsidR="004C594F" w:rsidRPr="00546CB9" w:rsidRDefault="004C594F" w:rsidP="004C594F">
            <w:pPr>
              <w:pStyle w:val="PSI-Ttulo2"/>
              <w:ind w:left="720" w:firstLine="0"/>
              <w:jc w:val="both"/>
              <w:rPr>
                <w:b w:val="0"/>
                <w:color w:val="auto"/>
                <w:sz w:val="22"/>
                <w:szCs w:val="22"/>
              </w:rPr>
            </w:pPr>
          </w:p>
        </w:tc>
      </w:tr>
    </w:tbl>
    <w:p w:rsidR="00306321" w:rsidRDefault="00306321" w:rsidP="00DC4081">
      <w:pPr>
        <w:pStyle w:val="PSI-Ttulo2"/>
        <w:jc w:val="both"/>
      </w:pPr>
    </w:p>
    <w:p w:rsidR="00E85438" w:rsidRDefault="00E85438"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E85438" w:rsidTr="00546CB9">
        <w:tc>
          <w:tcPr>
            <w:tcW w:w="8330" w:type="dxa"/>
            <w:gridSpan w:val="2"/>
          </w:tcPr>
          <w:p w:rsidR="00E85438" w:rsidRDefault="00E85438" w:rsidP="00546CB9">
            <w:pPr>
              <w:pStyle w:val="PSI-Ttulo2"/>
              <w:ind w:left="0" w:firstLine="0"/>
              <w:jc w:val="both"/>
            </w:pPr>
            <w:r>
              <w:lastRenderedPageBreak/>
              <w:t>Reunión Nº 14  Fase de Inicio  Iteración 1</w:t>
            </w:r>
          </w:p>
        </w:tc>
      </w:tr>
      <w:tr w:rsidR="00E85438" w:rsidTr="00546CB9">
        <w:tc>
          <w:tcPr>
            <w:tcW w:w="8330" w:type="dxa"/>
            <w:gridSpan w:val="2"/>
          </w:tcPr>
          <w:p w:rsidR="00E85438" w:rsidRDefault="00E85438" w:rsidP="00546CB9">
            <w:pPr>
              <w:pStyle w:val="PSI-Ttulo2"/>
              <w:ind w:left="0" w:firstLine="0"/>
              <w:jc w:val="both"/>
            </w:pPr>
            <w:r>
              <w:t>Fecha : 11/09/2017</w:t>
            </w:r>
          </w:p>
        </w:tc>
      </w:tr>
      <w:tr w:rsidR="00E85438" w:rsidTr="00546CB9">
        <w:tc>
          <w:tcPr>
            <w:tcW w:w="8330" w:type="dxa"/>
            <w:gridSpan w:val="2"/>
          </w:tcPr>
          <w:p w:rsidR="00E85438" w:rsidRDefault="00E85438" w:rsidP="00546CB9">
            <w:pPr>
              <w:pStyle w:val="PSI-Ttulo2"/>
              <w:ind w:left="0" w:firstLine="0"/>
              <w:jc w:val="both"/>
            </w:pPr>
            <w:r>
              <w:t>Lugar: Vía Whatsapp</w:t>
            </w:r>
          </w:p>
        </w:tc>
      </w:tr>
      <w:tr w:rsidR="00E85438" w:rsidTr="00546CB9">
        <w:tc>
          <w:tcPr>
            <w:tcW w:w="2943" w:type="dxa"/>
          </w:tcPr>
          <w:p w:rsidR="00E85438" w:rsidRDefault="00E85438" w:rsidP="00546CB9">
            <w:pPr>
              <w:pStyle w:val="PSI-Ttulo2"/>
              <w:ind w:left="0" w:firstLine="0"/>
              <w:jc w:val="both"/>
            </w:pPr>
            <w:r>
              <w:t>Temas</w:t>
            </w:r>
          </w:p>
        </w:tc>
        <w:tc>
          <w:tcPr>
            <w:tcW w:w="5387" w:type="dxa"/>
          </w:tcPr>
          <w:p w:rsidR="00E85438" w:rsidRDefault="00E85438" w:rsidP="00546CB9">
            <w:pPr>
              <w:pStyle w:val="PSI-Ttulo2"/>
              <w:numPr>
                <w:ilvl w:val="0"/>
                <w:numId w:val="38"/>
              </w:numPr>
              <w:jc w:val="both"/>
            </w:pPr>
          </w:p>
        </w:tc>
      </w:tr>
      <w:tr w:rsidR="00E85438" w:rsidTr="00546CB9">
        <w:trPr>
          <w:trHeight w:val="1286"/>
        </w:trPr>
        <w:tc>
          <w:tcPr>
            <w:tcW w:w="2943" w:type="dxa"/>
          </w:tcPr>
          <w:p w:rsidR="00E85438" w:rsidRDefault="00E85438" w:rsidP="00546CB9">
            <w:pPr>
              <w:pStyle w:val="PSI-Ttulo2"/>
              <w:ind w:left="0" w:firstLine="0"/>
              <w:jc w:val="both"/>
            </w:pPr>
            <w:r>
              <w:t>Resolución</w:t>
            </w:r>
          </w:p>
        </w:tc>
        <w:tc>
          <w:tcPr>
            <w:tcW w:w="5387" w:type="dxa"/>
          </w:tcPr>
          <w:p w:rsidR="00E85438" w:rsidRDefault="00E85438" w:rsidP="00546CB9">
            <w:pPr>
              <w:pStyle w:val="PSI-Ttulo2"/>
              <w:numPr>
                <w:ilvl w:val="0"/>
                <w:numId w:val="38"/>
              </w:numPr>
              <w:jc w:val="both"/>
            </w:pPr>
          </w:p>
        </w:tc>
      </w:tr>
    </w:tbl>
    <w:p w:rsidR="00E85438" w:rsidRDefault="00E85438" w:rsidP="00DC4081">
      <w:pPr>
        <w:pStyle w:val="PSI-Ttulo2"/>
        <w:jc w:val="both"/>
      </w:pPr>
    </w:p>
    <w:p w:rsidR="00306321" w:rsidRDefault="00306321" w:rsidP="00DC4081">
      <w:pPr>
        <w:pStyle w:val="PSI-Ttulo2"/>
        <w:jc w:val="both"/>
      </w:pPr>
    </w:p>
    <w:p w:rsidR="00306321" w:rsidRDefault="00306321" w:rsidP="00DC4081">
      <w:pPr>
        <w:pStyle w:val="PSI-Ttulo2"/>
        <w:jc w:val="both"/>
      </w:pPr>
    </w:p>
    <w:p w:rsidR="00306321" w:rsidRDefault="00306321" w:rsidP="00DC4081">
      <w:pPr>
        <w:pStyle w:val="PSI-Ttulo2"/>
        <w:jc w:val="both"/>
      </w:pPr>
    </w:p>
    <w:tbl>
      <w:tblPr>
        <w:tblStyle w:val="Tablaconcuadrcula"/>
        <w:tblpPr w:leftFromText="141" w:rightFromText="141" w:vertAnchor="text" w:horzAnchor="page" w:tblpX="2072" w:tblpY="-29"/>
        <w:tblW w:w="0" w:type="auto"/>
        <w:tblLook w:val="04A0"/>
      </w:tblPr>
      <w:tblGrid>
        <w:gridCol w:w="2943"/>
        <w:gridCol w:w="5387"/>
      </w:tblGrid>
      <w:tr w:rsidR="00FC0CE8" w:rsidTr="00D07B33">
        <w:tc>
          <w:tcPr>
            <w:tcW w:w="8330" w:type="dxa"/>
            <w:gridSpan w:val="2"/>
          </w:tcPr>
          <w:p w:rsidR="00FC0CE8" w:rsidRDefault="00FC0CE8" w:rsidP="00D07B33">
            <w:pPr>
              <w:pStyle w:val="PSI-Ttulo2"/>
              <w:ind w:left="0" w:firstLine="0"/>
              <w:jc w:val="both"/>
            </w:pPr>
            <w:r>
              <w:t>Reunión Nº 14  Fase de Inicio  Iteración 1</w:t>
            </w:r>
          </w:p>
        </w:tc>
      </w:tr>
      <w:tr w:rsidR="00FC0CE8" w:rsidTr="00D07B33">
        <w:tc>
          <w:tcPr>
            <w:tcW w:w="8330" w:type="dxa"/>
            <w:gridSpan w:val="2"/>
          </w:tcPr>
          <w:p w:rsidR="00FC0CE8" w:rsidRDefault="00FC0CE8" w:rsidP="00D07B33">
            <w:pPr>
              <w:pStyle w:val="PSI-Ttulo2"/>
              <w:ind w:left="0" w:firstLine="0"/>
              <w:jc w:val="both"/>
            </w:pPr>
            <w:r>
              <w:t>Fecha : 11/09/2017</w:t>
            </w:r>
          </w:p>
        </w:tc>
      </w:tr>
      <w:tr w:rsidR="00FC0CE8" w:rsidTr="00D07B33">
        <w:tc>
          <w:tcPr>
            <w:tcW w:w="8330" w:type="dxa"/>
            <w:gridSpan w:val="2"/>
          </w:tcPr>
          <w:p w:rsidR="00FC0CE8" w:rsidRDefault="00FC0CE8" w:rsidP="00D07B33">
            <w:pPr>
              <w:pStyle w:val="PSI-Ttulo2"/>
              <w:ind w:left="0" w:firstLine="0"/>
              <w:jc w:val="both"/>
            </w:pPr>
            <w:r>
              <w:t>Lugar: Vía Whatsapp</w:t>
            </w:r>
          </w:p>
        </w:tc>
      </w:tr>
      <w:tr w:rsidR="00FC0CE8" w:rsidTr="00D07B33">
        <w:tc>
          <w:tcPr>
            <w:tcW w:w="2943" w:type="dxa"/>
          </w:tcPr>
          <w:p w:rsidR="00FC0CE8" w:rsidRDefault="00FC0CE8" w:rsidP="00D07B33">
            <w:pPr>
              <w:pStyle w:val="PSI-Ttulo2"/>
              <w:ind w:left="0" w:firstLine="0"/>
              <w:jc w:val="both"/>
            </w:pPr>
            <w:r>
              <w:t>Temas</w:t>
            </w:r>
          </w:p>
        </w:tc>
        <w:tc>
          <w:tcPr>
            <w:tcW w:w="5387" w:type="dxa"/>
          </w:tcPr>
          <w:p w:rsidR="00FC0CE8" w:rsidRDefault="00FC0CE8" w:rsidP="00D07B33">
            <w:pPr>
              <w:pStyle w:val="PSI-Ttulo2"/>
              <w:numPr>
                <w:ilvl w:val="0"/>
                <w:numId w:val="38"/>
              </w:numPr>
              <w:jc w:val="both"/>
            </w:pPr>
          </w:p>
        </w:tc>
      </w:tr>
      <w:tr w:rsidR="00FC0CE8" w:rsidTr="00D07B33">
        <w:trPr>
          <w:trHeight w:val="1286"/>
        </w:trPr>
        <w:tc>
          <w:tcPr>
            <w:tcW w:w="2943" w:type="dxa"/>
          </w:tcPr>
          <w:p w:rsidR="00FC0CE8" w:rsidRDefault="00FC0CE8" w:rsidP="00D07B33">
            <w:pPr>
              <w:pStyle w:val="PSI-Ttulo2"/>
              <w:ind w:left="0" w:firstLine="0"/>
              <w:jc w:val="both"/>
            </w:pPr>
            <w:r>
              <w:t>Resolución</w:t>
            </w:r>
          </w:p>
        </w:tc>
        <w:tc>
          <w:tcPr>
            <w:tcW w:w="5387" w:type="dxa"/>
          </w:tcPr>
          <w:p w:rsidR="00FC0CE8" w:rsidRDefault="00FC0CE8" w:rsidP="00D07B33">
            <w:pPr>
              <w:pStyle w:val="PSI-Ttulo2"/>
              <w:numPr>
                <w:ilvl w:val="0"/>
                <w:numId w:val="38"/>
              </w:numPr>
              <w:jc w:val="both"/>
            </w:pPr>
          </w:p>
        </w:tc>
      </w:tr>
    </w:tbl>
    <w:p w:rsidR="00FC0CE8" w:rsidRDefault="00FC0CE8"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B15ACD" w:rsidRDefault="00B15ACD" w:rsidP="00DC4081">
      <w:pPr>
        <w:pStyle w:val="PSI-Ttulo2"/>
        <w:jc w:val="both"/>
      </w:pPr>
    </w:p>
    <w:p w:rsidR="00577935" w:rsidRDefault="007467EC" w:rsidP="00DC4081">
      <w:pPr>
        <w:pStyle w:val="PSI-Ttulo2"/>
        <w:jc w:val="both"/>
      </w:pPr>
      <w:r>
        <w:t>Conclusión General:</w:t>
      </w:r>
    </w:p>
    <w:p w:rsidR="00C7225A" w:rsidRDefault="00C7225A" w:rsidP="00DC4081">
      <w:pPr>
        <w:pStyle w:val="PSI-Ttulo2"/>
        <w:jc w:val="both"/>
      </w:pP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Una de los beneficios a nivel grupal es</w:t>
      </w:r>
      <w:r w:rsidR="004B1310">
        <w:rPr>
          <w:b w:val="0"/>
          <w:color w:val="auto"/>
        </w:rPr>
        <w:t>,</w:t>
      </w:r>
      <w:r w:rsidR="007467EC" w:rsidRPr="00C7225A">
        <w:rPr>
          <w:b w:val="0"/>
          <w:color w:val="auto"/>
        </w:rPr>
        <w:t xml:space="preserve"> contar con un integrante que </w:t>
      </w:r>
      <w:r w:rsidR="004B1310" w:rsidRPr="00C7225A">
        <w:rPr>
          <w:b w:val="0"/>
          <w:color w:val="auto"/>
        </w:rPr>
        <w:t>tenía</w:t>
      </w:r>
      <w:r w:rsidR="007467EC" w:rsidRPr="00C7225A">
        <w:rPr>
          <w:b w:val="0"/>
          <w:color w:val="auto"/>
        </w:rPr>
        <w:t xml:space="preserve"> conocimientos y experiencia previa en la asignatura, </w:t>
      </w:r>
      <w:r w:rsidR="004B1310">
        <w:rPr>
          <w:b w:val="0"/>
          <w:color w:val="auto"/>
        </w:rPr>
        <w:t xml:space="preserve">tanto en la forma de trabajo como </w:t>
      </w:r>
      <w:r w:rsidR="007467EC" w:rsidRPr="00C7225A">
        <w:rPr>
          <w:b w:val="0"/>
          <w:color w:val="auto"/>
        </w:rPr>
        <w:t xml:space="preserve">en las herramientas dispuestas por el equipo de </w:t>
      </w:r>
      <w:r w:rsidRPr="00C7225A">
        <w:rPr>
          <w:b w:val="0"/>
          <w:color w:val="auto"/>
        </w:rPr>
        <w:t>cátedra</w:t>
      </w:r>
      <w:r w:rsidR="007467EC" w:rsidRPr="00C7225A">
        <w:rPr>
          <w:b w:val="0"/>
          <w:color w:val="auto"/>
        </w:rPr>
        <w:t>.</w:t>
      </w:r>
    </w:p>
    <w:p w:rsidR="007467EC" w:rsidRPr="00C7225A"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ha desarrollado la cursada sin conflictos ni problemas entre los integrantes del grupo. Por el contrario, se ha generado un buen ámbito de trabajo con compañerismo.</w:t>
      </w:r>
    </w:p>
    <w:p w:rsidR="000853EE" w:rsidRDefault="00C7225A" w:rsidP="00C7225A">
      <w:pPr>
        <w:pStyle w:val="PSI-Ttulo2"/>
        <w:spacing w:before="0"/>
        <w:ind w:left="0" w:firstLine="0"/>
        <w:jc w:val="both"/>
        <w:rPr>
          <w:b w:val="0"/>
          <w:color w:val="auto"/>
        </w:rPr>
      </w:pPr>
      <w:r>
        <w:rPr>
          <w:b w:val="0"/>
          <w:color w:val="auto"/>
        </w:rPr>
        <w:tab/>
      </w:r>
      <w:r w:rsidR="007467EC" w:rsidRPr="00C7225A">
        <w:rPr>
          <w:b w:val="0"/>
          <w:color w:val="auto"/>
        </w:rPr>
        <w:t>Se trato de aprovechar al máximo cada presentación de los demás grupos</w:t>
      </w:r>
      <w:r w:rsidR="000853EE">
        <w:rPr>
          <w:b w:val="0"/>
          <w:color w:val="auto"/>
        </w:rPr>
        <w:t>, permitiéndonos</w:t>
      </w:r>
      <w:r w:rsidR="007467EC" w:rsidRPr="00C7225A">
        <w:rPr>
          <w:b w:val="0"/>
          <w:color w:val="auto"/>
        </w:rPr>
        <w:t xml:space="preserve"> adoptar</w:t>
      </w:r>
      <w:r w:rsidR="000853EE">
        <w:rPr>
          <w:b w:val="0"/>
          <w:color w:val="auto"/>
        </w:rPr>
        <w:t xml:space="preserve"> algunos puntos necesarios junto con los c</w:t>
      </w:r>
      <w:r w:rsidR="007467EC" w:rsidRPr="00C7225A">
        <w:rPr>
          <w:b w:val="0"/>
          <w:color w:val="auto"/>
        </w:rPr>
        <w:t>onsejos de docentes</w:t>
      </w:r>
      <w:r w:rsidR="000853EE">
        <w:rPr>
          <w:b w:val="0"/>
          <w:color w:val="auto"/>
        </w:rPr>
        <w:t xml:space="preserve">, y esto nos ayudaría a mejorar el proyecto. </w:t>
      </w:r>
    </w:p>
    <w:p w:rsidR="007467EC" w:rsidRPr="00C7225A" w:rsidRDefault="000853EE" w:rsidP="00C7225A">
      <w:pPr>
        <w:pStyle w:val="PSI-Ttulo2"/>
        <w:spacing w:before="0"/>
        <w:ind w:left="0" w:firstLine="0"/>
        <w:jc w:val="both"/>
        <w:rPr>
          <w:b w:val="0"/>
          <w:color w:val="auto"/>
        </w:rPr>
      </w:pPr>
      <w:r>
        <w:rPr>
          <w:b w:val="0"/>
          <w:color w:val="auto"/>
        </w:rPr>
        <w:tab/>
      </w:r>
      <w:r w:rsidR="007467EC" w:rsidRPr="00C7225A">
        <w:rPr>
          <w:b w:val="0"/>
          <w:color w:val="auto"/>
        </w:rPr>
        <w:t>Se destaca l</w:t>
      </w:r>
      <w:r>
        <w:rPr>
          <w:b w:val="0"/>
          <w:color w:val="auto"/>
        </w:rPr>
        <w:t xml:space="preserve">a disposición de los profesores durante el desarrollo de todo el proyecto, ya que a través de cada entrevista podíamos solucionar </w:t>
      </w:r>
      <w:r w:rsidR="005A48D3">
        <w:rPr>
          <w:b w:val="0"/>
          <w:color w:val="auto"/>
        </w:rPr>
        <w:t xml:space="preserve">los problemas que iban surgiendo </w:t>
      </w:r>
      <w:r>
        <w:rPr>
          <w:b w:val="0"/>
          <w:color w:val="auto"/>
        </w:rPr>
        <w:t xml:space="preserve">o bien mejorar </w:t>
      </w:r>
      <w:r w:rsidR="005A48D3">
        <w:rPr>
          <w:b w:val="0"/>
          <w:color w:val="auto"/>
        </w:rPr>
        <w:t>algún tema en particular d</w:t>
      </w:r>
      <w:r>
        <w:rPr>
          <w:b w:val="0"/>
          <w:color w:val="auto"/>
        </w:rPr>
        <w:t xml:space="preserve">el </w:t>
      </w:r>
      <w:r w:rsidR="005A48D3">
        <w:rPr>
          <w:b w:val="0"/>
          <w:color w:val="auto"/>
        </w:rPr>
        <w:t>mismo</w:t>
      </w:r>
      <w:r>
        <w:rPr>
          <w:b w:val="0"/>
          <w:color w:val="auto"/>
        </w:rPr>
        <w:t>.</w:t>
      </w:r>
    </w:p>
    <w:p w:rsidR="00C7225A" w:rsidRPr="00C7225A" w:rsidRDefault="00C7225A" w:rsidP="00C7225A">
      <w:pPr>
        <w:pStyle w:val="PSI-Ttulo2"/>
        <w:spacing w:before="0"/>
        <w:ind w:left="0" w:firstLine="0"/>
        <w:jc w:val="both"/>
        <w:rPr>
          <w:b w:val="0"/>
          <w:color w:val="auto"/>
        </w:rPr>
      </w:pPr>
      <w:r>
        <w:rPr>
          <w:b w:val="0"/>
          <w:color w:val="auto"/>
        </w:rPr>
        <w:tab/>
      </w:r>
      <w:r w:rsidRPr="00C7225A">
        <w:rPr>
          <w:b w:val="0"/>
          <w:color w:val="auto"/>
        </w:rPr>
        <w:t>Cada uno de los integrantes pudo adquirir experiencia con respecto al trabajo en grupo en un software real. Se ha comprendido en forma global los conceptos aprendidos durante el desarrollo de la carrera.</w:t>
      </w:r>
    </w:p>
    <w:p w:rsidR="00C7225A" w:rsidRPr="007467EC" w:rsidRDefault="00C7225A" w:rsidP="007467EC">
      <w:pPr>
        <w:pStyle w:val="PSI-Ttulo2"/>
      </w:pPr>
    </w:p>
    <w:p w:rsidR="007467EC" w:rsidRDefault="007467EC" w:rsidP="00DC4081">
      <w:pPr>
        <w:pStyle w:val="PSI-Ttulo2"/>
        <w:jc w:val="both"/>
      </w:pPr>
    </w:p>
    <w:p w:rsidR="007467EC" w:rsidRDefault="007467EC"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5E2C70" w:rsidP="00DC4081">
      <w:pPr>
        <w:pStyle w:val="PSI-Ttulo2"/>
        <w:jc w:val="both"/>
      </w:pPr>
      <w:hyperlink r:id="rId49"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lastRenderedPageBreak/>
        <w:t>Libro El Proceso Unificado del Desarrollo de Software – Jacobson, Booch y Rumbaugh.</w:t>
      </w:r>
    </w:p>
    <w:sectPr w:rsidR="00E75C67" w:rsidRPr="00F8522E" w:rsidSect="0092483A">
      <w:headerReference w:type="default" r:id="rId50"/>
      <w:footerReference w:type="default" r:id="rId51"/>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088" w:rsidRDefault="00BA5088" w:rsidP="00C94FBE">
      <w:pPr>
        <w:spacing w:before="0" w:line="240" w:lineRule="auto"/>
      </w:pPr>
      <w:r>
        <w:separator/>
      </w:r>
    </w:p>
    <w:p w:rsidR="00BA5088" w:rsidRDefault="00BA5088"/>
  </w:endnote>
  <w:endnote w:type="continuationSeparator" w:id="1">
    <w:p w:rsidR="00BA5088" w:rsidRDefault="00BA5088" w:rsidP="00C94FBE">
      <w:pPr>
        <w:spacing w:before="0" w:line="240" w:lineRule="auto"/>
      </w:pPr>
      <w:r>
        <w:continuationSeparator/>
      </w:r>
    </w:p>
    <w:p w:rsidR="00BA5088" w:rsidRDefault="00BA508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1C7" w:rsidRDefault="005E2C7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D561C7">
          <w:rPr>
            <w:rFonts w:asciiTheme="majorHAnsi" w:hAnsiTheme="majorHAnsi"/>
          </w:rPr>
          <w:t>GRUPO DE DESARROLLO YENÚ</w:t>
        </w:r>
      </w:sdtContent>
    </w:sdt>
    <w:r w:rsidRPr="005E2C7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561C7">
          <w:tab/>
        </w:r>
        <w:r w:rsidR="00D561C7">
          <w:tab/>
        </w:r>
        <w:r w:rsidR="00D561C7">
          <w:tab/>
          <w:t xml:space="preserve">        </w:t>
        </w:r>
        <w:r w:rsidR="00D561C7" w:rsidRPr="00DD5A70">
          <w:rPr>
            <w:rFonts w:asciiTheme="majorHAnsi" w:hAnsiTheme="majorHAnsi" w:cstheme="majorHAnsi"/>
          </w:rPr>
          <w:t xml:space="preserve">Página </w:t>
        </w:r>
        <w:r w:rsidRPr="00DD5A70">
          <w:rPr>
            <w:rFonts w:asciiTheme="majorHAnsi" w:hAnsiTheme="majorHAnsi" w:cstheme="majorHAnsi"/>
          </w:rPr>
          <w:fldChar w:fldCharType="begin"/>
        </w:r>
        <w:r w:rsidR="00D561C7"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9139C">
          <w:rPr>
            <w:rFonts w:asciiTheme="majorHAnsi" w:hAnsiTheme="majorHAnsi" w:cstheme="majorHAnsi"/>
            <w:noProof/>
          </w:rPr>
          <w:t>12</w:t>
        </w:r>
        <w:r w:rsidRPr="00DD5A70">
          <w:rPr>
            <w:rFonts w:asciiTheme="majorHAnsi" w:hAnsiTheme="majorHAnsi" w:cstheme="majorHAnsi"/>
          </w:rPr>
          <w:fldChar w:fldCharType="end"/>
        </w:r>
        <w:r w:rsidR="00D561C7" w:rsidRPr="00DD5A70">
          <w:rPr>
            <w:rFonts w:asciiTheme="majorHAnsi" w:hAnsiTheme="majorHAnsi" w:cstheme="majorHAnsi"/>
          </w:rPr>
          <w:t xml:space="preserve"> de </w:t>
        </w:r>
        <w:r w:rsidRPr="00DD5A70">
          <w:rPr>
            <w:rFonts w:asciiTheme="majorHAnsi" w:hAnsiTheme="majorHAnsi" w:cstheme="majorHAnsi"/>
          </w:rPr>
          <w:fldChar w:fldCharType="begin"/>
        </w:r>
        <w:r w:rsidR="00D561C7"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9139C">
          <w:rPr>
            <w:rFonts w:asciiTheme="majorHAnsi" w:hAnsiTheme="majorHAnsi" w:cstheme="majorHAnsi"/>
            <w:noProof/>
          </w:rPr>
          <w:t>70</w:t>
        </w:r>
        <w:r w:rsidRPr="00DD5A70">
          <w:rPr>
            <w:rFonts w:asciiTheme="majorHAnsi" w:hAnsiTheme="majorHAnsi" w:cstheme="majorHAnsi"/>
          </w:rPr>
          <w:fldChar w:fldCharType="end"/>
        </w:r>
      </w:sdtContent>
    </w:sdt>
  </w:p>
  <w:p w:rsidR="00D561C7" w:rsidRDefault="00D561C7"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088" w:rsidRDefault="00BA5088" w:rsidP="00C94FBE">
      <w:pPr>
        <w:spacing w:before="0" w:line="240" w:lineRule="auto"/>
      </w:pPr>
      <w:r>
        <w:separator/>
      </w:r>
    </w:p>
    <w:p w:rsidR="00BA5088" w:rsidRDefault="00BA5088"/>
  </w:footnote>
  <w:footnote w:type="continuationSeparator" w:id="1">
    <w:p w:rsidR="00BA5088" w:rsidRDefault="00BA5088" w:rsidP="00C94FBE">
      <w:pPr>
        <w:spacing w:before="0" w:line="240" w:lineRule="auto"/>
      </w:pPr>
      <w:r>
        <w:continuationSeparator/>
      </w:r>
    </w:p>
    <w:p w:rsidR="00BA5088" w:rsidRDefault="00BA50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D561C7" w:rsidRDefault="00D561C7">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D561C7" w:rsidRPr="000F4F97" w:rsidRDefault="005E2C7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5E2C7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D561C7">
          <w:rPr>
            <w:rFonts w:asciiTheme="majorHAnsi" w:eastAsiaTheme="majorEastAsia" w:hAnsiTheme="majorHAnsi" w:cstheme="majorBidi"/>
            <w:szCs w:val="36"/>
          </w:rPr>
          <w:t>TEMPUS</w:t>
        </w:r>
      </w:sdtContent>
    </w:sdt>
    <w:r w:rsidR="00D561C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FB5"/>
    <w:multiLevelType w:val="hybridMultilevel"/>
    <w:tmpl w:val="F52A05CC"/>
    <w:lvl w:ilvl="0" w:tplc="2C0A000D">
      <w:start w:val="1"/>
      <w:numFmt w:val="bullet"/>
      <w:lvlText w:val=""/>
      <w:lvlJc w:val="left"/>
      <w:pPr>
        <w:ind w:left="1463" w:hanging="360"/>
      </w:pPr>
      <w:rPr>
        <w:rFonts w:ascii="Wingdings" w:hAnsi="Wingdings" w:hint="default"/>
      </w:rPr>
    </w:lvl>
    <w:lvl w:ilvl="1" w:tplc="2C0A0003" w:tentative="1">
      <w:start w:val="1"/>
      <w:numFmt w:val="bullet"/>
      <w:lvlText w:val="o"/>
      <w:lvlJc w:val="left"/>
      <w:pPr>
        <w:ind w:left="2183" w:hanging="360"/>
      </w:pPr>
      <w:rPr>
        <w:rFonts w:ascii="Courier New" w:hAnsi="Courier New" w:cs="Courier New" w:hint="default"/>
      </w:rPr>
    </w:lvl>
    <w:lvl w:ilvl="2" w:tplc="2C0A0005" w:tentative="1">
      <w:start w:val="1"/>
      <w:numFmt w:val="bullet"/>
      <w:lvlText w:val=""/>
      <w:lvlJc w:val="left"/>
      <w:pPr>
        <w:ind w:left="2903" w:hanging="360"/>
      </w:pPr>
      <w:rPr>
        <w:rFonts w:ascii="Wingdings" w:hAnsi="Wingdings" w:hint="default"/>
      </w:rPr>
    </w:lvl>
    <w:lvl w:ilvl="3" w:tplc="2C0A0001" w:tentative="1">
      <w:start w:val="1"/>
      <w:numFmt w:val="bullet"/>
      <w:lvlText w:val=""/>
      <w:lvlJc w:val="left"/>
      <w:pPr>
        <w:ind w:left="3623" w:hanging="360"/>
      </w:pPr>
      <w:rPr>
        <w:rFonts w:ascii="Symbol" w:hAnsi="Symbol" w:hint="default"/>
      </w:rPr>
    </w:lvl>
    <w:lvl w:ilvl="4" w:tplc="2C0A0003" w:tentative="1">
      <w:start w:val="1"/>
      <w:numFmt w:val="bullet"/>
      <w:lvlText w:val="o"/>
      <w:lvlJc w:val="left"/>
      <w:pPr>
        <w:ind w:left="4343" w:hanging="360"/>
      </w:pPr>
      <w:rPr>
        <w:rFonts w:ascii="Courier New" w:hAnsi="Courier New" w:cs="Courier New" w:hint="default"/>
      </w:rPr>
    </w:lvl>
    <w:lvl w:ilvl="5" w:tplc="2C0A0005" w:tentative="1">
      <w:start w:val="1"/>
      <w:numFmt w:val="bullet"/>
      <w:lvlText w:val=""/>
      <w:lvlJc w:val="left"/>
      <w:pPr>
        <w:ind w:left="5063" w:hanging="360"/>
      </w:pPr>
      <w:rPr>
        <w:rFonts w:ascii="Wingdings" w:hAnsi="Wingdings" w:hint="default"/>
      </w:rPr>
    </w:lvl>
    <w:lvl w:ilvl="6" w:tplc="2C0A0001" w:tentative="1">
      <w:start w:val="1"/>
      <w:numFmt w:val="bullet"/>
      <w:lvlText w:val=""/>
      <w:lvlJc w:val="left"/>
      <w:pPr>
        <w:ind w:left="5783" w:hanging="360"/>
      </w:pPr>
      <w:rPr>
        <w:rFonts w:ascii="Symbol" w:hAnsi="Symbol" w:hint="default"/>
      </w:rPr>
    </w:lvl>
    <w:lvl w:ilvl="7" w:tplc="2C0A0003" w:tentative="1">
      <w:start w:val="1"/>
      <w:numFmt w:val="bullet"/>
      <w:lvlText w:val="o"/>
      <w:lvlJc w:val="left"/>
      <w:pPr>
        <w:ind w:left="6503" w:hanging="360"/>
      </w:pPr>
      <w:rPr>
        <w:rFonts w:ascii="Courier New" w:hAnsi="Courier New" w:cs="Courier New" w:hint="default"/>
      </w:rPr>
    </w:lvl>
    <w:lvl w:ilvl="8" w:tplc="2C0A0005" w:tentative="1">
      <w:start w:val="1"/>
      <w:numFmt w:val="bullet"/>
      <w:lvlText w:val=""/>
      <w:lvlJc w:val="left"/>
      <w:pPr>
        <w:ind w:left="7223" w:hanging="360"/>
      </w:pPr>
      <w:rPr>
        <w:rFonts w:ascii="Wingdings" w:hAnsi="Wingdings" w:hint="default"/>
      </w:rPr>
    </w:lvl>
  </w:abstractNum>
  <w:abstractNum w:abstractNumId="1">
    <w:nsid w:val="042109AF"/>
    <w:multiLevelType w:val="hybridMultilevel"/>
    <w:tmpl w:val="321A8580"/>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nsid w:val="043933FC"/>
    <w:multiLevelType w:val="hybridMultilevel"/>
    <w:tmpl w:val="011CE736"/>
    <w:lvl w:ilvl="0" w:tplc="990CD874">
      <w:start w:val="1"/>
      <w:numFmt w:val="bullet"/>
      <w:lvlText w:val="•"/>
      <w:lvlJc w:val="left"/>
      <w:pPr>
        <w:tabs>
          <w:tab w:val="num" w:pos="720"/>
        </w:tabs>
        <w:ind w:left="720" w:hanging="360"/>
      </w:pPr>
      <w:rPr>
        <w:rFonts w:ascii="Arial" w:hAnsi="Arial" w:hint="default"/>
      </w:rPr>
    </w:lvl>
    <w:lvl w:ilvl="1" w:tplc="571E99E8">
      <w:start w:val="1"/>
      <w:numFmt w:val="lowerLetter"/>
      <w:lvlText w:val="%2)"/>
      <w:lvlJc w:val="left"/>
      <w:pPr>
        <w:tabs>
          <w:tab w:val="num" w:pos="1440"/>
        </w:tabs>
        <w:ind w:left="1440" w:hanging="360"/>
      </w:pPr>
    </w:lvl>
    <w:lvl w:ilvl="2" w:tplc="D04ED54E" w:tentative="1">
      <w:start w:val="1"/>
      <w:numFmt w:val="bullet"/>
      <w:lvlText w:val="•"/>
      <w:lvlJc w:val="left"/>
      <w:pPr>
        <w:tabs>
          <w:tab w:val="num" w:pos="2160"/>
        </w:tabs>
        <w:ind w:left="2160" w:hanging="360"/>
      </w:pPr>
      <w:rPr>
        <w:rFonts w:ascii="Arial" w:hAnsi="Arial" w:hint="default"/>
      </w:rPr>
    </w:lvl>
    <w:lvl w:ilvl="3" w:tplc="9A7E4222" w:tentative="1">
      <w:start w:val="1"/>
      <w:numFmt w:val="bullet"/>
      <w:lvlText w:val="•"/>
      <w:lvlJc w:val="left"/>
      <w:pPr>
        <w:tabs>
          <w:tab w:val="num" w:pos="2880"/>
        </w:tabs>
        <w:ind w:left="2880" w:hanging="360"/>
      </w:pPr>
      <w:rPr>
        <w:rFonts w:ascii="Arial" w:hAnsi="Arial" w:hint="default"/>
      </w:rPr>
    </w:lvl>
    <w:lvl w:ilvl="4" w:tplc="7B8C3222" w:tentative="1">
      <w:start w:val="1"/>
      <w:numFmt w:val="bullet"/>
      <w:lvlText w:val="•"/>
      <w:lvlJc w:val="left"/>
      <w:pPr>
        <w:tabs>
          <w:tab w:val="num" w:pos="3600"/>
        </w:tabs>
        <w:ind w:left="3600" w:hanging="360"/>
      </w:pPr>
      <w:rPr>
        <w:rFonts w:ascii="Arial" w:hAnsi="Arial" w:hint="default"/>
      </w:rPr>
    </w:lvl>
    <w:lvl w:ilvl="5" w:tplc="BBF41B70" w:tentative="1">
      <w:start w:val="1"/>
      <w:numFmt w:val="bullet"/>
      <w:lvlText w:val="•"/>
      <w:lvlJc w:val="left"/>
      <w:pPr>
        <w:tabs>
          <w:tab w:val="num" w:pos="4320"/>
        </w:tabs>
        <w:ind w:left="4320" w:hanging="360"/>
      </w:pPr>
      <w:rPr>
        <w:rFonts w:ascii="Arial" w:hAnsi="Arial" w:hint="default"/>
      </w:rPr>
    </w:lvl>
    <w:lvl w:ilvl="6" w:tplc="FBDCC066" w:tentative="1">
      <w:start w:val="1"/>
      <w:numFmt w:val="bullet"/>
      <w:lvlText w:val="•"/>
      <w:lvlJc w:val="left"/>
      <w:pPr>
        <w:tabs>
          <w:tab w:val="num" w:pos="5040"/>
        </w:tabs>
        <w:ind w:left="5040" w:hanging="360"/>
      </w:pPr>
      <w:rPr>
        <w:rFonts w:ascii="Arial" w:hAnsi="Arial" w:hint="default"/>
      </w:rPr>
    </w:lvl>
    <w:lvl w:ilvl="7" w:tplc="7D221BD6" w:tentative="1">
      <w:start w:val="1"/>
      <w:numFmt w:val="bullet"/>
      <w:lvlText w:val="•"/>
      <w:lvlJc w:val="left"/>
      <w:pPr>
        <w:tabs>
          <w:tab w:val="num" w:pos="5760"/>
        </w:tabs>
        <w:ind w:left="5760" w:hanging="360"/>
      </w:pPr>
      <w:rPr>
        <w:rFonts w:ascii="Arial" w:hAnsi="Arial" w:hint="default"/>
      </w:rPr>
    </w:lvl>
    <w:lvl w:ilvl="8" w:tplc="2C9E13FE" w:tentative="1">
      <w:start w:val="1"/>
      <w:numFmt w:val="bullet"/>
      <w:lvlText w:val="•"/>
      <w:lvlJc w:val="left"/>
      <w:pPr>
        <w:tabs>
          <w:tab w:val="num" w:pos="6480"/>
        </w:tabs>
        <w:ind w:left="6480" w:hanging="360"/>
      </w:pPr>
      <w:rPr>
        <w:rFonts w:ascii="Arial" w:hAnsi="Arial" w:hint="default"/>
      </w:rPr>
    </w:lvl>
  </w:abstractNum>
  <w:abstractNum w:abstractNumId="3">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7A56996"/>
    <w:multiLevelType w:val="hybridMultilevel"/>
    <w:tmpl w:val="C02E1E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91A6781"/>
    <w:multiLevelType w:val="hybridMultilevel"/>
    <w:tmpl w:val="F4921B18"/>
    <w:lvl w:ilvl="0" w:tplc="982A173E">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B4F7456"/>
    <w:multiLevelType w:val="hybridMultilevel"/>
    <w:tmpl w:val="AEC4226C"/>
    <w:lvl w:ilvl="0" w:tplc="2C0A0001">
      <w:start w:val="1"/>
      <w:numFmt w:val="bullet"/>
      <w:lvlText w:val=""/>
      <w:lvlJc w:val="left"/>
      <w:pPr>
        <w:ind w:left="1500" w:hanging="360"/>
      </w:pPr>
      <w:rPr>
        <w:rFonts w:ascii="Symbol" w:hAnsi="Symbo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7">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0EAA3CA1"/>
    <w:multiLevelType w:val="hybridMultilevel"/>
    <w:tmpl w:val="5ECAF442"/>
    <w:lvl w:ilvl="0" w:tplc="342834D2">
      <w:numFmt w:val="bullet"/>
      <w:lvlText w:val=""/>
      <w:lvlJc w:val="left"/>
      <w:pPr>
        <w:ind w:left="1428" w:hanging="360"/>
      </w:pPr>
      <w:rPr>
        <w:rFonts w:ascii="Symbol" w:eastAsiaTheme="minorHAnsi" w:hAnsi="Symbo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0EBE2F21"/>
    <w:multiLevelType w:val="hybridMultilevel"/>
    <w:tmpl w:val="6B56566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1035A0F"/>
    <w:multiLevelType w:val="hybridMultilevel"/>
    <w:tmpl w:val="9AFE93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12EB62FC"/>
    <w:multiLevelType w:val="hybridMultilevel"/>
    <w:tmpl w:val="D2BE4BE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16137D5B"/>
    <w:multiLevelType w:val="hybridMultilevel"/>
    <w:tmpl w:val="AAB8C2B0"/>
    <w:lvl w:ilvl="0" w:tplc="627A5464">
      <w:start w:val="1"/>
      <w:numFmt w:val="bullet"/>
      <w:lvlText w:val="•"/>
      <w:lvlJc w:val="left"/>
      <w:pPr>
        <w:tabs>
          <w:tab w:val="num" w:pos="720"/>
        </w:tabs>
        <w:ind w:left="720" w:hanging="360"/>
      </w:pPr>
      <w:rPr>
        <w:rFonts w:ascii="Arial" w:hAnsi="Arial" w:hint="default"/>
      </w:rPr>
    </w:lvl>
    <w:lvl w:ilvl="1" w:tplc="116E0B3A" w:tentative="1">
      <w:start w:val="1"/>
      <w:numFmt w:val="bullet"/>
      <w:lvlText w:val="•"/>
      <w:lvlJc w:val="left"/>
      <w:pPr>
        <w:tabs>
          <w:tab w:val="num" w:pos="1440"/>
        </w:tabs>
        <w:ind w:left="1440" w:hanging="360"/>
      </w:pPr>
      <w:rPr>
        <w:rFonts w:ascii="Arial" w:hAnsi="Arial" w:hint="default"/>
      </w:rPr>
    </w:lvl>
    <w:lvl w:ilvl="2" w:tplc="1444F962" w:tentative="1">
      <w:start w:val="1"/>
      <w:numFmt w:val="bullet"/>
      <w:lvlText w:val="•"/>
      <w:lvlJc w:val="left"/>
      <w:pPr>
        <w:tabs>
          <w:tab w:val="num" w:pos="2160"/>
        </w:tabs>
        <w:ind w:left="2160" w:hanging="360"/>
      </w:pPr>
      <w:rPr>
        <w:rFonts w:ascii="Arial" w:hAnsi="Arial" w:hint="default"/>
      </w:rPr>
    </w:lvl>
    <w:lvl w:ilvl="3" w:tplc="D54664AC" w:tentative="1">
      <w:start w:val="1"/>
      <w:numFmt w:val="bullet"/>
      <w:lvlText w:val="•"/>
      <w:lvlJc w:val="left"/>
      <w:pPr>
        <w:tabs>
          <w:tab w:val="num" w:pos="2880"/>
        </w:tabs>
        <w:ind w:left="2880" w:hanging="360"/>
      </w:pPr>
      <w:rPr>
        <w:rFonts w:ascii="Arial" w:hAnsi="Arial" w:hint="default"/>
      </w:rPr>
    </w:lvl>
    <w:lvl w:ilvl="4" w:tplc="7A5A7138" w:tentative="1">
      <w:start w:val="1"/>
      <w:numFmt w:val="bullet"/>
      <w:lvlText w:val="•"/>
      <w:lvlJc w:val="left"/>
      <w:pPr>
        <w:tabs>
          <w:tab w:val="num" w:pos="3600"/>
        </w:tabs>
        <w:ind w:left="3600" w:hanging="360"/>
      </w:pPr>
      <w:rPr>
        <w:rFonts w:ascii="Arial" w:hAnsi="Arial" w:hint="default"/>
      </w:rPr>
    </w:lvl>
    <w:lvl w:ilvl="5" w:tplc="D79CF810" w:tentative="1">
      <w:start w:val="1"/>
      <w:numFmt w:val="bullet"/>
      <w:lvlText w:val="•"/>
      <w:lvlJc w:val="left"/>
      <w:pPr>
        <w:tabs>
          <w:tab w:val="num" w:pos="4320"/>
        </w:tabs>
        <w:ind w:left="4320" w:hanging="360"/>
      </w:pPr>
      <w:rPr>
        <w:rFonts w:ascii="Arial" w:hAnsi="Arial" w:hint="default"/>
      </w:rPr>
    </w:lvl>
    <w:lvl w:ilvl="6" w:tplc="322637C4" w:tentative="1">
      <w:start w:val="1"/>
      <w:numFmt w:val="bullet"/>
      <w:lvlText w:val="•"/>
      <w:lvlJc w:val="left"/>
      <w:pPr>
        <w:tabs>
          <w:tab w:val="num" w:pos="5040"/>
        </w:tabs>
        <w:ind w:left="5040" w:hanging="360"/>
      </w:pPr>
      <w:rPr>
        <w:rFonts w:ascii="Arial" w:hAnsi="Arial" w:hint="default"/>
      </w:rPr>
    </w:lvl>
    <w:lvl w:ilvl="7" w:tplc="E6EC6DDC" w:tentative="1">
      <w:start w:val="1"/>
      <w:numFmt w:val="bullet"/>
      <w:lvlText w:val="•"/>
      <w:lvlJc w:val="left"/>
      <w:pPr>
        <w:tabs>
          <w:tab w:val="num" w:pos="5760"/>
        </w:tabs>
        <w:ind w:left="5760" w:hanging="360"/>
      </w:pPr>
      <w:rPr>
        <w:rFonts w:ascii="Arial" w:hAnsi="Arial" w:hint="default"/>
      </w:rPr>
    </w:lvl>
    <w:lvl w:ilvl="8" w:tplc="0D6A011E" w:tentative="1">
      <w:start w:val="1"/>
      <w:numFmt w:val="bullet"/>
      <w:lvlText w:val="•"/>
      <w:lvlJc w:val="left"/>
      <w:pPr>
        <w:tabs>
          <w:tab w:val="num" w:pos="6480"/>
        </w:tabs>
        <w:ind w:left="6480" w:hanging="360"/>
      </w:pPr>
      <w:rPr>
        <w:rFonts w:ascii="Arial" w:hAnsi="Arial" w:hint="default"/>
      </w:rPr>
    </w:lvl>
  </w:abstractNum>
  <w:abstractNum w:abstractNumId="18">
    <w:nsid w:val="1801221E"/>
    <w:multiLevelType w:val="hybridMultilevel"/>
    <w:tmpl w:val="2898AE7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1A7A7894"/>
    <w:multiLevelType w:val="hybridMultilevel"/>
    <w:tmpl w:val="52168CB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1BB17E41"/>
    <w:multiLevelType w:val="hybridMultilevel"/>
    <w:tmpl w:val="8FEE2BAE"/>
    <w:lvl w:ilvl="0" w:tplc="2C0A0001">
      <w:start w:val="1"/>
      <w:numFmt w:val="bullet"/>
      <w:lvlText w:val=""/>
      <w:lvlJc w:val="left"/>
      <w:pPr>
        <w:ind w:left="1083" w:hanging="360"/>
      </w:pPr>
      <w:rPr>
        <w:rFonts w:ascii="Symbol" w:hAnsi="Symbol"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22">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4">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248F4E0C"/>
    <w:multiLevelType w:val="hybridMultilevel"/>
    <w:tmpl w:val="AAA4CA3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28A3389B"/>
    <w:multiLevelType w:val="hybridMultilevel"/>
    <w:tmpl w:val="86F86F24"/>
    <w:lvl w:ilvl="0" w:tplc="2C0A000B">
      <w:start w:val="1"/>
      <w:numFmt w:val="bullet"/>
      <w:lvlText w:val=""/>
      <w:lvlJc w:val="left"/>
      <w:pPr>
        <w:ind w:left="2835" w:hanging="360"/>
      </w:pPr>
      <w:rPr>
        <w:rFonts w:ascii="Wingdings" w:hAnsi="Wingdings" w:hint="default"/>
      </w:rPr>
    </w:lvl>
    <w:lvl w:ilvl="1" w:tplc="2C0A0003" w:tentative="1">
      <w:start w:val="1"/>
      <w:numFmt w:val="bullet"/>
      <w:lvlText w:val="o"/>
      <w:lvlJc w:val="left"/>
      <w:pPr>
        <w:ind w:left="3555" w:hanging="360"/>
      </w:pPr>
      <w:rPr>
        <w:rFonts w:ascii="Courier New" w:hAnsi="Courier New" w:cs="Courier New" w:hint="default"/>
      </w:rPr>
    </w:lvl>
    <w:lvl w:ilvl="2" w:tplc="2C0A0005" w:tentative="1">
      <w:start w:val="1"/>
      <w:numFmt w:val="bullet"/>
      <w:lvlText w:val=""/>
      <w:lvlJc w:val="left"/>
      <w:pPr>
        <w:ind w:left="4275" w:hanging="360"/>
      </w:pPr>
      <w:rPr>
        <w:rFonts w:ascii="Wingdings" w:hAnsi="Wingdings" w:hint="default"/>
      </w:rPr>
    </w:lvl>
    <w:lvl w:ilvl="3" w:tplc="2C0A0001" w:tentative="1">
      <w:start w:val="1"/>
      <w:numFmt w:val="bullet"/>
      <w:lvlText w:val=""/>
      <w:lvlJc w:val="left"/>
      <w:pPr>
        <w:ind w:left="4995" w:hanging="360"/>
      </w:pPr>
      <w:rPr>
        <w:rFonts w:ascii="Symbol" w:hAnsi="Symbol" w:hint="default"/>
      </w:rPr>
    </w:lvl>
    <w:lvl w:ilvl="4" w:tplc="2C0A0003" w:tentative="1">
      <w:start w:val="1"/>
      <w:numFmt w:val="bullet"/>
      <w:lvlText w:val="o"/>
      <w:lvlJc w:val="left"/>
      <w:pPr>
        <w:ind w:left="5715" w:hanging="360"/>
      </w:pPr>
      <w:rPr>
        <w:rFonts w:ascii="Courier New" w:hAnsi="Courier New" w:cs="Courier New" w:hint="default"/>
      </w:rPr>
    </w:lvl>
    <w:lvl w:ilvl="5" w:tplc="2C0A0005" w:tentative="1">
      <w:start w:val="1"/>
      <w:numFmt w:val="bullet"/>
      <w:lvlText w:val=""/>
      <w:lvlJc w:val="left"/>
      <w:pPr>
        <w:ind w:left="6435" w:hanging="360"/>
      </w:pPr>
      <w:rPr>
        <w:rFonts w:ascii="Wingdings" w:hAnsi="Wingdings" w:hint="default"/>
      </w:rPr>
    </w:lvl>
    <w:lvl w:ilvl="6" w:tplc="2C0A0001" w:tentative="1">
      <w:start w:val="1"/>
      <w:numFmt w:val="bullet"/>
      <w:lvlText w:val=""/>
      <w:lvlJc w:val="left"/>
      <w:pPr>
        <w:ind w:left="7155" w:hanging="360"/>
      </w:pPr>
      <w:rPr>
        <w:rFonts w:ascii="Symbol" w:hAnsi="Symbol" w:hint="default"/>
      </w:rPr>
    </w:lvl>
    <w:lvl w:ilvl="7" w:tplc="2C0A0003" w:tentative="1">
      <w:start w:val="1"/>
      <w:numFmt w:val="bullet"/>
      <w:lvlText w:val="o"/>
      <w:lvlJc w:val="left"/>
      <w:pPr>
        <w:ind w:left="7875" w:hanging="360"/>
      </w:pPr>
      <w:rPr>
        <w:rFonts w:ascii="Courier New" w:hAnsi="Courier New" w:cs="Courier New" w:hint="default"/>
      </w:rPr>
    </w:lvl>
    <w:lvl w:ilvl="8" w:tplc="2C0A0005" w:tentative="1">
      <w:start w:val="1"/>
      <w:numFmt w:val="bullet"/>
      <w:lvlText w:val=""/>
      <w:lvlJc w:val="left"/>
      <w:pPr>
        <w:ind w:left="8595" w:hanging="360"/>
      </w:pPr>
      <w:rPr>
        <w:rFonts w:ascii="Wingdings" w:hAnsi="Wingdings" w:hint="default"/>
      </w:rPr>
    </w:lvl>
  </w:abstractNum>
  <w:abstractNum w:abstractNumId="30">
    <w:nsid w:val="28A801DB"/>
    <w:multiLevelType w:val="hybridMultilevel"/>
    <w:tmpl w:val="628615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28D9404C"/>
    <w:multiLevelType w:val="hybridMultilevel"/>
    <w:tmpl w:val="AF5CCD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2AB177C5"/>
    <w:multiLevelType w:val="hybridMultilevel"/>
    <w:tmpl w:val="CAFE04EC"/>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33">
    <w:nsid w:val="2B6D3E2E"/>
    <w:multiLevelType w:val="hybridMultilevel"/>
    <w:tmpl w:val="53183E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nsid w:val="2DDE4A20"/>
    <w:multiLevelType w:val="hybridMultilevel"/>
    <w:tmpl w:val="8D7AEB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nsid w:val="31193BBB"/>
    <w:multiLevelType w:val="hybridMultilevel"/>
    <w:tmpl w:val="8A80B9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9">
    <w:nsid w:val="38FB465B"/>
    <w:multiLevelType w:val="hybridMultilevel"/>
    <w:tmpl w:val="8F5C58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0">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1">
    <w:nsid w:val="3B281AE1"/>
    <w:multiLevelType w:val="hybridMultilevel"/>
    <w:tmpl w:val="C0E0C55E"/>
    <w:lvl w:ilvl="0" w:tplc="3D321FFA">
      <w:start w:val="1"/>
      <w:numFmt w:val="bullet"/>
      <w:lvlText w:val="•"/>
      <w:lvlJc w:val="left"/>
      <w:pPr>
        <w:tabs>
          <w:tab w:val="num" w:pos="720"/>
        </w:tabs>
        <w:ind w:left="720" w:hanging="360"/>
      </w:pPr>
      <w:rPr>
        <w:rFonts w:ascii="Arial" w:hAnsi="Arial" w:hint="default"/>
      </w:rPr>
    </w:lvl>
    <w:lvl w:ilvl="1" w:tplc="193EDB60" w:tentative="1">
      <w:start w:val="1"/>
      <w:numFmt w:val="bullet"/>
      <w:lvlText w:val="•"/>
      <w:lvlJc w:val="left"/>
      <w:pPr>
        <w:tabs>
          <w:tab w:val="num" w:pos="1440"/>
        </w:tabs>
        <w:ind w:left="1440" w:hanging="360"/>
      </w:pPr>
      <w:rPr>
        <w:rFonts w:ascii="Arial" w:hAnsi="Arial" w:hint="default"/>
      </w:rPr>
    </w:lvl>
    <w:lvl w:ilvl="2" w:tplc="91CEFEFE" w:tentative="1">
      <w:start w:val="1"/>
      <w:numFmt w:val="bullet"/>
      <w:lvlText w:val="•"/>
      <w:lvlJc w:val="left"/>
      <w:pPr>
        <w:tabs>
          <w:tab w:val="num" w:pos="2160"/>
        </w:tabs>
        <w:ind w:left="2160" w:hanging="360"/>
      </w:pPr>
      <w:rPr>
        <w:rFonts w:ascii="Arial" w:hAnsi="Arial" w:hint="default"/>
      </w:rPr>
    </w:lvl>
    <w:lvl w:ilvl="3" w:tplc="151080C6" w:tentative="1">
      <w:start w:val="1"/>
      <w:numFmt w:val="bullet"/>
      <w:lvlText w:val="•"/>
      <w:lvlJc w:val="left"/>
      <w:pPr>
        <w:tabs>
          <w:tab w:val="num" w:pos="2880"/>
        </w:tabs>
        <w:ind w:left="2880" w:hanging="360"/>
      </w:pPr>
      <w:rPr>
        <w:rFonts w:ascii="Arial" w:hAnsi="Arial" w:hint="default"/>
      </w:rPr>
    </w:lvl>
    <w:lvl w:ilvl="4" w:tplc="9790EB78" w:tentative="1">
      <w:start w:val="1"/>
      <w:numFmt w:val="bullet"/>
      <w:lvlText w:val="•"/>
      <w:lvlJc w:val="left"/>
      <w:pPr>
        <w:tabs>
          <w:tab w:val="num" w:pos="3600"/>
        </w:tabs>
        <w:ind w:left="3600" w:hanging="360"/>
      </w:pPr>
      <w:rPr>
        <w:rFonts w:ascii="Arial" w:hAnsi="Arial" w:hint="default"/>
      </w:rPr>
    </w:lvl>
    <w:lvl w:ilvl="5" w:tplc="0EA8C816" w:tentative="1">
      <w:start w:val="1"/>
      <w:numFmt w:val="bullet"/>
      <w:lvlText w:val="•"/>
      <w:lvlJc w:val="left"/>
      <w:pPr>
        <w:tabs>
          <w:tab w:val="num" w:pos="4320"/>
        </w:tabs>
        <w:ind w:left="4320" w:hanging="360"/>
      </w:pPr>
      <w:rPr>
        <w:rFonts w:ascii="Arial" w:hAnsi="Arial" w:hint="default"/>
      </w:rPr>
    </w:lvl>
    <w:lvl w:ilvl="6" w:tplc="9C561C5A" w:tentative="1">
      <w:start w:val="1"/>
      <w:numFmt w:val="bullet"/>
      <w:lvlText w:val="•"/>
      <w:lvlJc w:val="left"/>
      <w:pPr>
        <w:tabs>
          <w:tab w:val="num" w:pos="5040"/>
        </w:tabs>
        <w:ind w:left="5040" w:hanging="360"/>
      </w:pPr>
      <w:rPr>
        <w:rFonts w:ascii="Arial" w:hAnsi="Arial" w:hint="default"/>
      </w:rPr>
    </w:lvl>
    <w:lvl w:ilvl="7" w:tplc="2F6CCFBA" w:tentative="1">
      <w:start w:val="1"/>
      <w:numFmt w:val="bullet"/>
      <w:lvlText w:val="•"/>
      <w:lvlJc w:val="left"/>
      <w:pPr>
        <w:tabs>
          <w:tab w:val="num" w:pos="5760"/>
        </w:tabs>
        <w:ind w:left="5760" w:hanging="360"/>
      </w:pPr>
      <w:rPr>
        <w:rFonts w:ascii="Arial" w:hAnsi="Arial" w:hint="default"/>
      </w:rPr>
    </w:lvl>
    <w:lvl w:ilvl="8" w:tplc="CEF0585A" w:tentative="1">
      <w:start w:val="1"/>
      <w:numFmt w:val="bullet"/>
      <w:lvlText w:val="•"/>
      <w:lvlJc w:val="left"/>
      <w:pPr>
        <w:tabs>
          <w:tab w:val="num" w:pos="6480"/>
        </w:tabs>
        <w:ind w:left="6480" w:hanging="360"/>
      </w:pPr>
      <w:rPr>
        <w:rFonts w:ascii="Arial" w:hAnsi="Arial" w:hint="default"/>
      </w:rPr>
    </w:lvl>
  </w:abstractNum>
  <w:abstractNum w:abstractNumId="42">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40CC20A6"/>
    <w:multiLevelType w:val="hybridMultilevel"/>
    <w:tmpl w:val="C598FFBC"/>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4">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5">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8">
    <w:nsid w:val="443140B7"/>
    <w:multiLevelType w:val="hybridMultilevel"/>
    <w:tmpl w:val="E51ABBF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469D2E34"/>
    <w:multiLevelType w:val="hybridMultilevel"/>
    <w:tmpl w:val="920432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3">
    <w:nsid w:val="481808B2"/>
    <w:multiLevelType w:val="hybridMultilevel"/>
    <w:tmpl w:val="795C5310"/>
    <w:lvl w:ilvl="0" w:tplc="088C37CE">
      <w:start w:val="1"/>
      <w:numFmt w:val="bullet"/>
      <w:lvlText w:val="•"/>
      <w:lvlJc w:val="left"/>
      <w:pPr>
        <w:tabs>
          <w:tab w:val="num" w:pos="720"/>
        </w:tabs>
        <w:ind w:left="720" w:hanging="360"/>
      </w:pPr>
      <w:rPr>
        <w:rFonts w:ascii="Arial" w:hAnsi="Arial" w:hint="default"/>
      </w:rPr>
    </w:lvl>
    <w:lvl w:ilvl="1" w:tplc="52E23E46" w:tentative="1">
      <w:start w:val="1"/>
      <w:numFmt w:val="bullet"/>
      <w:lvlText w:val="•"/>
      <w:lvlJc w:val="left"/>
      <w:pPr>
        <w:tabs>
          <w:tab w:val="num" w:pos="1440"/>
        </w:tabs>
        <w:ind w:left="1440" w:hanging="360"/>
      </w:pPr>
      <w:rPr>
        <w:rFonts w:ascii="Arial" w:hAnsi="Arial" w:hint="default"/>
      </w:rPr>
    </w:lvl>
    <w:lvl w:ilvl="2" w:tplc="7E68C1C0" w:tentative="1">
      <w:start w:val="1"/>
      <w:numFmt w:val="bullet"/>
      <w:lvlText w:val="•"/>
      <w:lvlJc w:val="left"/>
      <w:pPr>
        <w:tabs>
          <w:tab w:val="num" w:pos="2160"/>
        </w:tabs>
        <w:ind w:left="2160" w:hanging="360"/>
      </w:pPr>
      <w:rPr>
        <w:rFonts w:ascii="Arial" w:hAnsi="Arial" w:hint="default"/>
      </w:rPr>
    </w:lvl>
    <w:lvl w:ilvl="3" w:tplc="851E496E" w:tentative="1">
      <w:start w:val="1"/>
      <w:numFmt w:val="bullet"/>
      <w:lvlText w:val="•"/>
      <w:lvlJc w:val="left"/>
      <w:pPr>
        <w:tabs>
          <w:tab w:val="num" w:pos="2880"/>
        </w:tabs>
        <w:ind w:left="2880" w:hanging="360"/>
      </w:pPr>
      <w:rPr>
        <w:rFonts w:ascii="Arial" w:hAnsi="Arial" w:hint="default"/>
      </w:rPr>
    </w:lvl>
    <w:lvl w:ilvl="4" w:tplc="972CF694" w:tentative="1">
      <w:start w:val="1"/>
      <w:numFmt w:val="bullet"/>
      <w:lvlText w:val="•"/>
      <w:lvlJc w:val="left"/>
      <w:pPr>
        <w:tabs>
          <w:tab w:val="num" w:pos="3600"/>
        </w:tabs>
        <w:ind w:left="3600" w:hanging="360"/>
      </w:pPr>
      <w:rPr>
        <w:rFonts w:ascii="Arial" w:hAnsi="Arial" w:hint="default"/>
      </w:rPr>
    </w:lvl>
    <w:lvl w:ilvl="5" w:tplc="2F343132" w:tentative="1">
      <w:start w:val="1"/>
      <w:numFmt w:val="bullet"/>
      <w:lvlText w:val="•"/>
      <w:lvlJc w:val="left"/>
      <w:pPr>
        <w:tabs>
          <w:tab w:val="num" w:pos="4320"/>
        </w:tabs>
        <w:ind w:left="4320" w:hanging="360"/>
      </w:pPr>
      <w:rPr>
        <w:rFonts w:ascii="Arial" w:hAnsi="Arial" w:hint="default"/>
      </w:rPr>
    </w:lvl>
    <w:lvl w:ilvl="6" w:tplc="D99EFA12" w:tentative="1">
      <w:start w:val="1"/>
      <w:numFmt w:val="bullet"/>
      <w:lvlText w:val="•"/>
      <w:lvlJc w:val="left"/>
      <w:pPr>
        <w:tabs>
          <w:tab w:val="num" w:pos="5040"/>
        </w:tabs>
        <w:ind w:left="5040" w:hanging="360"/>
      </w:pPr>
      <w:rPr>
        <w:rFonts w:ascii="Arial" w:hAnsi="Arial" w:hint="default"/>
      </w:rPr>
    </w:lvl>
    <w:lvl w:ilvl="7" w:tplc="2C50579E" w:tentative="1">
      <w:start w:val="1"/>
      <w:numFmt w:val="bullet"/>
      <w:lvlText w:val="•"/>
      <w:lvlJc w:val="left"/>
      <w:pPr>
        <w:tabs>
          <w:tab w:val="num" w:pos="5760"/>
        </w:tabs>
        <w:ind w:left="5760" w:hanging="360"/>
      </w:pPr>
      <w:rPr>
        <w:rFonts w:ascii="Arial" w:hAnsi="Arial" w:hint="default"/>
      </w:rPr>
    </w:lvl>
    <w:lvl w:ilvl="8" w:tplc="B5D40244" w:tentative="1">
      <w:start w:val="1"/>
      <w:numFmt w:val="bullet"/>
      <w:lvlText w:val="•"/>
      <w:lvlJc w:val="left"/>
      <w:pPr>
        <w:tabs>
          <w:tab w:val="num" w:pos="6480"/>
        </w:tabs>
        <w:ind w:left="6480" w:hanging="360"/>
      </w:pPr>
      <w:rPr>
        <w:rFonts w:ascii="Arial" w:hAnsi="Arial" w:hint="default"/>
      </w:rPr>
    </w:lvl>
  </w:abstractNum>
  <w:abstractNum w:abstractNumId="54">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5">
    <w:nsid w:val="49DE1742"/>
    <w:multiLevelType w:val="hybridMultilevel"/>
    <w:tmpl w:val="1C0C686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56">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nsid w:val="4F6B06FA"/>
    <w:multiLevelType w:val="hybridMultilevel"/>
    <w:tmpl w:val="FB52033E"/>
    <w:lvl w:ilvl="0" w:tplc="982A173E">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9">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61">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nsid w:val="58033505"/>
    <w:multiLevelType w:val="hybridMultilevel"/>
    <w:tmpl w:val="9980590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5">
    <w:nsid w:val="59A30BD5"/>
    <w:multiLevelType w:val="hybridMultilevel"/>
    <w:tmpl w:val="21A05464"/>
    <w:lvl w:ilvl="0" w:tplc="2C0A000D">
      <w:start w:val="1"/>
      <w:numFmt w:val="bullet"/>
      <w:lvlText w:val=""/>
      <w:lvlJc w:val="left"/>
      <w:pPr>
        <w:ind w:left="1003" w:hanging="360"/>
      </w:pPr>
      <w:rPr>
        <w:rFonts w:ascii="Wingdings" w:hAnsi="Wingdings" w:hint="default"/>
      </w:rPr>
    </w:lvl>
    <w:lvl w:ilvl="1" w:tplc="2C0A0003" w:tentative="1">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66">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nsid w:val="5C4045FA"/>
    <w:multiLevelType w:val="hybridMultilevel"/>
    <w:tmpl w:val="13F05BF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nsid w:val="634A585A"/>
    <w:multiLevelType w:val="hybridMultilevel"/>
    <w:tmpl w:val="CFF46058"/>
    <w:lvl w:ilvl="0" w:tplc="342834D2">
      <w:numFmt w:val="bullet"/>
      <w:lvlText w:val=""/>
      <w:lvlJc w:val="left"/>
      <w:pPr>
        <w:ind w:left="1500" w:hanging="360"/>
      </w:pPr>
      <w:rPr>
        <w:rFonts w:ascii="Symbol" w:eastAsiaTheme="minorHAnsi" w:hAnsi="Symbol" w:cs="Arial" w:hint="default"/>
      </w:rPr>
    </w:lvl>
    <w:lvl w:ilvl="1" w:tplc="2C0A0003" w:tentative="1">
      <w:start w:val="1"/>
      <w:numFmt w:val="bullet"/>
      <w:lvlText w:val="o"/>
      <w:lvlJc w:val="left"/>
      <w:pPr>
        <w:ind w:left="2220" w:hanging="360"/>
      </w:pPr>
      <w:rPr>
        <w:rFonts w:ascii="Courier New" w:hAnsi="Courier New" w:cs="Courier New" w:hint="default"/>
      </w:rPr>
    </w:lvl>
    <w:lvl w:ilvl="2" w:tplc="2C0A0005" w:tentative="1">
      <w:start w:val="1"/>
      <w:numFmt w:val="bullet"/>
      <w:lvlText w:val=""/>
      <w:lvlJc w:val="left"/>
      <w:pPr>
        <w:ind w:left="2940" w:hanging="360"/>
      </w:pPr>
      <w:rPr>
        <w:rFonts w:ascii="Wingdings" w:hAnsi="Wingdings" w:hint="default"/>
      </w:rPr>
    </w:lvl>
    <w:lvl w:ilvl="3" w:tplc="2C0A0001" w:tentative="1">
      <w:start w:val="1"/>
      <w:numFmt w:val="bullet"/>
      <w:lvlText w:val=""/>
      <w:lvlJc w:val="left"/>
      <w:pPr>
        <w:ind w:left="3660" w:hanging="360"/>
      </w:pPr>
      <w:rPr>
        <w:rFonts w:ascii="Symbol" w:hAnsi="Symbol" w:hint="default"/>
      </w:rPr>
    </w:lvl>
    <w:lvl w:ilvl="4" w:tplc="2C0A0003" w:tentative="1">
      <w:start w:val="1"/>
      <w:numFmt w:val="bullet"/>
      <w:lvlText w:val="o"/>
      <w:lvlJc w:val="left"/>
      <w:pPr>
        <w:ind w:left="4380" w:hanging="360"/>
      </w:pPr>
      <w:rPr>
        <w:rFonts w:ascii="Courier New" w:hAnsi="Courier New" w:cs="Courier New" w:hint="default"/>
      </w:rPr>
    </w:lvl>
    <w:lvl w:ilvl="5" w:tplc="2C0A0005" w:tentative="1">
      <w:start w:val="1"/>
      <w:numFmt w:val="bullet"/>
      <w:lvlText w:val=""/>
      <w:lvlJc w:val="left"/>
      <w:pPr>
        <w:ind w:left="5100" w:hanging="360"/>
      </w:pPr>
      <w:rPr>
        <w:rFonts w:ascii="Wingdings" w:hAnsi="Wingdings" w:hint="default"/>
      </w:rPr>
    </w:lvl>
    <w:lvl w:ilvl="6" w:tplc="2C0A0001" w:tentative="1">
      <w:start w:val="1"/>
      <w:numFmt w:val="bullet"/>
      <w:lvlText w:val=""/>
      <w:lvlJc w:val="left"/>
      <w:pPr>
        <w:ind w:left="5820" w:hanging="360"/>
      </w:pPr>
      <w:rPr>
        <w:rFonts w:ascii="Symbol" w:hAnsi="Symbol" w:hint="default"/>
      </w:rPr>
    </w:lvl>
    <w:lvl w:ilvl="7" w:tplc="2C0A0003" w:tentative="1">
      <w:start w:val="1"/>
      <w:numFmt w:val="bullet"/>
      <w:lvlText w:val="o"/>
      <w:lvlJc w:val="left"/>
      <w:pPr>
        <w:ind w:left="6540" w:hanging="360"/>
      </w:pPr>
      <w:rPr>
        <w:rFonts w:ascii="Courier New" w:hAnsi="Courier New" w:cs="Courier New" w:hint="default"/>
      </w:rPr>
    </w:lvl>
    <w:lvl w:ilvl="8" w:tplc="2C0A0005" w:tentative="1">
      <w:start w:val="1"/>
      <w:numFmt w:val="bullet"/>
      <w:lvlText w:val=""/>
      <w:lvlJc w:val="left"/>
      <w:pPr>
        <w:ind w:left="7260" w:hanging="360"/>
      </w:pPr>
      <w:rPr>
        <w:rFonts w:ascii="Wingdings" w:hAnsi="Wingdings" w:hint="default"/>
      </w:rPr>
    </w:lvl>
  </w:abstractNum>
  <w:abstractNum w:abstractNumId="69">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1">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7352871"/>
    <w:multiLevelType w:val="hybridMultilevel"/>
    <w:tmpl w:val="7C845CFE"/>
    <w:lvl w:ilvl="0" w:tplc="D682C64C">
      <w:start w:val="1"/>
      <w:numFmt w:val="bullet"/>
      <w:lvlText w:val="•"/>
      <w:lvlJc w:val="left"/>
      <w:pPr>
        <w:tabs>
          <w:tab w:val="num" w:pos="720"/>
        </w:tabs>
        <w:ind w:left="720" w:hanging="360"/>
      </w:pPr>
      <w:rPr>
        <w:rFonts w:ascii="Arial" w:hAnsi="Arial" w:hint="default"/>
      </w:rPr>
    </w:lvl>
    <w:lvl w:ilvl="1" w:tplc="D87EF0FE" w:tentative="1">
      <w:start w:val="1"/>
      <w:numFmt w:val="bullet"/>
      <w:lvlText w:val="•"/>
      <w:lvlJc w:val="left"/>
      <w:pPr>
        <w:tabs>
          <w:tab w:val="num" w:pos="1440"/>
        </w:tabs>
        <w:ind w:left="1440" w:hanging="360"/>
      </w:pPr>
      <w:rPr>
        <w:rFonts w:ascii="Arial" w:hAnsi="Arial" w:hint="default"/>
      </w:rPr>
    </w:lvl>
    <w:lvl w:ilvl="2" w:tplc="E0BC4874" w:tentative="1">
      <w:start w:val="1"/>
      <w:numFmt w:val="bullet"/>
      <w:lvlText w:val="•"/>
      <w:lvlJc w:val="left"/>
      <w:pPr>
        <w:tabs>
          <w:tab w:val="num" w:pos="2160"/>
        </w:tabs>
        <w:ind w:left="2160" w:hanging="360"/>
      </w:pPr>
      <w:rPr>
        <w:rFonts w:ascii="Arial" w:hAnsi="Arial" w:hint="default"/>
      </w:rPr>
    </w:lvl>
    <w:lvl w:ilvl="3" w:tplc="DEB69AF8" w:tentative="1">
      <w:start w:val="1"/>
      <w:numFmt w:val="bullet"/>
      <w:lvlText w:val="•"/>
      <w:lvlJc w:val="left"/>
      <w:pPr>
        <w:tabs>
          <w:tab w:val="num" w:pos="2880"/>
        </w:tabs>
        <w:ind w:left="2880" w:hanging="360"/>
      </w:pPr>
      <w:rPr>
        <w:rFonts w:ascii="Arial" w:hAnsi="Arial" w:hint="default"/>
      </w:rPr>
    </w:lvl>
    <w:lvl w:ilvl="4" w:tplc="A00A22BA" w:tentative="1">
      <w:start w:val="1"/>
      <w:numFmt w:val="bullet"/>
      <w:lvlText w:val="•"/>
      <w:lvlJc w:val="left"/>
      <w:pPr>
        <w:tabs>
          <w:tab w:val="num" w:pos="3600"/>
        </w:tabs>
        <w:ind w:left="3600" w:hanging="360"/>
      </w:pPr>
      <w:rPr>
        <w:rFonts w:ascii="Arial" w:hAnsi="Arial" w:hint="default"/>
      </w:rPr>
    </w:lvl>
    <w:lvl w:ilvl="5" w:tplc="C1406E36" w:tentative="1">
      <w:start w:val="1"/>
      <w:numFmt w:val="bullet"/>
      <w:lvlText w:val="•"/>
      <w:lvlJc w:val="left"/>
      <w:pPr>
        <w:tabs>
          <w:tab w:val="num" w:pos="4320"/>
        </w:tabs>
        <w:ind w:left="4320" w:hanging="360"/>
      </w:pPr>
      <w:rPr>
        <w:rFonts w:ascii="Arial" w:hAnsi="Arial" w:hint="default"/>
      </w:rPr>
    </w:lvl>
    <w:lvl w:ilvl="6" w:tplc="6E2E4542" w:tentative="1">
      <w:start w:val="1"/>
      <w:numFmt w:val="bullet"/>
      <w:lvlText w:val="•"/>
      <w:lvlJc w:val="left"/>
      <w:pPr>
        <w:tabs>
          <w:tab w:val="num" w:pos="5040"/>
        </w:tabs>
        <w:ind w:left="5040" w:hanging="360"/>
      </w:pPr>
      <w:rPr>
        <w:rFonts w:ascii="Arial" w:hAnsi="Arial" w:hint="default"/>
      </w:rPr>
    </w:lvl>
    <w:lvl w:ilvl="7" w:tplc="832E09FC" w:tentative="1">
      <w:start w:val="1"/>
      <w:numFmt w:val="bullet"/>
      <w:lvlText w:val="•"/>
      <w:lvlJc w:val="left"/>
      <w:pPr>
        <w:tabs>
          <w:tab w:val="num" w:pos="5760"/>
        </w:tabs>
        <w:ind w:left="5760" w:hanging="360"/>
      </w:pPr>
      <w:rPr>
        <w:rFonts w:ascii="Arial" w:hAnsi="Arial" w:hint="default"/>
      </w:rPr>
    </w:lvl>
    <w:lvl w:ilvl="8" w:tplc="7E54038E" w:tentative="1">
      <w:start w:val="1"/>
      <w:numFmt w:val="bullet"/>
      <w:lvlText w:val="•"/>
      <w:lvlJc w:val="left"/>
      <w:pPr>
        <w:tabs>
          <w:tab w:val="num" w:pos="6480"/>
        </w:tabs>
        <w:ind w:left="6480" w:hanging="360"/>
      </w:pPr>
      <w:rPr>
        <w:rFonts w:ascii="Arial" w:hAnsi="Arial" w:hint="default"/>
      </w:rPr>
    </w:lvl>
  </w:abstractNum>
  <w:abstractNum w:abstractNumId="73">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4">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5">
    <w:nsid w:val="6F695295"/>
    <w:multiLevelType w:val="hybridMultilevel"/>
    <w:tmpl w:val="ED56B15E"/>
    <w:lvl w:ilvl="0" w:tplc="DB74B0A8">
      <w:start w:val="1"/>
      <w:numFmt w:val="bullet"/>
      <w:lvlText w:val="•"/>
      <w:lvlJc w:val="left"/>
      <w:pPr>
        <w:tabs>
          <w:tab w:val="num" w:pos="720"/>
        </w:tabs>
        <w:ind w:left="720" w:hanging="360"/>
      </w:pPr>
      <w:rPr>
        <w:rFonts w:ascii="Arial" w:hAnsi="Arial" w:hint="default"/>
      </w:rPr>
    </w:lvl>
    <w:lvl w:ilvl="1" w:tplc="9B0831F0" w:tentative="1">
      <w:start w:val="1"/>
      <w:numFmt w:val="bullet"/>
      <w:lvlText w:val="•"/>
      <w:lvlJc w:val="left"/>
      <w:pPr>
        <w:tabs>
          <w:tab w:val="num" w:pos="1440"/>
        </w:tabs>
        <w:ind w:left="1440" w:hanging="360"/>
      </w:pPr>
      <w:rPr>
        <w:rFonts w:ascii="Arial" w:hAnsi="Arial" w:hint="default"/>
      </w:rPr>
    </w:lvl>
    <w:lvl w:ilvl="2" w:tplc="23560678" w:tentative="1">
      <w:start w:val="1"/>
      <w:numFmt w:val="bullet"/>
      <w:lvlText w:val="•"/>
      <w:lvlJc w:val="left"/>
      <w:pPr>
        <w:tabs>
          <w:tab w:val="num" w:pos="2160"/>
        </w:tabs>
        <w:ind w:left="2160" w:hanging="360"/>
      </w:pPr>
      <w:rPr>
        <w:rFonts w:ascii="Arial" w:hAnsi="Arial" w:hint="default"/>
      </w:rPr>
    </w:lvl>
    <w:lvl w:ilvl="3" w:tplc="9A7287FA" w:tentative="1">
      <w:start w:val="1"/>
      <w:numFmt w:val="bullet"/>
      <w:lvlText w:val="•"/>
      <w:lvlJc w:val="left"/>
      <w:pPr>
        <w:tabs>
          <w:tab w:val="num" w:pos="2880"/>
        </w:tabs>
        <w:ind w:left="2880" w:hanging="360"/>
      </w:pPr>
      <w:rPr>
        <w:rFonts w:ascii="Arial" w:hAnsi="Arial" w:hint="default"/>
      </w:rPr>
    </w:lvl>
    <w:lvl w:ilvl="4" w:tplc="0108FD5E" w:tentative="1">
      <w:start w:val="1"/>
      <w:numFmt w:val="bullet"/>
      <w:lvlText w:val="•"/>
      <w:lvlJc w:val="left"/>
      <w:pPr>
        <w:tabs>
          <w:tab w:val="num" w:pos="3600"/>
        </w:tabs>
        <w:ind w:left="3600" w:hanging="360"/>
      </w:pPr>
      <w:rPr>
        <w:rFonts w:ascii="Arial" w:hAnsi="Arial" w:hint="default"/>
      </w:rPr>
    </w:lvl>
    <w:lvl w:ilvl="5" w:tplc="9EFC9F6E" w:tentative="1">
      <w:start w:val="1"/>
      <w:numFmt w:val="bullet"/>
      <w:lvlText w:val="•"/>
      <w:lvlJc w:val="left"/>
      <w:pPr>
        <w:tabs>
          <w:tab w:val="num" w:pos="4320"/>
        </w:tabs>
        <w:ind w:left="4320" w:hanging="360"/>
      </w:pPr>
      <w:rPr>
        <w:rFonts w:ascii="Arial" w:hAnsi="Arial" w:hint="default"/>
      </w:rPr>
    </w:lvl>
    <w:lvl w:ilvl="6" w:tplc="D33AD87C" w:tentative="1">
      <w:start w:val="1"/>
      <w:numFmt w:val="bullet"/>
      <w:lvlText w:val="•"/>
      <w:lvlJc w:val="left"/>
      <w:pPr>
        <w:tabs>
          <w:tab w:val="num" w:pos="5040"/>
        </w:tabs>
        <w:ind w:left="5040" w:hanging="360"/>
      </w:pPr>
      <w:rPr>
        <w:rFonts w:ascii="Arial" w:hAnsi="Arial" w:hint="default"/>
      </w:rPr>
    </w:lvl>
    <w:lvl w:ilvl="7" w:tplc="C14E6B92" w:tentative="1">
      <w:start w:val="1"/>
      <w:numFmt w:val="bullet"/>
      <w:lvlText w:val="•"/>
      <w:lvlJc w:val="left"/>
      <w:pPr>
        <w:tabs>
          <w:tab w:val="num" w:pos="5760"/>
        </w:tabs>
        <w:ind w:left="5760" w:hanging="360"/>
      </w:pPr>
      <w:rPr>
        <w:rFonts w:ascii="Arial" w:hAnsi="Arial" w:hint="default"/>
      </w:rPr>
    </w:lvl>
    <w:lvl w:ilvl="8" w:tplc="3170F12C" w:tentative="1">
      <w:start w:val="1"/>
      <w:numFmt w:val="bullet"/>
      <w:lvlText w:val="•"/>
      <w:lvlJc w:val="left"/>
      <w:pPr>
        <w:tabs>
          <w:tab w:val="num" w:pos="6480"/>
        </w:tabs>
        <w:ind w:left="6480" w:hanging="360"/>
      </w:pPr>
      <w:rPr>
        <w:rFonts w:ascii="Arial" w:hAnsi="Arial" w:hint="default"/>
      </w:rPr>
    </w:lvl>
  </w:abstractNum>
  <w:abstractNum w:abstractNumId="76">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7">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8">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0">
    <w:nsid w:val="747B6754"/>
    <w:multiLevelType w:val="hybridMultilevel"/>
    <w:tmpl w:val="9D204E4E"/>
    <w:lvl w:ilvl="0" w:tplc="8D00A41C">
      <w:start w:val="1"/>
      <w:numFmt w:val="bullet"/>
      <w:lvlText w:val=""/>
      <w:lvlJc w:val="left"/>
      <w:pPr>
        <w:ind w:left="1083" w:hanging="360"/>
      </w:pPr>
      <w:rPr>
        <w:rFonts w:ascii="Wingdings" w:hAnsi="Wingdings" w:hint="default"/>
      </w:rPr>
    </w:lvl>
    <w:lvl w:ilvl="1" w:tplc="2C0A0003" w:tentative="1">
      <w:start w:val="1"/>
      <w:numFmt w:val="bullet"/>
      <w:lvlText w:val="o"/>
      <w:lvlJc w:val="left"/>
      <w:pPr>
        <w:ind w:left="1803" w:hanging="360"/>
      </w:pPr>
      <w:rPr>
        <w:rFonts w:ascii="Courier New" w:hAnsi="Courier New" w:cs="Courier New" w:hint="default"/>
      </w:rPr>
    </w:lvl>
    <w:lvl w:ilvl="2" w:tplc="2C0A0005" w:tentative="1">
      <w:start w:val="1"/>
      <w:numFmt w:val="bullet"/>
      <w:lvlText w:val=""/>
      <w:lvlJc w:val="left"/>
      <w:pPr>
        <w:ind w:left="2523" w:hanging="360"/>
      </w:pPr>
      <w:rPr>
        <w:rFonts w:ascii="Wingdings" w:hAnsi="Wingdings" w:hint="default"/>
      </w:rPr>
    </w:lvl>
    <w:lvl w:ilvl="3" w:tplc="2C0A0001" w:tentative="1">
      <w:start w:val="1"/>
      <w:numFmt w:val="bullet"/>
      <w:lvlText w:val=""/>
      <w:lvlJc w:val="left"/>
      <w:pPr>
        <w:ind w:left="3243" w:hanging="360"/>
      </w:pPr>
      <w:rPr>
        <w:rFonts w:ascii="Symbol" w:hAnsi="Symbol" w:hint="default"/>
      </w:rPr>
    </w:lvl>
    <w:lvl w:ilvl="4" w:tplc="2C0A0003" w:tentative="1">
      <w:start w:val="1"/>
      <w:numFmt w:val="bullet"/>
      <w:lvlText w:val="o"/>
      <w:lvlJc w:val="left"/>
      <w:pPr>
        <w:ind w:left="3963" w:hanging="360"/>
      </w:pPr>
      <w:rPr>
        <w:rFonts w:ascii="Courier New" w:hAnsi="Courier New" w:cs="Courier New" w:hint="default"/>
      </w:rPr>
    </w:lvl>
    <w:lvl w:ilvl="5" w:tplc="2C0A0005" w:tentative="1">
      <w:start w:val="1"/>
      <w:numFmt w:val="bullet"/>
      <w:lvlText w:val=""/>
      <w:lvlJc w:val="left"/>
      <w:pPr>
        <w:ind w:left="4683" w:hanging="360"/>
      </w:pPr>
      <w:rPr>
        <w:rFonts w:ascii="Wingdings" w:hAnsi="Wingdings" w:hint="default"/>
      </w:rPr>
    </w:lvl>
    <w:lvl w:ilvl="6" w:tplc="2C0A0001" w:tentative="1">
      <w:start w:val="1"/>
      <w:numFmt w:val="bullet"/>
      <w:lvlText w:val=""/>
      <w:lvlJc w:val="left"/>
      <w:pPr>
        <w:ind w:left="5403" w:hanging="360"/>
      </w:pPr>
      <w:rPr>
        <w:rFonts w:ascii="Symbol" w:hAnsi="Symbol" w:hint="default"/>
      </w:rPr>
    </w:lvl>
    <w:lvl w:ilvl="7" w:tplc="2C0A0003" w:tentative="1">
      <w:start w:val="1"/>
      <w:numFmt w:val="bullet"/>
      <w:lvlText w:val="o"/>
      <w:lvlJc w:val="left"/>
      <w:pPr>
        <w:ind w:left="6123" w:hanging="360"/>
      </w:pPr>
      <w:rPr>
        <w:rFonts w:ascii="Courier New" w:hAnsi="Courier New" w:cs="Courier New" w:hint="default"/>
      </w:rPr>
    </w:lvl>
    <w:lvl w:ilvl="8" w:tplc="2C0A0005" w:tentative="1">
      <w:start w:val="1"/>
      <w:numFmt w:val="bullet"/>
      <w:lvlText w:val=""/>
      <w:lvlJc w:val="left"/>
      <w:pPr>
        <w:ind w:left="6843" w:hanging="360"/>
      </w:pPr>
      <w:rPr>
        <w:rFonts w:ascii="Wingdings" w:hAnsi="Wingdings" w:hint="default"/>
      </w:rPr>
    </w:lvl>
  </w:abstractNum>
  <w:abstractNum w:abstractNumId="81">
    <w:nsid w:val="75F57BA6"/>
    <w:multiLevelType w:val="hybridMultilevel"/>
    <w:tmpl w:val="9EFCCA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4">
    <w:nsid w:val="7DB67E89"/>
    <w:multiLevelType w:val="hybridMultilevel"/>
    <w:tmpl w:val="9664E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6">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5"/>
  </w:num>
  <w:num w:numId="2">
    <w:abstractNumId w:val="60"/>
  </w:num>
  <w:num w:numId="3">
    <w:abstractNumId w:val="47"/>
  </w:num>
  <w:num w:numId="4">
    <w:abstractNumId w:val="71"/>
  </w:num>
  <w:num w:numId="5">
    <w:abstractNumId w:val="82"/>
  </w:num>
  <w:num w:numId="6">
    <w:abstractNumId w:val="51"/>
  </w:num>
  <w:num w:numId="7">
    <w:abstractNumId w:val="61"/>
  </w:num>
  <w:num w:numId="8">
    <w:abstractNumId w:val="56"/>
  </w:num>
  <w:num w:numId="9">
    <w:abstractNumId w:val="28"/>
  </w:num>
  <w:num w:numId="10">
    <w:abstractNumId w:val="20"/>
  </w:num>
  <w:num w:numId="11">
    <w:abstractNumId w:val="16"/>
  </w:num>
  <w:num w:numId="12">
    <w:abstractNumId w:val="66"/>
  </w:num>
  <w:num w:numId="13">
    <w:abstractNumId w:val="37"/>
  </w:num>
  <w:num w:numId="14">
    <w:abstractNumId w:val="22"/>
  </w:num>
  <w:num w:numId="15">
    <w:abstractNumId w:val="62"/>
  </w:num>
  <w:num w:numId="16">
    <w:abstractNumId w:val="63"/>
  </w:num>
  <w:num w:numId="17">
    <w:abstractNumId w:val="57"/>
  </w:num>
  <w:num w:numId="18">
    <w:abstractNumId w:val="79"/>
  </w:num>
  <w:num w:numId="19">
    <w:abstractNumId w:val="15"/>
  </w:num>
  <w:num w:numId="20">
    <w:abstractNumId w:val="76"/>
  </w:num>
  <w:num w:numId="21">
    <w:abstractNumId w:val="7"/>
  </w:num>
  <w:num w:numId="22">
    <w:abstractNumId w:val="49"/>
  </w:num>
  <w:num w:numId="23">
    <w:abstractNumId w:val="12"/>
  </w:num>
  <w:num w:numId="24">
    <w:abstractNumId w:val="36"/>
  </w:num>
  <w:num w:numId="25">
    <w:abstractNumId w:val="27"/>
  </w:num>
  <w:num w:numId="26">
    <w:abstractNumId w:val="83"/>
  </w:num>
  <w:num w:numId="27">
    <w:abstractNumId w:val="86"/>
  </w:num>
  <w:num w:numId="28">
    <w:abstractNumId w:val="46"/>
  </w:num>
  <w:num w:numId="29">
    <w:abstractNumId w:val="25"/>
  </w:num>
  <w:num w:numId="30">
    <w:abstractNumId w:val="69"/>
  </w:num>
  <w:num w:numId="31">
    <w:abstractNumId w:val="11"/>
  </w:num>
  <w:num w:numId="32">
    <w:abstractNumId w:val="3"/>
  </w:num>
  <w:num w:numId="33">
    <w:abstractNumId w:val="45"/>
  </w:num>
  <w:num w:numId="34">
    <w:abstractNumId w:val="73"/>
  </w:num>
  <w:num w:numId="35">
    <w:abstractNumId w:val="14"/>
  </w:num>
  <w:num w:numId="36">
    <w:abstractNumId w:val="42"/>
  </w:num>
  <w:num w:numId="37">
    <w:abstractNumId w:val="40"/>
  </w:num>
  <w:num w:numId="38">
    <w:abstractNumId w:val="5"/>
  </w:num>
  <w:num w:numId="39">
    <w:abstractNumId w:val="21"/>
  </w:num>
  <w:num w:numId="40">
    <w:abstractNumId w:val="58"/>
  </w:num>
  <w:num w:numId="41">
    <w:abstractNumId w:val="41"/>
  </w:num>
  <w:num w:numId="42">
    <w:abstractNumId w:val="53"/>
  </w:num>
  <w:num w:numId="43">
    <w:abstractNumId w:val="75"/>
  </w:num>
  <w:num w:numId="44">
    <w:abstractNumId w:val="80"/>
  </w:num>
  <w:num w:numId="45">
    <w:abstractNumId w:val="34"/>
  </w:num>
  <w:num w:numId="46">
    <w:abstractNumId w:val="55"/>
  </w:num>
  <w:num w:numId="47">
    <w:abstractNumId w:val="9"/>
  </w:num>
  <w:num w:numId="48">
    <w:abstractNumId w:val="65"/>
  </w:num>
  <w:num w:numId="49">
    <w:abstractNumId w:val="8"/>
  </w:num>
  <w:num w:numId="50">
    <w:abstractNumId w:val="13"/>
  </w:num>
  <w:num w:numId="51">
    <w:abstractNumId w:val="59"/>
  </w:num>
  <w:num w:numId="52">
    <w:abstractNumId w:val="68"/>
  </w:num>
  <w:num w:numId="53">
    <w:abstractNumId w:val="31"/>
  </w:num>
  <w:num w:numId="54">
    <w:abstractNumId w:val="26"/>
  </w:num>
  <w:num w:numId="55">
    <w:abstractNumId w:val="30"/>
  </w:num>
  <w:num w:numId="56">
    <w:abstractNumId w:val="6"/>
  </w:num>
  <w:num w:numId="57">
    <w:abstractNumId w:val="17"/>
  </w:num>
  <w:num w:numId="58">
    <w:abstractNumId w:val="64"/>
  </w:num>
  <w:num w:numId="59">
    <w:abstractNumId w:val="10"/>
  </w:num>
  <w:num w:numId="60">
    <w:abstractNumId w:val="1"/>
  </w:num>
  <w:num w:numId="61">
    <w:abstractNumId w:val="35"/>
  </w:num>
  <w:num w:numId="62">
    <w:abstractNumId w:val="2"/>
  </w:num>
  <w:num w:numId="63">
    <w:abstractNumId w:val="29"/>
  </w:num>
  <w:num w:numId="64">
    <w:abstractNumId w:val="50"/>
  </w:num>
  <w:num w:numId="65">
    <w:abstractNumId w:val="19"/>
  </w:num>
  <w:num w:numId="66">
    <w:abstractNumId w:val="43"/>
  </w:num>
  <w:num w:numId="67">
    <w:abstractNumId w:val="67"/>
  </w:num>
  <w:num w:numId="68">
    <w:abstractNumId w:val="33"/>
  </w:num>
  <w:num w:numId="69">
    <w:abstractNumId w:val="32"/>
  </w:num>
  <w:num w:numId="70">
    <w:abstractNumId w:val="81"/>
  </w:num>
  <w:num w:numId="71">
    <w:abstractNumId w:val="72"/>
  </w:num>
  <w:num w:numId="72">
    <w:abstractNumId w:val="4"/>
  </w:num>
  <w:num w:numId="73">
    <w:abstractNumId w:val="39"/>
  </w:num>
  <w:num w:numId="74">
    <w:abstractNumId w:val="48"/>
  </w:num>
  <w:num w:numId="75">
    <w:abstractNumId w:val="0"/>
  </w:num>
  <w:num w:numId="76">
    <w:abstractNumId w:val="84"/>
  </w:num>
  <w:num w:numId="77">
    <w:abstractNumId w:val="18"/>
  </w:num>
  <w:num w:numId="78">
    <w:abstractNumId w:val="78"/>
  </w:num>
  <w:num w:numId="79">
    <w:abstractNumId w:val="38"/>
  </w:num>
  <w:num w:numId="80">
    <w:abstractNumId w:val="52"/>
  </w:num>
  <w:num w:numId="81">
    <w:abstractNumId w:val="74"/>
  </w:num>
  <w:num w:numId="82">
    <w:abstractNumId w:val="54"/>
  </w:num>
  <w:num w:numId="83">
    <w:abstractNumId w:val="77"/>
  </w:num>
  <w:num w:numId="84">
    <w:abstractNumId w:val="23"/>
  </w:num>
  <w:num w:numId="85">
    <w:abstractNumId w:val="24"/>
  </w:num>
  <w:num w:numId="86">
    <w:abstractNumId w:val="44"/>
  </w:num>
  <w:num w:numId="87">
    <w:abstractNumId w:val="70"/>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146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27580"/>
    <w:rsid w:val="00033118"/>
    <w:rsid w:val="0003349C"/>
    <w:rsid w:val="000334C9"/>
    <w:rsid w:val="00037787"/>
    <w:rsid w:val="00045F1A"/>
    <w:rsid w:val="000462D8"/>
    <w:rsid w:val="00047BC5"/>
    <w:rsid w:val="00073694"/>
    <w:rsid w:val="000738D8"/>
    <w:rsid w:val="00083244"/>
    <w:rsid w:val="00083A0D"/>
    <w:rsid w:val="000853EE"/>
    <w:rsid w:val="00085D4B"/>
    <w:rsid w:val="0008683B"/>
    <w:rsid w:val="00087F53"/>
    <w:rsid w:val="00092BC0"/>
    <w:rsid w:val="000A0FE7"/>
    <w:rsid w:val="000A2805"/>
    <w:rsid w:val="000A641D"/>
    <w:rsid w:val="000C23BE"/>
    <w:rsid w:val="000C39D5"/>
    <w:rsid w:val="000C4C42"/>
    <w:rsid w:val="000C4E31"/>
    <w:rsid w:val="000C5BA0"/>
    <w:rsid w:val="000D1034"/>
    <w:rsid w:val="000D2065"/>
    <w:rsid w:val="000D34AD"/>
    <w:rsid w:val="000D4C6E"/>
    <w:rsid w:val="000D5EF8"/>
    <w:rsid w:val="000E6612"/>
    <w:rsid w:val="000E7D0D"/>
    <w:rsid w:val="000F1738"/>
    <w:rsid w:val="000F1888"/>
    <w:rsid w:val="000F4F97"/>
    <w:rsid w:val="000F53B4"/>
    <w:rsid w:val="000F78AD"/>
    <w:rsid w:val="000F79DF"/>
    <w:rsid w:val="0010416D"/>
    <w:rsid w:val="00105182"/>
    <w:rsid w:val="001070A3"/>
    <w:rsid w:val="00112B9B"/>
    <w:rsid w:val="001140FF"/>
    <w:rsid w:val="00115BA7"/>
    <w:rsid w:val="001163FF"/>
    <w:rsid w:val="00116633"/>
    <w:rsid w:val="00117D6A"/>
    <w:rsid w:val="0012205F"/>
    <w:rsid w:val="001269DE"/>
    <w:rsid w:val="00132442"/>
    <w:rsid w:val="001329F4"/>
    <w:rsid w:val="001346B3"/>
    <w:rsid w:val="0013470B"/>
    <w:rsid w:val="00134C64"/>
    <w:rsid w:val="001410A7"/>
    <w:rsid w:val="00144AE4"/>
    <w:rsid w:val="00150702"/>
    <w:rsid w:val="00154FA5"/>
    <w:rsid w:val="00157A45"/>
    <w:rsid w:val="00162AA4"/>
    <w:rsid w:val="001641E3"/>
    <w:rsid w:val="001665EE"/>
    <w:rsid w:val="00167A10"/>
    <w:rsid w:val="0017514D"/>
    <w:rsid w:val="001756DA"/>
    <w:rsid w:val="001826F0"/>
    <w:rsid w:val="00183953"/>
    <w:rsid w:val="00185A46"/>
    <w:rsid w:val="00187FB8"/>
    <w:rsid w:val="00191198"/>
    <w:rsid w:val="00192A05"/>
    <w:rsid w:val="001950C8"/>
    <w:rsid w:val="00196402"/>
    <w:rsid w:val="001A2EE6"/>
    <w:rsid w:val="001A4FB5"/>
    <w:rsid w:val="001A7F35"/>
    <w:rsid w:val="001C39EF"/>
    <w:rsid w:val="001C6104"/>
    <w:rsid w:val="001C799E"/>
    <w:rsid w:val="001C7B44"/>
    <w:rsid w:val="001D1157"/>
    <w:rsid w:val="001D30D2"/>
    <w:rsid w:val="001D374A"/>
    <w:rsid w:val="001D4D5C"/>
    <w:rsid w:val="001D5F90"/>
    <w:rsid w:val="001E0EC7"/>
    <w:rsid w:val="001E22B7"/>
    <w:rsid w:val="001E3EB9"/>
    <w:rsid w:val="001F0112"/>
    <w:rsid w:val="001F42AE"/>
    <w:rsid w:val="001F4D18"/>
    <w:rsid w:val="001F5F92"/>
    <w:rsid w:val="0020251C"/>
    <w:rsid w:val="0020502D"/>
    <w:rsid w:val="0020621B"/>
    <w:rsid w:val="00206F68"/>
    <w:rsid w:val="0021537B"/>
    <w:rsid w:val="002166B5"/>
    <w:rsid w:val="00217A70"/>
    <w:rsid w:val="00221747"/>
    <w:rsid w:val="00224B75"/>
    <w:rsid w:val="002263E8"/>
    <w:rsid w:val="00232DC9"/>
    <w:rsid w:val="00242E4D"/>
    <w:rsid w:val="00244F77"/>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07BA"/>
    <w:rsid w:val="002B2DDF"/>
    <w:rsid w:val="002B3F80"/>
    <w:rsid w:val="002B506A"/>
    <w:rsid w:val="002B5AF9"/>
    <w:rsid w:val="002B5F5B"/>
    <w:rsid w:val="002C2861"/>
    <w:rsid w:val="002C55A2"/>
    <w:rsid w:val="002C6BFE"/>
    <w:rsid w:val="002C7258"/>
    <w:rsid w:val="002D0CA0"/>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6321"/>
    <w:rsid w:val="00307965"/>
    <w:rsid w:val="00310007"/>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67C59"/>
    <w:rsid w:val="00374B2E"/>
    <w:rsid w:val="00380DB0"/>
    <w:rsid w:val="00382A80"/>
    <w:rsid w:val="00386430"/>
    <w:rsid w:val="00390906"/>
    <w:rsid w:val="00394C0A"/>
    <w:rsid w:val="00395F70"/>
    <w:rsid w:val="00397566"/>
    <w:rsid w:val="003A77AE"/>
    <w:rsid w:val="003B0824"/>
    <w:rsid w:val="003B3DBF"/>
    <w:rsid w:val="003B4183"/>
    <w:rsid w:val="003B7F1F"/>
    <w:rsid w:val="003C54B1"/>
    <w:rsid w:val="003C7785"/>
    <w:rsid w:val="003E11A4"/>
    <w:rsid w:val="003E12FE"/>
    <w:rsid w:val="003E2D03"/>
    <w:rsid w:val="003E3DA3"/>
    <w:rsid w:val="003E5855"/>
    <w:rsid w:val="003E793D"/>
    <w:rsid w:val="003F61BF"/>
    <w:rsid w:val="0040066E"/>
    <w:rsid w:val="00401023"/>
    <w:rsid w:val="004025F9"/>
    <w:rsid w:val="00416EA7"/>
    <w:rsid w:val="004177EB"/>
    <w:rsid w:val="0042080A"/>
    <w:rsid w:val="00420D3B"/>
    <w:rsid w:val="00423B81"/>
    <w:rsid w:val="00424C3F"/>
    <w:rsid w:val="00424E5B"/>
    <w:rsid w:val="00426468"/>
    <w:rsid w:val="00442291"/>
    <w:rsid w:val="0044230A"/>
    <w:rsid w:val="004525FF"/>
    <w:rsid w:val="004535E3"/>
    <w:rsid w:val="00455A47"/>
    <w:rsid w:val="00460519"/>
    <w:rsid w:val="004622D7"/>
    <w:rsid w:val="00464138"/>
    <w:rsid w:val="0046727A"/>
    <w:rsid w:val="00473BCD"/>
    <w:rsid w:val="004807AF"/>
    <w:rsid w:val="00481B9E"/>
    <w:rsid w:val="00493473"/>
    <w:rsid w:val="004938E8"/>
    <w:rsid w:val="00495AF2"/>
    <w:rsid w:val="004971D6"/>
    <w:rsid w:val="004A54C8"/>
    <w:rsid w:val="004B1310"/>
    <w:rsid w:val="004B2ADA"/>
    <w:rsid w:val="004B5487"/>
    <w:rsid w:val="004C5383"/>
    <w:rsid w:val="004C594F"/>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07975"/>
    <w:rsid w:val="00511D9A"/>
    <w:rsid w:val="00515617"/>
    <w:rsid w:val="00516E4D"/>
    <w:rsid w:val="00522B77"/>
    <w:rsid w:val="00525AB7"/>
    <w:rsid w:val="00527C64"/>
    <w:rsid w:val="005306AC"/>
    <w:rsid w:val="00533596"/>
    <w:rsid w:val="005438B6"/>
    <w:rsid w:val="00543D00"/>
    <w:rsid w:val="00546CB9"/>
    <w:rsid w:val="0056078A"/>
    <w:rsid w:val="00561156"/>
    <w:rsid w:val="00564033"/>
    <w:rsid w:val="00566CEA"/>
    <w:rsid w:val="00567EDE"/>
    <w:rsid w:val="005709F6"/>
    <w:rsid w:val="00570F4F"/>
    <w:rsid w:val="00575FC4"/>
    <w:rsid w:val="005765EB"/>
    <w:rsid w:val="00577935"/>
    <w:rsid w:val="00584290"/>
    <w:rsid w:val="005857BB"/>
    <w:rsid w:val="005857FA"/>
    <w:rsid w:val="005874B3"/>
    <w:rsid w:val="00592592"/>
    <w:rsid w:val="0059596F"/>
    <w:rsid w:val="00597A23"/>
    <w:rsid w:val="005A0664"/>
    <w:rsid w:val="005A0D6D"/>
    <w:rsid w:val="005A48D3"/>
    <w:rsid w:val="005A52A2"/>
    <w:rsid w:val="005A6492"/>
    <w:rsid w:val="005B0F9C"/>
    <w:rsid w:val="005B1864"/>
    <w:rsid w:val="005B5AEE"/>
    <w:rsid w:val="005B6373"/>
    <w:rsid w:val="005B70C5"/>
    <w:rsid w:val="005D1034"/>
    <w:rsid w:val="005D460C"/>
    <w:rsid w:val="005D5752"/>
    <w:rsid w:val="005E2C70"/>
    <w:rsid w:val="005E3432"/>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24064"/>
    <w:rsid w:val="00627010"/>
    <w:rsid w:val="006357C5"/>
    <w:rsid w:val="00643C14"/>
    <w:rsid w:val="00653C38"/>
    <w:rsid w:val="00665630"/>
    <w:rsid w:val="00666C3F"/>
    <w:rsid w:val="00667B3A"/>
    <w:rsid w:val="006849CE"/>
    <w:rsid w:val="006871FC"/>
    <w:rsid w:val="006919D5"/>
    <w:rsid w:val="00693646"/>
    <w:rsid w:val="006A073E"/>
    <w:rsid w:val="006A2495"/>
    <w:rsid w:val="006A2F9E"/>
    <w:rsid w:val="006A3177"/>
    <w:rsid w:val="006B3371"/>
    <w:rsid w:val="006C0279"/>
    <w:rsid w:val="006C0E65"/>
    <w:rsid w:val="006C73E5"/>
    <w:rsid w:val="006D1926"/>
    <w:rsid w:val="006D4E6A"/>
    <w:rsid w:val="006E566E"/>
    <w:rsid w:val="006E69F3"/>
    <w:rsid w:val="006F3F6A"/>
    <w:rsid w:val="00700AB0"/>
    <w:rsid w:val="00700AE7"/>
    <w:rsid w:val="00702617"/>
    <w:rsid w:val="00703273"/>
    <w:rsid w:val="0070494E"/>
    <w:rsid w:val="0070559C"/>
    <w:rsid w:val="00705C02"/>
    <w:rsid w:val="007105C2"/>
    <w:rsid w:val="00710BA6"/>
    <w:rsid w:val="00711DF8"/>
    <w:rsid w:val="007148BE"/>
    <w:rsid w:val="00717674"/>
    <w:rsid w:val="00730B27"/>
    <w:rsid w:val="007322CB"/>
    <w:rsid w:val="007331A6"/>
    <w:rsid w:val="007447BE"/>
    <w:rsid w:val="007467EC"/>
    <w:rsid w:val="00750F83"/>
    <w:rsid w:val="00752240"/>
    <w:rsid w:val="007531CC"/>
    <w:rsid w:val="00763273"/>
    <w:rsid w:val="0076463D"/>
    <w:rsid w:val="007770FC"/>
    <w:rsid w:val="007817A5"/>
    <w:rsid w:val="007825E1"/>
    <w:rsid w:val="00782A7E"/>
    <w:rsid w:val="00786EE4"/>
    <w:rsid w:val="00790D23"/>
    <w:rsid w:val="007A33C6"/>
    <w:rsid w:val="007A3788"/>
    <w:rsid w:val="007A671B"/>
    <w:rsid w:val="007B151B"/>
    <w:rsid w:val="007B2E53"/>
    <w:rsid w:val="007B6195"/>
    <w:rsid w:val="007B6A94"/>
    <w:rsid w:val="007C0A22"/>
    <w:rsid w:val="007C6F3A"/>
    <w:rsid w:val="007C742C"/>
    <w:rsid w:val="007D113B"/>
    <w:rsid w:val="007D7477"/>
    <w:rsid w:val="007E66A5"/>
    <w:rsid w:val="007F38C0"/>
    <w:rsid w:val="00801130"/>
    <w:rsid w:val="00801D7D"/>
    <w:rsid w:val="00802501"/>
    <w:rsid w:val="00802CD7"/>
    <w:rsid w:val="00803EB5"/>
    <w:rsid w:val="008067F0"/>
    <w:rsid w:val="008070E8"/>
    <w:rsid w:val="008109F8"/>
    <w:rsid w:val="00810FDA"/>
    <w:rsid w:val="00811DEF"/>
    <w:rsid w:val="00816B5F"/>
    <w:rsid w:val="00817483"/>
    <w:rsid w:val="00817955"/>
    <w:rsid w:val="00822C20"/>
    <w:rsid w:val="00823FED"/>
    <w:rsid w:val="00830E3E"/>
    <w:rsid w:val="00831721"/>
    <w:rsid w:val="008321D0"/>
    <w:rsid w:val="008426C2"/>
    <w:rsid w:val="00843DA3"/>
    <w:rsid w:val="0084619C"/>
    <w:rsid w:val="00852FF2"/>
    <w:rsid w:val="008539BD"/>
    <w:rsid w:val="00853E68"/>
    <w:rsid w:val="00854482"/>
    <w:rsid w:val="00857814"/>
    <w:rsid w:val="00861B8F"/>
    <w:rsid w:val="0086279F"/>
    <w:rsid w:val="008637E7"/>
    <w:rsid w:val="008652EE"/>
    <w:rsid w:val="00866124"/>
    <w:rsid w:val="00866435"/>
    <w:rsid w:val="00867772"/>
    <w:rsid w:val="00867DE9"/>
    <w:rsid w:val="00870574"/>
    <w:rsid w:val="00870982"/>
    <w:rsid w:val="00870CBB"/>
    <w:rsid w:val="00874938"/>
    <w:rsid w:val="00874EA2"/>
    <w:rsid w:val="00884A8D"/>
    <w:rsid w:val="00884CBA"/>
    <w:rsid w:val="00884D07"/>
    <w:rsid w:val="00885BB2"/>
    <w:rsid w:val="008860FE"/>
    <w:rsid w:val="00886EB9"/>
    <w:rsid w:val="00887F3F"/>
    <w:rsid w:val="00895914"/>
    <w:rsid w:val="008970F4"/>
    <w:rsid w:val="00897E8D"/>
    <w:rsid w:val="008A079C"/>
    <w:rsid w:val="008A1A8B"/>
    <w:rsid w:val="008A6EDC"/>
    <w:rsid w:val="008B01DE"/>
    <w:rsid w:val="008B1983"/>
    <w:rsid w:val="008B28A5"/>
    <w:rsid w:val="008B3B0F"/>
    <w:rsid w:val="008B4B8F"/>
    <w:rsid w:val="008C0BEA"/>
    <w:rsid w:val="008C31AF"/>
    <w:rsid w:val="008C36AB"/>
    <w:rsid w:val="008C54B6"/>
    <w:rsid w:val="008D4334"/>
    <w:rsid w:val="008D55CB"/>
    <w:rsid w:val="008E1027"/>
    <w:rsid w:val="008E48FB"/>
    <w:rsid w:val="008E69F0"/>
    <w:rsid w:val="008E7B08"/>
    <w:rsid w:val="008F5152"/>
    <w:rsid w:val="00904CB6"/>
    <w:rsid w:val="00910A39"/>
    <w:rsid w:val="0091170A"/>
    <w:rsid w:val="00912DB6"/>
    <w:rsid w:val="00915E7A"/>
    <w:rsid w:val="009201F0"/>
    <w:rsid w:val="0092468D"/>
    <w:rsid w:val="0092483A"/>
    <w:rsid w:val="009258B8"/>
    <w:rsid w:val="009318FA"/>
    <w:rsid w:val="00932C52"/>
    <w:rsid w:val="00937AD3"/>
    <w:rsid w:val="00942049"/>
    <w:rsid w:val="009426DE"/>
    <w:rsid w:val="009439D6"/>
    <w:rsid w:val="0094444C"/>
    <w:rsid w:val="00946EA4"/>
    <w:rsid w:val="00953647"/>
    <w:rsid w:val="00954F48"/>
    <w:rsid w:val="00955E6A"/>
    <w:rsid w:val="0095690B"/>
    <w:rsid w:val="00956C61"/>
    <w:rsid w:val="00960117"/>
    <w:rsid w:val="0096683E"/>
    <w:rsid w:val="00966E76"/>
    <w:rsid w:val="00967541"/>
    <w:rsid w:val="009728C4"/>
    <w:rsid w:val="0097415C"/>
    <w:rsid w:val="00975A5F"/>
    <w:rsid w:val="009779D1"/>
    <w:rsid w:val="009947D7"/>
    <w:rsid w:val="009A3173"/>
    <w:rsid w:val="009A393D"/>
    <w:rsid w:val="009A45D1"/>
    <w:rsid w:val="009A7CAA"/>
    <w:rsid w:val="009B304C"/>
    <w:rsid w:val="009B4C92"/>
    <w:rsid w:val="009C6398"/>
    <w:rsid w:val="009D36DF"/>
    <w:rsid w:val="009D5C79"/>
    <w:rsid w:val="009D5C9B"/>
    <w:rsid w:val="009D6D49"/>
    <w:rsid w:val="009E25EF"/>
    <w:rsid w:val="009E2742"/>
    <w:rsid w:val="009E45AA"/>
    <w:rsid w:val="009E4DA8"/>
    <w:rsid w:val="009F4449"/>
    <w:rsid w:val="009F53AB"/>
    <w:rsid w:val="00A00798"/>
    <w:rsid w:val="00A0249F"/>
    <w:rsid w:val="00A0436A"/>
    <w:rsid w:val="00A05067"/>
    <w:rsid w:val="00A12B5B"/>
    <w:rsid w:val="00A13179"/>
    <w:rsid w:val="00A13DBA"/>
    <w:rsid w:val="00A15090"/>
    <w:rsid w:val="00A16396"/>
    <w:rsid w:val="00A2496D"/>
    <w:rsid w:val="00A2757B"/>
    <w:rsid w:val="00A33B7D"/>
    <w:rsid w:val="00A349FE"/>
    <w:rsid w:val="00A411C8"/>
    <w:rsid w:val="00A455A5"/>
    <w:rsid w:val="00A45630"/>
    <w:rsid w:val="00A46342"/>
    <w:rsid w:val="00A50ABB"/>
    <w:rsid w:val="00A52195"/>
    <w:rsid w:val="00A5541C"/>
    <w:rsid w:val="00A561AF"/>
    <w:rsid w:val="00A60397"/>
    <w:rsid w:val="00A63E55"/>
    <w:rsid w:val="00A64C31"/>
    <w:rsid w:val="00A670E3"/>
    <w:rsid w:val="00A73F66"/>
    <w:rsid w:val="00A8570B"/>
    <w:rsid w:val="00A9139C"/>
    <w:rsid w:val="00A9371A"/>
    <w:rsid w:val="00A94ED3"/>
    <w:rsid w:val="00A95DC5"/>
    <w:rsid w:val="00AA7025"/>
    <w:rsid w:val="00AA783B"/>
    <w:rsid w:val="00AB29DB"/>
    <w:rsid w:val="00AB2CD9"/>
    <w:rsid w:val="00AB3EBE"/>
    <w:rsid w:val="00AB41AF"/>
    <w:rsid w:val="00AB761D"/>
    <w:rsid w:val="00AC1F69"/>
    <w:rsid w:val="00AC6460"/>
    <w:rsid w:val="00AD04C0"/>
    <w:rsid w:val="00AD187B"/>
    <w:rsid w:val="00AD20DD"/>
    <w:rsid w:val="00AE0A31"/>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15ACD"/>
    <w:rsid w:val="00B20663"/>
    <w:rsid w:val="00B20B51"/>
    <w:rsid w:val="00B21F60"/>
    <w:rsid w:val="00B251C8"/>
    <w:rsid w:val="00B27C2D"/>
    <w:rsid w:val="00B322D1"/>
    <w:rsid w:val="00B32896"/>
    <w:rsid w:val="00B36B62"/>
    <w:rsid w:val="00B416F2"/>
    <w:rsid w:val="00B515D7"/>
    <w:rsid w:val="00B538AB"/>
    <w:rsid w:val="00B53DE0"/>
    <w:rsid w:val="00B636FD"/>
    <w:rsid w:val="00B64401"/>
    <w:rsid w:val="00B706E2"/>
    <w:rsid w:val="00B77F48"/>
    <w:rsid w:val="00B83070"/>
    <w:rsid w:val="00B84BF0"/>
    <w:rsid w:val="00B84FE7"/>
    <w:rsid w:val="00B85A60"/>
    <w:rsid w:val="00B86432"/>
    <w:rsid w:val="00B8761B"/>
    <w:rsid w:val="00B90E38"/>
    <w:rsid w:val="00BA43FF"/>
    <w:rsid w:val="00BA5088"/>
    <w:rsid w:val="00BA68AB"/>
    <w:rsid w:val="00BA699A"/>
    <w:rsid w:val="00BB23C2"/>
    <w:rsid w:val="00BB4A41"/>
    <w:rsid w:val="00BB6AAE"/>
    <w:rsid w:val="00BB731C"/>
    <w:rsid w:val="00BB7855"/>
    <w:rsid w:val="00BC5404"/>
    <w:rsid w:val="00BD0D71"/>
    <w:rsid w:val="00BD1C1B"/>
    <w:rsid w:val="00BD24D5"/>
    <w:rsid w:val="00BD6077"/>
    <w:rsid w:val="00BF0782"/>
    <w:rsid w:val="00BF1EA9"/>
    <w:rsid w:val="00BF6261"/>
    <w:rsid w:val="00C0188B"/>
    <w:rsid w:val="00C031A8"/>
    <w:rsid w:val="00C03C92"/>
    <w:rsid w:val="00C04C25"/>
    <w:rsid w:val="00C05700"/>
    <w:rsid w:val="00C0779B"/>
    <w:rsid w:val="00C10EED"/>
    <w:rsid w:val="00C23F8C"/>
    <w:rsid w:val="00C24CDC"/>
    <w:rsid w:val="00C26C78"/>
    <w:rsid w:val="00C37881"/>
    <w:rsid w:val="00C3789B"/>
    <w:rsid w:val="00C41308"/>
    <w:rsid w:val="00C413BE"/>
    <w:rsid w:val="00C42873"/>
    <w:rsid w:val="00C459AB"/>
    <w:rsid w:val="00C50E57"/>
    <w:rsid w:val="00C5135E"/>
    <w:rsid w:val="00C614BB"/>
    <w:rsid w:val="00C61A79"/>
    <w:rsid w:val="00C65B45"/>
    <w:rsid w:val="00C67EBC"/>
    <w:rsid w:val="00C7048F"/>
    <w:rsid w:val="00C70838"/>
    <w:rsid w:val="00C7225A"/>
    <w:rsid w:val="00C7670E"/>
    <w:rsid w:val="00C856EB"/>
    <w:rsid w:val="00C872BB"/>
    <w:rsid w:val="00C93149"/>
    <w:rsid w:val="00C94B09"/>
    <w:rsid w:val="00C94FBE"/>
    <w:rsid w:val="00C97238"/>
    <w:rsid w:val="00CA2B18"/>
    <w:rsid w:val="00CA2DFC"/>
    <w:rsid w:val="00CB08BB"/>
    <w:rsid w:val="00CB2CC9"/>
    <w:rsid w:val="00CB4678"/>
    <w:rsid w:val="00CC4490"/>
    <w:rsid w:val="00CC60C9"/>
    <w:rsid w:val="00CD323E"/>
    <w:rsid w:val="00CD563A"/>
    <w:rsid w:val="00CD7D22"/>
    <w:rsid w:val="00CE0252"/>
    <w:rsid w:val="00CE0AA6"/>
    <w:rsid w:val="00CE0C6E"/>
    <w:rsid w:val="00CE1470"/>
    <w:rsid w:val="00CE1924"/>
    <w:rsid w:val="00CE7C8F"/>
    <w:rsid w:val="00CE7F5B"/>
    <w:rsid w:val="00CF2BF8"/>
    <w:rsid w:val="00CF5359"/>
    <w:rsid w:val="00D0174C"/>
    <w:rsid w:val="00D01B23"/>
    <w:rsid w:val="00D039EE"/>
    <w:rsid w:val="00D06E99"/>
    <w:rsid w:val="00D07B33"/>
    <w:rsid w:val="00D10834"/>
    <w:rsid w:val="00D1527F"/>
    <w:rsid w:val="00D15ED8"/>
    <w:rsid w:val="00D15FB2"/>
    <w:rsid w:val="00D255E1"/>
    <w:rsid w:val="00D26920"/>
    <w:rsid w:val="00D269AA"/>
    <w:rsid w:val="00D32B98"/>
    <w:rsid w:val="00D32DBB"/>
    <w:rsid w:val="00D355EC"/>
    <w:rsid w:val="00D40D38"/>
    <w:rsid w:val="00D440E7"/>
    <w:rsid w:val="00D4586F"/>
    <w:rsid w:val="00D50232"/>
    <w:rsid w:val="00D5108B"/>
    <w:rsid w:val="00D561C7"/>
    <w:rsid w:val="00D57A8D"/>
    <w:rsid w:val="00D60FF6"/>
    <w:rsid w:val="00D62575"/>
    <w:rsid w:val="00D63BC8"/>
    <w:rsid w:val="00D64455"/>
    <w:rsid w:val="00D649B2"/>
    <w:rsid w:val="00D6623C"/>
    <w:rsid w:val="00D80E83"/>
    <w:rsid w:val="00D85DA1"/>
    <w:rsid w:val="00D91122"/>
    <w:rsid w:val="00D912C0"/>
    <w:rsid w:val="00D917D6"/>
    <w:rsid w:val="00D9488C"/>
    <w:rsid w:val="00DA0E6D"/>
    <w:rsid w:val="00DA284A"/>
    <w:rsid w:val="00DB2F88"/>
    <w:rsid w:val="00DC17FA"/>
    <w:rsid w:val="00DC4081"/>
    <w:rsid w:val="00DC5477"/>
    <w:rsid w:val="00DC73A9"/>
    <w:rsid w:val="00DD0159"/>
    <w:rsid w:val="00DD5A70"/>
    <w:rsid w:val="00DD6B19"/>
    <w:rsid w:val="00DE2D4D"/>
    <w:rsid w:val="00DE2FD6"/>
    <w:rsid w:val="00DF5795"/>
    <w:rsid w:val="00E0116C"/>
    <w:rsid w:val="00E01FEC"/>
    <w:rsid w:val="00E037C9"/>
    <w:rsid w:val="00E05266"/>
    <w:rsid w:val="00E079BD"/>
    <w:rsid w:val="00E10E49"/>
    <w:rsid w:val="00E11F09"/>
    <w:rsid w:val="00E13DE7"/>
    <w:rsid w:val="00E14336"/>
    <w:rsid w:val="00E158DA"/>
    <w:rsid w:val="00E159E4"/>
    <w:rsid w:val="00E2010C"/>
    <w:rsid w:val="00E34178"/>
    <w:rsid w:val="00E36A01"/>
    <w:rsid w:val="00E372CC"/>
    <w:rsid w:val="00E41502"/>
    <w:rsid w:val="00E41820"/>
    <w:rsid w:val="00E41E7A"/>
    <w:rsid w:val="00E425FB"/>
    <w:rsid w:val="00E434B9"/>
    <w:rsid w:val="00E438FE"/>
    <w:rsid w:val="00E50141"/>
    <w:rsid w:val="00E51265"/>
    <w:rsid w:val="00E5392A"/>
    <w:rsid w:val="00E56036"/>
    <w:rsid w:val="00E562D1"/>
    <w:rsid w:val="00E67DB5"/>
    <w:rsid w:val="00E75C67"/>
    <w:rsid w:val="00E7607C"/>
    <w:rsid w:val="00E7708C"/>
    <w:rsid w:val="00E8096E"/>
    <w:rsid w:val="00E84E25"/>
    <w:rsid w:val="00E85438"/>
    <w:rsid w:val="00E93312"/>
    <w:rsid w:val="00E936B5"/>
    <w:rsid w:val="00EA7BA4"/>
    <w:rsid w:val="00EA7D8C"/>
    <w:rsid w:val="00EA7E92"/>
    <w:rsid w:val="00EB1B89"/>
    <w:rsid w:val="00EB2B0B"/>
    <w:rsid w:val="00EB4089"/>
    <w:rsid w:val="00EB4B10"/>
    <w:rsid w:val="00EE0084"/>
    <w:rsid w:val="00EE17DA"/>
    <w:rsid w:val="00EE49B6"/>
    <w:rsid w:val="00EE7E2C"/>
    <w:rsid w:val="00F008A5"/>
    <w:rsid w:val="00F045A2"/>
    <w:rsid w:val="00F04FD2"/>
    <w:rsid w:val="00F074E1"/>
    <w:rsid w:val="00F13F18"/>
    <w:rsid w:val="00F154A1"/>
    <w:rsid w:val="00F163F8"/>
    <w:rsid w:val="00F174DC"/>
    <w:rsid w:val="00F2073C"/>
    <w:rsid w:val="00F2509B"/>
    <w:rsid w:val="00F2518B"/>
    <w:rsid w:val="00F27DFD"/>
    <w:rsid w:val="00F36808"/>
    <w:rsid w:val="00F378B0"/>
    <w:rsid w:val="00F4213A"/>
    <w:rsid w:val="00F438B1"/>
    <w:rsid w:val="00F478F4"/>
    <w:rsid w:val="00F479E8"/>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6E59"/>
    <w:rsid w:val="00F87BA3"/>
    <w:rsid w:val="00F921FC"/>
    <w:rsid w:val="00F926BE"/>
    <w:rsid w:val="00F93123"/>
    <w:rsid w:val="00F9430D"/>
    <w:rsid w:val="00F94566"/>
    <w:rsid w:val="00F96AFF"/>
    <w:rsid w:val="00FA3F2C"/>
    <w:rsid w:val="00FB0185"/>
    <w:rsid w:val="00FB6A56"/>
    <w:rsid w:val="00FC0CE8"/>
    <w:rsid w:val="00FC4195"/>
    <w:rsid w:val="00FD3688"/>
    <w:rsid w:val="00FD511C"/>
    <w:rsid w:val="00FD6530"/>
    <w:rsid w:val="00FD679B"/>
    <w:rsid w:val="00FF0DC6"/>
    <w:rsid w:val="00FF19BD"/>
    <w:rsid w:val="00FF3E76"/>
    <w:rsid w:val="00FF7D8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46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C594F"/>
    <w:pPr>
      <w:tabs>
        <w:tab w:val="left" w:pos="0"/>
      </w:tabs>
      <w:spacing w:before="0" w:line="240" w:lineRule="auto"/>
      <w:ind w:left="0" w:firstLine="0"/>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C459AB"/>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color w:val="4F81BD" w:themeColor="accent1"/>
      <w:sz w:val="32"/>
      <w:szCs w:val="32"/>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174DC"/>
    <w:pPr>
      <w:tabs>
        <w:tab w:val="left" w:pos="320"/>
      </w:tabs>
      <w:spacing w:before="0" w:line="240" w:lineRule="auto"/>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19015370">
      <w:bodyDiv w:val="1"/>
      <w:marLeft w:val="0"/>
      <w:marRight w:val="0"/>
      <w:marTop w:val="0"/>
      <w:marBottom w:val="0"/>
      <w:divBdr>
        <w:top w:val="none" w:sz="0" w:space="0" w:color="auto"/>
        <w:left w:val="none" w:sz="0" w:space="0" w:color="auto"/>
        <w:bottom w:val="none" w:sz="0" w:space="0" w:color="auto"/>
        <w:right w:val="none" w:sz="0" w:space="0" w:color="auto"/>
      </w:divBdr>
    </w:div>
    <w:div w:id="53353555">
      <w:bodyDiv w:val="1"/>
      <w:marLeft w:val="0"/>
      <w:marRight w:val="0"/>
      <w:marTop w:val="0"/>
      <w:marBottom w:val="0"/>
      <w:divBdr>
        <w:top w:val="none" w:sz="0" w:space="0" w:color="auto"/>
        <w:left w:val="none" w:sz="0" w:space="0" w:color="auto"/>
        <w:bottom w:val="none" w:sz="0" w:space="0" w:color="auto"/>
        <w:right w:val="none" w:sz="0" w:space="0" w:color="auto"/>
      </w:divBdr>
    </w:div>
    <w:div w:id="55594016">
      <w:bodyDiv w:val="1"/>
      <w:marLeft w:val="0"/>
      <w:marRight w:val="0"/>
      <w:marTop w:val="0"/>
      <w:marBottom w:val="0"/>
      <w:divBdr>
        <w:top w:val="none" w:sz="0" w:space="0" w:color="auto"/>
        <w:left w:val="none" w:sz="0" w:space="0" w:color="auto"/>
        <w:bottom w:val="none" w:sz="0" w:space="0" w:color="auto"/>
        <w:right w:val="none" w:sz="0" w:space="0" w:color="auto"/>
      </w:divBdr>
    </w:div>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83917499">
      <w:bodyDiv w:val="1"/>
      <w:marLeft w:val="0"/>
      <w:marRight w:val="0"/>
      <w:marTop w:val="0"/>
      <w:marBottom w:val="0"/>
      <w:divBdr>
        <w:top w:val="none" w:sz="0" w:space="0" w:color="auto"/>
        <w:left w:val="none" w:sz="0" w:space="0" w:color="auto"/>
        <w:bottom w:val="none" w:sz="0" w:space="0" w:color="auto"/>
        <w:right w:val="none" w:sz="0" w:space="0" w:color="auto"/>
      </w:divBdr>
    </w:div>
    <w:div w:id="104539178">
      <w:bodyDiv w:val="1"/>
      <w:marLeft w:val="0"/>
      <w:marRight w:val="0"/>
      <w:marTop w:val="0"/>
      <w:marBottom w:val="0"/>
      <w:divBdr>
        <w:top w:val="none" w:sz="0" w:space="0" w:color="auto"/>
        <w:left w:val="none" w:sz="0" w:space="0" w:color="auto"/>
        <w:bottom w:val="none" w:sz="0" w:space="0" w:color="auto"/>
        <w:right w:val="none" w:sz="0" w:space="0" w:color="auto"/>
      </w:divBdr>
    </w:div>
    <w:div w:id="117266338">
      <w:bodyDiv w:val="1"/>
      <w:marLeft w:val="0"/>
      <w:marRight w:val="0"/>
      <w:marTop w:val="0"/>
      <w:marBottom w:val="0"/>
      <w:divBdr>
        <w:top w:val="none" w:sz="0" w:space="0" w:color="auto"/>
        <w:left w:val="none" w:sz="0" w:space="0" w:color="auto"/>
        <w:bottom w:val="none" w:sz="0" w:space="0" w:color="auto"/>
        <w:right w:val="none" w:sz="0" w:space="0" w:color="auto"/>
      </w:divBdr>
    </w:div>
    <w:div w:id="137306214">
      <w:bodyDiv w:val="1"/>
      <w:marLeft w:val="0"/>
      <w:marRight w:val="0"/>
      <w:marTop w:val="0"/>
      <w:marBottom w:val="0"/>
      <w:divBdr>
        <w:top w:val="none" w:sz="0" w:space="0" w:color="auto"/>
        <w:left w:val="none" w:sz="0" w:space="0" w:color="auto"/>
        <w:bottom w:val="none" w:sz="0" w:space="0" w:color="auto"/>
        <w:right w:val="none" w:sz="0" w:space="0" w:color="auto"/>
      </w:divBdr>
      <w:divsChild>
        <w:div w:id="1991790113">
          <w:marLeft w:val="360"/>
          <w:marRight w:val="0"/>
          <w:marTop w:val="200"/>
          <w:marBottom w:val="0"/>
          <w:divBdr>
            <w:top w:val="none" w:sz="0" w:space="0" w:color="auto"/>
            <w:left w:val="none" w:sz="0" w:space="0" w:color="auto"/>
            <w:bottom w:val="none" w:sz="0" w:space="0" w:color="auto"/>
            <w:right w:val="none" w:sz="0" w:space="0" w:color="auto"/>
          </w:divBdr>
        </w:div>
        <w:div w:id="1512181041">
          <w:marLeft w:val="360"/>
          <w:marRight w:val="0"/>
          <w:marTop w:val="200"/>
          <w:marBottom w:val="0"/>
          <w:divBdr>
            <w:top w:val="none" w:sz="0" w:space="0" w:color="auto"/>
            <w:left w:val="none" w:sz="0" w:space="0" w:color="auto"/>
            <w:bottom w:val="none" w:sz="0" w:space="0" w:color="auto"/>
            <w:right w:val="none" w:sz="0" w:space="0" w:color="auto"/>
          </w:divBdr>
        </w:div>
        <w:div w:id="473178968">
          <w:marLeft w:val="360"/>
          <w:marRight w:val="0"/>
          <w:marTop w:val="200"/>
          <w:marBottom w:val="0"/>
          <w:divBdr>
            <w:top w:val="none" w:sz="0" w:space="0" w:color="auto"/>
            <w:left w:val="none" w:sz="0" w:space="0" w:color="auto"/>
            <w:bottom w:val="none" w:sz="0" w:space="0" w:color="auto"/>
            <w:right w:val="none" w:sz="0" w:space="0" w:color="auto"/>
          </w:divBdr>
        </w:div>
        <w:div w:id="1806269155">
          <w:marLeft w:val="360"/>
          <w:marRight w:val="0"/>
          <w:marTop w:val="200"/>
          <w:marBottom w:val="0"/>
          <w:divBdr>
            <w:top w:val="none" w:sz="0" w:space="0" w:color="auto"/>
            <w:left w:val="none" w:sz="0" w:space="0" w:color="auto"/>
            <w:bottom w:val="none" w:sz="0" w:space="0" w:color="auto"/>
            <w:right w:val="none" w:sz="0" w:space="0" w:color="auto"/>
          </w:divBdr>
        </w:div>
        <w:div w:id="2010983406">
          <w:marLeft w:val="360"/>
          <w:marRight w:val="0"/>
          <w:marTop w:val="200"/>
          <w:marBottom w:val="0"/>
          <w:divBdr>
            <w:top w:val="none" w:sz="0" w:space="0" w:color="auto"/>
            <w:left w:val="none" w:sz="0" w:space="0" w:color="auto"/>
            <w:bottom w:val="none" w:sz="0" w:space="0" w:color="auto"/>
            <w:right w:val="none" w:sz="0" w:space="0" w:color="auto"/>
          </w:divBdr>
        </w:div>
        <w:div w:id="1602300779">
          <w:marLeft w:val="360"/>
          <w:marRight w:val="0"/>
          <w:marTop w:val="200"/>
          <w:marBottom w:val="0"/>
          <w:divBdr>
            <w:top w:val="none" w:sz="0" w:space="0" w:color="auto"/>
            <w:left w:val="none" w:sz="0" w:space="0" w:color="auto"/>
            <w:bottom w:val="none" w:sz="0" w:space="0" w:color="auto"/>
            <w:right w:val="none" w:sz="0" w:space="0" w:color="auto"/>
          </w:divBdr>
        </w:div>
        <w:div w:id="1313674756">
          <w:marLeft w:val="360"/>
          <w:marRight w:val="0"/>
          <w:marTop w:val="200"/>
          <w:marBottom w:val="0"/>
          <w:divBdr>
            <w:top w:val="none" w:sz="0" w:space="0" w:color="auto"/>
            <w:left w:val="none" w:sz="0" w:space="0" w:color="auto"/>
            <w:bottom w:val="none" w:sz="0" w:space="0" w:color="auto"/>
            <w:right w:val="none" w:sz="0" w:space="0" w:color="auto"/>
          </w:divBdr>
        </w:div>
        <w:div w:id="734089935">
          <w:marLeft w:val="360"/>
          <w:marRight w:val="0"/>
          <w:marTop w:val="200"/>
          <w:marBottom w:val="0"/>
          <w:divBdr>
            <w:top w:val="none" w:sz="0" w:space="0" w:color="auto"/>
            <w:left w:val="none" w:sz="0" w:space="0" w:color="auto"/>
            <w:bottom w:val="none" w:sz="0" w:space="0" w:color="auto"/>
            <w:right w:val="none" w:sz="0" w:space="0" w:color="auto"/>
          </w:divBdr>
        </w:div>
        <w:div w:id="1862433035">
          <w:marLeft w:val="360"/>
          <w:marRight w:val="0"/>
          <w:marTop w:val="200"/>
          <w:marBottom w:val="0"/>
          <w:divBdr>
            <w:top w:val="none" w:sz="0" w:space="0" w:color="auto"/>
            <w:left w:val="none" w:sz="0" w:space="0" w:color="auto"/>
            <w:bottom w:val="none" w:sz="0" w:space="0" w:color="auto"/>
            <w:right w:val="none" w:sz="0" w:space="0" w:color="auto"/>
          </w:divBdr>
        </w:div>
        <w:div w:id="1099256014">
          <w:marLeft w:val="360"/>
          <w:marRight w:val="0"/>
          <w:marTop w:val="200"/>
          <w:marBottom w:val="0"/>
          <w:divBdr>
            <w:top w:val="none" w:sz="0" w:space="0" w:color="auto"/>
            <w:left w:val="none" w:sz="0" w:space="0" w:color="auto"/>
            <w:bottom w:val="none" w:sz="0" w:space="0" w:color="auto"/>
            <w:right w:val="none" w:sz="0" w:space="0" w:color="auto"/>
          </w:divBdr>
        </w:div>
      </w:divsChild>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08577120">
      <w:bodyDiv w:val="1"/>
      <w:marLeft w:val="0"/>
      <w:marRight w:val="0"/>
      <w:marTop w:val="0"/>
      <w:marBottom w:val="0"/>
      <w:divBdr>
        <w:top w:val="none" w:sz="0" w:space="0" w:color="auto"/>
        <w:left w:val="none" w:sz="0" w:space="0" w:color="auto"/>
        <w:bottom w:val="none" w:sz="0" w:space="0" w:color="auto"/>
        <w:right w:val="none" w:sz="0" w:space="0" w:color="auto"/>
      </w:divBdr>
      <w:divsChild>
        <w:div w:id="1546453539">
          <w:marLeft w:val="806"/>
          <w:marRight w:val="0"/>
          <w:marTop w:val="120"/>
          <w:marBottom w:val="120"/>
          <w:divBdr>
            <w:top w:val="none" w:sz="0" w:space="0" w:color="auto"/>
            <w:left w:val="none" w:sz="0" w:space="0" w:color="auto"/>
            <w:bottom w:val="none" w:sz="0" w:space="0" w:color="auto"/>
            <w:right w:val="none" w:sz="0" w:space="0" w:color="auto"/>
          </w:divBdr>
        </w:div>
        <w:div w:id="155806652">
          <w:marLeft w:val="806"/>
          <w:marRight w:val="0"/>
          <w:marTop w:val="120"/>
          <w:marBottom w:val="120"/>
          <w:divBdr>
            <w:top w:val="none" w:sz="0" w:space="0" w:color="auto"/>
            <w:left w:val="none" w:sz="0" w:space="0" w:color="auto"/>
            <w:bottom w:val="none" w:sz="0" w:space="0" w:color="auto"/>
            <w:right w:val="none" w:sz="0" w:space="0" w:color="auto"/>
          </w:divBdr>
        </w:div>
        <w:div w:id="956182555">
          <w:marLeft w:val="806"/>
          <w:marRight w:val="0"/>
          <w:marTop w:val="120"/>
          <w:marBottom w:val="120"/>
          <w:divBdr>
            <w:top w:val="none" w:sz="0" w:space="0" w:color="auto"/>
            <w:left w:val="none" w:sz="0" w:space="0" w:color="auto"/>
            <w:bottom w:val="none" w:sz="0" w:space="0" w:color="auto"/>
            <w:right w:val="none" w:sz="0" w:space="0" w:color="auto"/>
          </w:divBdr>
        </w:div>
        <w:div w:id="183130906">
          <w:marLeft w:val="806"/>
          <w:marRight w:val="0"/>
          <w:marTop w:val="120"/>
          <w:marBottom w:val="120"/>
          <w:divBdr>
            <w:top w:val="none" w:sz="0" w:space="0" w:color="auto"/>
            <w:left w:val="none" w:sz="0" w:space="0" w:color="auto"/>
            <w:bottom w:val="none" w:sz="0" w:space="0" w:color="auto"/>
            <w:right w:val="none" w:sz="0" w:space="0" w:color="auto"/>
          </w:divBdr>
        </w:div>
        <w:div w:id="95682685">
          <w:marLeft w:val="806"/>
          <w:marRight w:val="0"/>
          <w:marTop w:val="120"/>
          <w:marBottom w:val="120"/>
          <w:divBdr>
            <w:top w:val="none" w:sz="0" w:space="0" w:color="auto"/>
            <w:left w:val="none" w:sz="0" w:space="0" w:color="auto"/>
            <w:bottom w:val="none" w:sz="0" w:space="0" w:color="auto"/>
            <w:right w:val="none" w:sz="0" w:space="0" w:color="auto"/>
          </w:divBdr>
        </w:div>
        <w:div w:id="1348370021">
          <w:marLeft w:val="1526"/>
          <w:marRight w:val="0"/>
          <w:marTop w:val="120"/>
          <w:marBottom w:val="120"/>
          <w:divBdr>
            <w:top w:val="none" w:sz="0" w:space="0" w:color="auto"/>
            <w:left w:val="none" w:sz="0" w:space="0" w:color="auto"/>
            <w:bottom w:val="none" w:sz="0" w:space="0" w:color="auto"/>
            <w:right w:val="none" w:sz="0" w:space="0" w:color="auto"/>
          </w:divBdr>
        </w:div>
      </w:divsChild>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
    <w:div w:id="600451575">
      <w:bodyDiv w:val="1"/>
      <w:marLeft w:val="0"/>
      <w:marRight w:val="0"/>
      <w:marTop w:val="0"/>
      <w:marBottom w:val="0"/>
      <w:divBdr>
        <w:top w:val="none" w:sz="0" w:space="0" w:color="auto"/>
        <w:left w:val="none" w:sz="0" w:space="0" w:color="auto"/>
        <w:bottom w:val="none" w:sz="0" w:space="0" w:color="auto"/>
        <w:right w:val="none" w:sz="0" w:space="0" w:color="auto"/>
      </w:divBdr>
      <w:divsChild>
        <w:div w:id="861434320">
          <w:marLeft w:val="360"/>
          <w:marRight w:val="0"/>
          <w:marTop w:val="200"/>
          <w:marBottom w:val="0"/>
          <w:divBdr>
            <w:top w:val="none" w:sz="0" w:space="0" w:color="auto"/>
            <w:left w:val="none" w:sz="0" w:space="0" w:color="auto"/>
            <w:bottom w:val="none" w:sz="0" w:space="0" w:color="auto"/>
            <w:right w:val="none" w:sz="0" w:space="0" w:color="auto"/>
          </w:divBdr>
        </w:div>
        <w:div w:id="1582525608">
          <w:marLeft w:val="360"/>
          <w:marRight w:val="0"/>
          <w:marTop w:val="200"/>
          <w:marBottom w:val="0"/>
          <w:divBdr>
            <w:top w:val="none" w:sz="0" w:space="0" w:color="auto"/>
            <w:left w:val="none" w:sz="0" w:space="0" w:color="auto"/>
            <w:bottom w:val="none" w:sz="0" w:space="0" w:color="auto"/>
            <w:right w:val="none" w:sz="0" w:space="0" w:color="auto"/>
          </w:divBdr>
        </w:div>
        <w:div w:id="355813354">
          <w:marLeft w:val="360"/>
          <w:marRight w:val="0"/>
          <w:marTop w:val="200"/>
          <w:marBottom w:val="0"/>
          <w:divBdr>
            <w:top w:val="none" w:sz="0" w:space="0" w:color="auto"/>
            <w:left w:val="none" w:sz="0" w:space="0" w:color="auto"/>
            <w:bottom w:val="none" w:sz="0" w:space="0" w:color="auto"/>
            <w:right w:val="none" w:sz="0" w:space="0" w:color="auto"/>
          </w:divBdr>
        </w:div>
        <w:div w:id="1854418080">
          <w:marLeft w:val="360"/>
          <w:marRight w:val="0"/>
          <w:marTop w:val="200"/>
          <w:marBottom w:val="0"/>
          <w:divBdr>
            <w:top w:val="none" w:sz="0" w:space="0" w:color="auto"/>
            <w:left w:val="none" w:sz="0" w:space="0" w:color="auto"/>
            <w:bottom w:val="none" w:sz="0" w:space="0" w:color="auto"/>
            <w:right w:val="none" w:sz="0" w:space="0" w:color="auto"/>
          </w:divBdr>
        </w:div>
        <w:div w:id="2093622620">
          <w:marLeft w:val="360"/>
          <w:marRight w:val="0"/>
          <w:marTop w:val="200"/>
          <w:marBottom w:val="0"/>
          <w:divBdr>
            <w:top w:val="none" w:sz="0" w:space="0" w:color="auto"/>
            <w:left w:val="none" w:sz="0" w:space="0" w:color="auto"/>
            <w:bottom w:val="none" w:sz="0" w:space="0" w:color="auto"/>
            <w:right w:val="none" w:sz="0" w:space="0" w:color="auto"/>
          </w:divBdr>
        </w:div>
        <w:div w:id="1608538429">
          <w:marLeft w:val="360"/>
          <w:marRight w:val="0"/>
          <w:marTop w:val="200"/>
          <w:marBottom w:val="0"/>
          <w:divBdr>
            <w:top w:val="none" w:sz="0" w:space="0" w:color="auto"/>
            <w:left w:val="none" w:sz="0" w:space="0" w:color="auto"/>
            <w:bottom w:val="none" w:sz="0" w:space="0" w:color="auto"/>
            <w:right w:val="none" w:sz="0" w:space="0" w:color="auto"/>
          </w:divBdr>
        </w:div>
      </w:divsChild>
    </w:div>
    <w:div w:id="613439473">
      <w:bodyDiv w:val="1"/>
      <w:marLeft w:val="0"/>
      <w:marRight w:val="0"/>
      <w:marTop w:val="0"/>
      <w:marBottom w:val="0"/>
      <w:divBdr>
        <w:top w:val="none" w:sz="0" w:space="0" w:color="auto"/>
        <w:left w:val="none" w:sz="0" w:space="0" w:color="auto"/>
        <w:bottom w:val="none" w:sz="0" w:space="0" w:color="auto"/>
        <w:right w:val="none" w:sz="0" w:space="0" w:color="auto"/>
      </w:divBdr>
    </w:div>
    <w:div w:id="634064489">
      <w:bodyDiv w:val="1"/>
      <w:marLeft w:val="0"/>
      <w:marRight w:val="0"/>
      <w:marTop w:val="0"/>
      <w:marBottom w:val="0"/>
      <w:divBdr>
        <w:top w:val="none" w:sz="0" w:space="0" w:color="auto"/>
        <w:left w:val="none" w:sz="0" w:space="0" w:color="auto"/>
        <w:bottom w:val="none" w:sz="0" w:space="0" w:color="auto"/>
        <w:right w:val="none" w:sz="0" w:space="0" w:color="auto"/>
      </w:divBdr>
      <w:divsChild>
        <w:div w:id="200099718">
          <w:marLeft w:val="360"/>
          <w:marRight w:val="0"/>
          <w:marTop w:val="200"/>
          <w:marBottom w:val="0"/>
          <w:divBdr>
            <w:top w:val="none" w:sz="0" w:space="0" w:color="auto"/>
            <w:left w:val="none" w:sz="0" w:space="0" w:color="auto"/>
            <w:bottom w:val="none" w:sz="0" w:space="0" w:color="auto"/>
            <w:right w:val="none" w:sz="0" w:space="0" w:color="auto"/>
          </w:divBdr>
        </w:div>
        <w:div w:id="221059706">
          <w:marLeft w:val="360"/>
          <w:marRight w:val="0"/>
          <w:marTop w:val="200"/>
          <w:marBottom w:val="0"/>
          <w:divBdr>
            <w:top w:val="none" w:sz="0" w:space="0" w:color="auto"/>
            <w:left w:val="none" w:sz="0" w:space="0" w:color="auto"/>
            <w:bottom w:val="none" w:sz="0" w:space="0" w:color="auto"/>
            <w:right w:val="none" w:sz="0" w:space="0" w:color="auto"/>
          </w:divBdr>
        </w:div>
        <w:div w:id="1214852534">
          <w:marLeft w:val="360"/>
          <w:marRight w:val="0"/>
          <w:marTop w:val="200"/>
          <w:marBottom w:val="0"/>
          <w:divBdr>
            <w:top w:val="none" w:sz="0" w:space="0" w:color="auto"/>
            <w:left w:val="none" w:sz="0" w:space="0" w:color="auto"/>
            <w:bottom w:val="none" w:sz="0" w:space="0" w:color="auto"/>
            <w:right w:val="none" w:sz="0" w:space="0" w:color="auto"/>
          </w:divBdr>
        </w:div>
        <w:div w:id="893853376">
          <w:marLeft w:val="360"/>
          <w:marRight w:val="0"/>
          <w:marTop w:val="200"/>
          <w:marBottom w:val="0"/>
          <w:divBdr>
            <w:top w:val="none" w:sz="0" w:space="0" w:color="auto"/>
            <w:left w:val="none" w:sz="0" w:space="0" w:color="auto"/>
            <w:bottom w:val="none" w:sz="0" w:space="0" w:color="auto"/>
            <w:right w:val="none" w:sz="0" w:space="0" w:color="auto"/>
          </w:divBdr>
        </w:div>
        <w:div w:id="813638442">
          <w:marLeft w:val="360"/>
          <w:marRight w:val="0"/>
          <w:marTop w:val="200"/>
          <w:marBottom w:val="0"/>
          <w:divBdr>
            <w:top w:val="none" w:sz="0" w:space="0" w:color="auto"/>
            <w:left w:val="none" w:sz="0" w:space="0" w:color="auto"/>
            <w:bottom w:val="none" w:sz="0" w:space="0" w:color="auto"/>
            <w:right w:val="none" w:sz="0" w:space="0" w:color="auto"/>
          </w:divBdr>
        </w:div>
        <w:div w:id="58863684">
          <w:marLeft w:val="360"/>
          <w:marRight w:val="0"/>
          <w:marTop w:val="200"/>
          <w:marBottom w:val="0"/>
          <w:divBdr>
            <w:top w:val="none" w:sz="0" w:space="0" w:color="auto"/>
            <w:left w:val="none" w:sz="0" w:space="0" w:color="auto"/>
            <w:bottom w:val="none" w:sz="0" w:space="0" w:color="auto"/>
            <w:right w:val="none" w:sz="0" w:space="0" w:color="auto"/>
          </w:divBdr>
        </w:div>
      </w:divsChild>
    </w:div>
    <w:div w:id="914782611">
      <w:bodyDiv w:val="1"/>
      <w:marLeft w:val="0"/>
      <w:marRight w:val="0"/>
      <w:marTop w:val="0"/>
      <w:marBottom w:val="0"/>
      <w:divBdr>
        <w:top w:val="none" w:sz="0" w:space="0" w:color="auto"/>
        <w:left w:val="none" w:sz="0" w:space="0" w:color="auto"/>
        <w:bottom w:val="none" w:sz="0" w:space="0" w:color="auto"/>
        <w:right w:val="none" w:sz="0" w:space="0" w:color="auto"/>
      </w:divBdr>
      <w:divsChild>
        <w:div w:id="742021962">
          <w:marLeft w:val="806"/>
          <w:marRight w:val="0"/>
          <w:marTop w:val="200"/>
          <w:marBottom w:val="0"/>
          <w:divBdr>
            <w:top w:val="none" w:sz="0" w:space="0" w:color="auto"/>
            <w:left w:val="none" w:sz="0" w:space="0" w:color="auto"/>
            <w:bottom w:val="none" w:sz="0" w:space="0" w:color="auto"/>
            <w:right w:val="none" w:sz="0" w:space="0" w:color="auto"/>
          </w:divBdr>
        </w:div>
        <w:div w:id="1211380339">
          <w:marLeft w:val="806"/>
          <w:marRight w:val="0"/>
          <w:marTop w:val="200"/>
          <w:marBottom w:val="0"/>
          <w:divBdr>
            <w:top w:val="none" w:sz="0" w:space="0" w:color="auto"/>
            <w:left w:val="none" w:sz="0" w:space="0" w:color="auto"/>
            <w:bottom w:val="none" w:sz="0" w:space="0" w:color="auto"/>
            <w:right w:val="none" w:sz="0" w:space="0" w:color="auto"/>
          </w:divBdr>
        </w:div>
        <w:div w:id="106000353">
          <w:marLeft w:val="806"/>
          <w:marRight w:val="0"/>
          <w:marTop w:val="200"/>
          <w:marBottom w:val="0"/>
          <w:divBdr>
            <w:top w:val="none" w:sz="0" w:space="0" w:color="auto"/>
            <w:left w:val="none" w:sz="0" w:space="0" w:color="auto"/>
            <w:bottom w:val="none" w:sz="0" w:space="0" w:color="auto"/>
            <w:right w:val="none" w:sz="0" w:space="0" w:color="auto"/>
          </w:divBdr>
        </w:div>
      </w:divsChild>
    </w:div>
    <w:div w:id="1068072609">
      <w:bodyDiv w:val="1"/>
      <w:marLeft w:val="0"/>
      <w:marRight w:val="0"/>
      <w:marTop w:val="0"/>
      <w:marBottom w:val="0"/>
      <w:divBdr>
        <w:top w:val="none" w:sz="0" w:space="0" w:color="auto"/>
        <w:left w:val="none" w:sz="0" w:space="0" w:color="auto"/>
        <w:bottom w:val="none" w:sz="0" w:space="0" w:color="auto"/>
        <w:right w:val="none" w:sz="0" w:space="0" w:color="auto"/>
      </w:divBdr>
    </w:div>
    <w:div w:id="1166094820">
      <w:bodyDiv w:val="1"/>
      <w:marLeft w:val="0"/>
      <w:marRight w:val="0"/>
      <w:marTop w:val="0"/>
      <w:marBottom w:val="0"/>
      <w:divBdr>
        <w:top w:val="none" w:sz="0" w:space="0" w:color="auto"/>
        <w:left w:val="none" w:sz="0" w:space="0" w:color="auto"/>
        <w:bottom w:val="none" w:sz="0" w:space="0" w:color="auto"/>
        <w:right w:val="none" w:sz="0" w:space="0" w:color="auto"/>
      </w:divBdr>
    </w:div>
    <w:div w:id="1313603946">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 w:id="1570967749">
      <w:bodyDiv w:val="1"/>
      <w:marLeft w:val="0"/>
      <w:marRight w:val="0"/>
      <w:marTop w:val="0"/>
      <w:marBottom w:val="0"/>
      <w:divBdr>
        <w:top w:val="none" w:sz="0" w:space="0" w:color="auto"/>
        <w:left w:val="none" w:sz="0" w:space="0" w:color="auto"/>
        <w:bottom w:val="none" w:sz="0" w:space="0" w:color="auto"/>
        <w:right w:val="none" w:sz="0" w:space="0" w:color="auto"/>
      </w:divBdr>
    </w:div>
    <w:div w:id="1861889751">
      <w:bodyDiv w:val="1"/>
      <w:marLeft w:val="0"/>
      <w:marRight w:val="0"/>
      <w:marTop w:val="0"/>
      <w:marBottom w:val="0"/>
      <w:divBdr>
        <w:top w:val="none" w:sz="0" w:space="0" w:color="auto"/>
        <w:left w:val="none" w:sz="0" w:space="0" w:color="auto"/>
        <w:bottom w:val="none" w:sz="0" w:space="0" w:color="auto"/>
        <w:right w:val="none" w:sz="0" w:space="0" w:color="auto"/>
      </w:divBdr>
      <w:divsChild>
        <w:div w:id="1794398138">
          <w:marLeft w:val="360"/>
          <w:marRight w:val="0"/>
          <w:marTop w:val="200"/>
          <w:marBottom w:val="0"/>
          <w:divBdr>
            <w:top w:val="none" w:sz="0" w:space="0" w:color="auto"/>
            <w:left w:val="none" w:sz="0" w:space="0" w:color="auto"/>
            <w:bottom w:val="none" w:sz="0" w:space="0" w:color="auto"/>
            <w:right w:val="none" w:sz="0" w:space="0" w:color="auto"/>
          </w:divBdr>
        </w:div>
        <w:div w:id="219023242">
          <w:marLeft w:val="360"/>
          <w:marRight w:val="0"/>
          <w:marTop w:val="200"/>
          <w:marBottom w:val="0"/>
          <w:divBdr>
            <w:top w:val="none" w:sz="0" w:space="0" w:color="auto"/>
            <w:left w:val="none" w:sz="0" w:space="0" w:color="auto"/>
            <w:bottom w:val="none" w:sz="0" w:space="0" w:color="auto"/>
            <w:right w:val="none" w:sz="0" w:space="0" w:color="auto"/>
          </w:divBdr>
        </w:div>
        <w:div w:id="1111630079">
          <w:marLeft w:val="360"/>
          <w:marRight w:val="0"/>
          <w:marTop w:val="200"/>
          <w:marBottom w:val="0"/>
          <w:divBdr>
            <w:top w:val="none" w:sz="0" w:space="0" w:color="auto"/>
            <w:left w:val="none" w:sz="0" w:space="0" w:color="auto"/>
            <w:bottom w:val="none" w:sz="0" w:space="0" w:color="auto"/>
            <w:right w:val="none" w:sz="0" w:space="0" w:color="auto"/>
          </w:divBdr>
        </w:div>
        <w:div w:id="2008436554">
          <w:marLeft w:val="360"/>
          <w:marRight w:val="0"/>
          <w:marTop w:val="200"/>
          <w:marBottom w:val="0"/>
          <w:divBdr>
            <w:top w:val="none" w:sz="0" w:space="0" w:color="auto"/>
            <w:left w:val="none" w:sz="0" w:space="0" w:color="auto"/>
            <w:bottom w:val="none" w:sz="0" w:space="0" w:color="auto"/>
            <w:right w:val="none" w:sz="0" w:space="0" w:color="auto"/>
          </w:divBdr>
        </w:div>
        <w:div w:id="1904482589">
          <w:marLeft w:val="360"/>
          <w:marRight w:val="0"/>
          <w:marTop w:val="200"/>
          <w:marBottom w:val="0"/>
          <w:divBdr>
            <w:top w:val="none" w:sz="0" w:space="0" w:color="auto"/>
            <w:left w:val="none" w:sz="0" w:space="0" w:color="auto"/>
            <w:bottom w:val="none" w:sz="0" w:space="0" w:color="auto"/>
            <w:right w:val="none" w:sz="0" w:space="0" w:color="auto"/>
          </w:divBdr>
        </w:div>
      </w:divsChild>
    </w:div>
    <w:div w:id="1953585568">
      <w:bodyDiv w:val="1"/>
      <w:marLeft w:val="0"/>
      <w:marRight w:val="0"/>
      <w:marTop w:val="0"/>
      <w:marBottom w:val="0"/>
      <w:divBdr>
        <w:top w:val="none" w:sz="0" w:space="0" w:color="auto"/>
        <w:left w:val="none" w:sz="0" w:space="0" w:color="auto"/>
        <w:bottom w:val="none" w:sz="0" w:space="0" w:color="auto"/>
        <w:right w:val="none" w:sz="0" w:space="0" w:color="auto"/>
      </w:divBdr>
    </w:div>
    <w:div w:id="2038384769">
      <w:bodyDiv w:val="1"/>
      <w:marLeft w:val="0"/>
      <w:marRight w:val="0"/>
      <w:marTop w:val="0"/>
      <w:marBottom w:val="0"/>
      <w:divBdr>
        <w:top w:val="none" w:sz="0" w:space="0" w:color="auto"/>
        <w:left w:val="none" w:sz="0" w:space="0" w:color="auto"/>
        <w:bottom w:val="none" w:sz="0" w:space="0" w:color="auto"/>
        <w:right w:val="none" w:sz="0" w:space="0" w:color="auto"/>
      </w:divBdr>
      <w:divsChild>
        <w:div w:id="124013006">
          <w:marLeft w:val="360"/>
          <w:marRight w:val="0"/>
          <w:marTop w:val="200"/>
          <w:marBottom w:val="0"/>
          <w:divBdr>
            <w:top w:val="none" w:sz="0" w:space="0" w:color="auto"/>
            <w:left w:val="none" w:sz="0" w:space="0" w:color="auto"/>
            <w:bottom w:val="none" w:sz="0" w:space="0" w:color="auto"/>
            <w:right w:val="none" w:sz="0" w:space="0" w:color="auto"/>
          </w:divBdr>
        </w:div>
      </w:divsChild>
    </w:div>
    <w:div w:id="2047832309">
      <w:bodyDiv w:val="1"/>
      <w:marLeft w:val="0"/>
      <w:marRight w:val="0"/>
      <w:marTop w:val="0"/>
      <w:marBottom w:val="0"/>
      <w:divBdr>
        <w:top w:val="none" w:sz="0" w:space="0" w:color="auto"/>
        <w:left w:val="none" w:sz="0" w:space="0" w:color="auto"/>
        <w:bottom w:val="none" w:sz="0" w:space="0" w:color="auto"/>
        <w:right w:val="none" w:sz="0" w:space="0" w:color="auto"/>
      </w:divBdr>
      <w:divsChild>
        <w:div w:id="1558977283">
          <w:marLeft w:val="360"/>
          <w:marRight w:val="0"/>
          <w:marTop w:val="200"/>
          <w:marBottom w:val="0"/>
          <w:divBdr>
            <w:top w:val="none" w:sz="0" w:space="0" w:color="auto"/>
            <w:left w:val="none" w:sz="0" w:space="0" w:color="auto"/>
            <w:bottom w:val="none" w:sz="0" w:space="0" w:color="auto"/>
            <w:right w:val="none" w:sz="0" w:space="0" w:color="auto"/>
          </w:divBdr>
        </w:div>
        <w:div w:id="1620145477">
          <w:marLeft w:val="360"/>
          <w:marRight w:val="0"/>
          <w:marTop w:val="200"/>
          <w:marBottom w:val="0"/>
          <w:divBdr>
            <w:top w:val="none" w:sz="0" w:space="0" w:color="auto"/>
            <w:left w:val="none" w:sz="0" w:space="0" w:color="auto"/>
            <w:bottom w:val="none" w:sz="0" w:space="0" w:color="auto"/>
            <w:right w:val="none" w:sz="0" w:space="0" w:color="auto"/>
          </w:divBdr>
        </w:div>
      </w:divsChild>
    </w:div>
    <w:div w:id="2065642870">
      <w:bodyDiv w:val="1"/>
      <w:marLeft w:val="0"/>
      <w:marRight w:val="0"/>
      <w:marTop w:val="0"/>
      <w:marBottom w:val="0"/>
      <w:divBdr>
        <w:top w:val="none" w:sz="0" w:space="0" w:color="auto"/>
        <w:left w:val="none" w:sz="0" w:space="0" w:color="auto"/>
        <w:bottom w:val="none" w:sz="0" w:space="0" w:color="auto"/>
        <w:right w:val="none" w:sz="0" w:space="0" w:color="auto"/>
      </w:divBdr>
      <w:divsChild>
        <w:div w:id="1467048473">
          <w:marLeft w:val="360"/>
          <w:marRight w:val="0"/>
          <w:marTop w:val="200"/>
          <w:marBottom w:val="0"/>
          <w:divBdr>
            <w:top w:val="none" w:sz="0" w:space="0" w:color="auto"/>
            <w:left w:val="none" w:sz="0" w:space="0" w:color="auto"/>
            <w:bottom w:val="none" w:sz="0" w:space="0" w:color="auto"/>
            <w:right w:val="none" w:sz="0" w:space="0" w:color="auto"/>
          </w:divBdr>
        </w:div>
        <w:div w:id="2088529597">
          <w:marLeft w:val="360"/>
          <w:marRight w:val="0"/>
          <w:marTop w:val="200"/>
          <w:marBottom w:val="0"/>
          <w:divBdr>
            <w:top w:val="none" w:sz="0" w:space="0" w:color="auto"/>
            <w:left w:val="none" w:sz="0" w:space="0" w:color="auto"/>
            <w:bottom w:val="none" w:sz="0" w:space="0" w:color="auto"/>
            <w:right w:val="none" w:sz="0" w:space="0" w:color="auto"/>
          </w:divBdr>
        </w:div>
        <w:div w:id="1853956685">
          <w:marLeft w:val="360"/>
          <w:marRight w:val="0"/>
          <w:marTop w:val="200"/>
          <w:marBottom w:val="0"/>
          <w:divBdr>
            <w:top w:val="none" w:sz="0" w:space="0" w:color="auto"/>
            <w:left w:val="none" w:sz="0" w:space="0" w:color="auto"/>
            <w:bottom w:val="none" w:sz="0" w:space="0" w:color="auto"/>
            <w:right w:val="none" w:sz="0" w:space="0" w:color="auto"/>
          </w:divBdr>
        </w:div>
        <w:div w:id="1951662832">
          <w:marLeft w:val="360"/>
          <w:marRight w:val="0"/>
          <w:marTop w:val="200"/>
          <w:marBottom w:val="0"/>
          <w:divBdr>
            <w:top w:val="none" w:sz="0" w:space="0" w:color="auto"/>
            <w:left w:val="none" w:sz="0" w:space="0" w:color="auto"/>
            <w:bottom w:val="none" w:sz="0" w:space="0" w:color="auto"/>
            <w:right w:val="none" w:sz="0" w:space="0" w:color="auto"/>
          </w:divBdr>
        </w:div>
        <w:div w:id="697781127">
          <w:marLeft w:val="360"/>
          <w:marRight w:val="0"/>
          <w:marTop w:val="200"/>
          <w:marBottom w:val="0"/>
          <w:divBdr>
            <w:top w:val="none" w:sz="0" w:space="0" w:color="auto"/>
            <w:left w:val="none" w:sz="0" w:space="0" w:color="auto"/>
            <w:bottom w:val="none" w:sz="0" w:space="0" w:color="auto"/>
            <w:right w:val="none" w:sz="0" w:space="0" w:color="auto"/>
          </w:divBdr>
        </w:div>
        <w:div w:id="208305009">
          <w:marLeft w:val="360"/>
          <w:marRight w:val="0"/>
          <w:marTop w:val="200"/>
          <w:marBottom w:val="0"/>
          <w:divBdr>
            <w:top w:val="none" w:sz="0" w:space="0" w:color="auto"/>
            <w:left w:val="none" w:sz="0" w:space="0" w:color="auto"/>
            <w:bottom w:val="none" w:sz="0" w:space="0" w:color="auto"/>
            <w:right w:val="none" w:sz="0" w:space="0" w:color="auto"/>
          </w:divBdr>
        </w:div>
        <w:div w:id="1038434296">
          <w:marLeft w:val="360"/>
          <w:marRight w:val="0"/>
          <w:marTop w:val="200"/>
          <w:marBottom w:val="0"/>
          <w:divBdr>
            <w:top w:val="none" w:sz="0" w:space="0" w:color="auto"/>
            <w:left w:val="none" w:sz="0" w:space="0" w:color="auto"/>
            <w:bottom w:val="none" w:sz="0" w:space="0" w:color="auto"/>
            <w:right w:val="none" w:sz="0" w:space="0" w:color="auto"/>
          </w:divBdr>
        </w:div>
        <w:div w:id="364528169">
          <w:marLeft w:val="360"/>
          <w:marRight w:val="0"/>
          <w:marTop w:val="200"/>
          <w:marBottom w:val="0"/>
          <w:divBdr>
            <w:top w:val="none" w:sz="0" w:space="0" w:color="auto"/>
            <w:left w:val="none" w:sz="0" w:space="0" w:color="auto"/>
            <w:bottom w:val="none" w:sz="0" w:space="0" w:color="auto"/>
            <w:right w:val="none" w:sz="0" w:space="0" w:color="auto"/>
          </w:divBdr>
        </w:div>
        <w:div w:id="1018389271">
          <w:marLeft w:val="360"/>
          <w:marRight w:val="0"/>
          <w:marTop w:val="200"/>
          <w:marBottom w:val="0"/>
          <w:divBdr>
            <w:top w:val="none" w:sz="0" w:space="0" w:color="auto"/>
            <w:left w:val="none" w:sz="0" w:space="0" w:color="auto"/>
            <w:bottom w:val="none" w:sz="0" w:space="0" w:color="auto"/>
            <w:right w:val="none" w:sz="0" w:space="0" w:color="auto"/>
          </w:divBdr>
        </w:div>
        <w:div w:id="2102949234">
          <w:marLeft w:val="360"/>
          <w:marRight w:val="0"/>
          <w:marTop w:val="200"/>
          <w:marBottom w:val="0"/>
          <w:divBdr>
            <w:top w:val="none" w:sz="0" w:space="0" w:color="auto"/>
            <w:left w:val="none" w:sz="0" w:space="0" w:color="auto"/>
            <w:bottom w:val="none" w:sz="0" w:space="0" w:color="auto"/>
            <w:right w:val="none" w:sz="0" w:space="0" w:color="auto"/>
          </w:divBdr>
        </w:div>
        <w:div w:id="1405029530">
          <w:marLeft w:val="360"/>
          <w:marRight w:val="0"/>
          <w:marTop w:val="200"/>
          <w:marBottom w:val="0"/>
          <w:divBdr>
            <w:top w:val="none" w:sz="0" w:space="0" w:color="auto"/>
            <w:left w:val="none" w:sz="0" w:space="0" w:color="auto"/>
            <w:bottom w:val="none" w:sz="0" w:space="0" w:color="auto"/>
            <w:right w:val="none" w:sz="0" w:space="0" w:color="auto"/>
          </w:divBdr>
        </w:div>
      </w:divsChild>
    </w:div>
    <w:div w:id="2081366677">
      <w:bodyDiv w:val="1"/>
      <w:marLeft w:val="0"/>
      <w:marRight w:val="0"/>
      <w:marTop w:val="0"/>
      <w:marBottom w:val="0"/>
      <w:divBdr>
        <w:top w:val="none" w:sz="0" w:space="0" w:color="auto"/>
        <w:left w:val="none" w:sz="0" w:space="0" w:color="auto"/>
        <w:bottom w:val="none" w:sz="0" w:space="0" w:color="auto"/>
        <w:right w:val="none" w:sz="0" w:space="0" w:color="auto"/>
      </w:divBdr>
    </w:div>
    <w:div w:id="2114133422">
      <w:bodyDiv w:val="1"/>
      <w:marLeft w:val="0"/>
      <w:marRight w:val="0"/>
      <w:marTop w:val="0"/>
      <w:marBottom w:val="0"/>
      <w:divBdr>
        <w:top w:val="none" w:sz="0" w:space="0" w:color="auto"/>
        <w:left w:val="none" w:sz="0" w:space="0" w:color="auto"/>
        <w:bottom w:val="none" w:sz="0" w:space="0" w:color="auto"/>
        <w:right w:val="none" w:sz="0" w:space="0" w:color="auto"/>
      </w:divBdr>
      <w:divsChild>
        <w:div w:id="48043113">
          <w:marLeft w:val="360"/>
          <w:marRight w:val="0"/>
          <w:marTop w:val="240"/>
          <w:marBottom w:val="120"/>
          <w:divBdr>
            <w:top w:val="none" w:sz="0" w:space="0" w:color="auto"/>
            <w:left w:val="none" w:sz="0" w:space="0" w:color="auto"/>
            <w:bottom w:val="none" w:sz="0" w:space="0" w:color="auto"/>
            <w:right w:val="none" w:sz="0" w:space="0" w:color="auto"/>
          </w:divBdr>
        </w:div>
        <w:div w:id="420563183">
          <w:marLeft w:val="360"/>
          <w:marRight w:val="0"/>
          <w:marTop w:val="240"/>
          <w:marBottom w:val="120"/>
          <w:divBdr>
            <w:top w:val="none" w:sz="0" w:space="0" w:color="auto"/>
            <w:left w:val="none" w:sz="0" w:space="0" w:color="auto"/>
            <w:bottom w:val="none" w:sz="0" w:space="0" w:color="auto"/>
            <w:right w:val="none" w:sz="0" w:space="0" w:color="auto"/>
          </w:divBdr>
        </w:div>
        <w:div w:id="686371890">
          <w:marLeft w:val="360"/>
          <w:marRight w:val="0"/>
          <w:marTop w:val="240"/>
          <w:marBottom w:val="120"/>
          <w:divBdr>
            <w:top w:val="none" w:sz="0" w:space="0" w:color="auto"/>
            <w:left w:val="none" w:sz="0" w:space="0" w:color="auto"/>
            <w:bottom w:val="none" w:sz="0" w:space="0" w:color="auto"/>
            <w:right w:val="none" w:sz="0" w:space="0" w:color="auto"/>
          </w:divBdr>
        </w:div>
      </w:divsChild>
    </w:div>
    <w:div w:id="2144106705">
      <w:bodyDiv w:val="1"/>
      <w:marLeft w:val="0"/>
      <w:marRight w:val="0"/>
      <w:marTop w:val="0"/>
      <w:marBottom w:val="0"/>
      <w:divBdr>
        <w:top w:val="none" w:sz="0" w:space="0" w:color="auto"/>
        <w:left w:val="none" w:sz="0" w:space="0" w:color="auto"/>
        <w:bottom w:val="none" w:sz="0" w:space="0" w:color="auto"/>
        <w:right w:val="none" w:sz="0" w:space="0" w:color="auto"/>
      </w:divBdr>
      <w:divsChild>
        <w:div w:id="434062973">
          <w:marLeft w:val="360"/>
          <w:marRight w:val="0"/>
          <w:marTop w:val="240"/>
          <w:marBottom w:val="120"/>
          <w:divBdr>
            <w:top w:val="none" w:sz="0" w:space="0" w:color="auto"/>
            <w:left w:val="none" w:sz="0" w:space="0" w:color="auto"/>
            <w:bottom w:val="none" w:sz="0" w:space="0" w:color="auto"/>
            <w:right w:val="none" w:sz="0" w:space="0" w:color="auto"/>
          </w:divBdr>
        </w:div>
        <w:div w:id="970281351">
          <w:marLeft w:val="360"/>
          <w:marRight w:val="0"/>
          <w:marTop w:val="240"/>
          <w:marBottom w:val="120"/>
          <w:divBdr>
            <w:top w:val="none" w:sz="0" w:space="0" w:color="auto"/>
            <w:left w:val="none" w:sz="0" w:space="0" w:color="auto"/>
            <w:bottom w:val="none" w:sz="0" w:space="0" w:color="auto"/>
            <w:right w:val="none" w:sz="0" w:space="0" w:color="auto"/>
          </w:divBdr>
        </w:div>
        <w:div w:id="1480801594">
          <w:marLeft w:val="360"/>
          <w:marRight w:val="0"/>
          <w:marTop w:val="240"/>
          <w:marBottom w:val="120"/>
          <w:divBdr>
            <w:top w:val="none" w:sz="0" w:space="0" w:color="auto"/>
            <w:left w:val="none" w:sz="0" w:space="0" w:color="auto"/>
            <w:bottom w:val="none" w:sz="0" w:space="0" w:color="auto"/>
            <w:right w:val="none" w:sz="0" w:space="0" w:color="auto"/>
          </w:divBdr>
        </w:div>
        <w:div w:id="2133472857">
          <w:marLeft w:val="1440"/>
          <w:marRight w:val="0"/>
          <w:marTop w:val="240"/>
          <w:marBottom w:val="120"/>
          <w:divBdr>
            <w:top w:val="none" w:sz="0" w:space="0" w:color="auto"/>
            <w:left w:val="none" w:sz="0" w:space="0" w:color="auto"/>
            <w:bottom w:val="none" w:sz="0" w:space="0" w:color="auto"/>
            <w:right w:val="none" w:sz="0" w:space="0" w:color="auto"/>
          </w:divBdr>
        </w:div>
        <w:div w:id="291905865">
          <w:marLeft w:val="144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GNU/Linux"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ftware_privativo" TargetMode="External"/><Relationship Id="rId42" Type="http://schemas.openxmlformats.org/officeDocument/2006/relationships/image" Target="media/image26.png"/><Relationship Id="rId47" Type="http://schemas.openxmlformats.org/officeDocument/2006/relationships/image" Target="media/image28.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Depuraci%C3%B3n_de_programas" TargetMode="External"/><Relationship Id="rId38" Type="http://schemas.openxmlformats.org/officeDocument/2006/relationships/hyperlink" Target="https://es.wikipedia.org/wiki/Microsoft_Windows" TargetMode="External"/><Relationship Id="rId46" Type="http://schemas.openxmlformats.org/officeDocument/2006/relationships/hyperlink" Target="https://es.wikipedia.org/wiki/Interne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es.wikipedia.org/wiki/Mac_OS_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GNU" TargetMode="External"/><Relationship Id="rId40" Type="http://schemas.openxmlformats.org/officeDocument/2006/relationships/hyperlink" Target="https://es.wikipedia.org/wiki/Solaris_(sistema_operativo)" TargetMode="External"/><Relationship Id="rId45" Type="http://schemas.openxmlformats.org/officeDocument/2006/relationships/hyperlink" Target="https://es.wikipedia.org/wiki/Tel%C3%A9fono_inteligente"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5.png"/><Relationship Id="rId49" Type="http://schemas.openxmlformats.org/officeDocument/2006/relationships/hyperlink" Target="https://jorgesaiz.com/blog/estructura-organizacional-en-proyecto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es.wikipedia.org/wiki/Aplicaciones_de_mensajer%C3%ADa"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Microsoft" TargetMode="External"/><Relationship Id="rId43" Type="http://schemas.openxmlformats.org/officeDocument/2006/relationships/image" Target="media/image27.png"/><Relationship Id="rId48" Type="http://schemas.openxmlformats.org/officeDocument/2006/relationships/hyperlink" Target="mailto:nombre@unpauarg.edu.ar" TargetMode="External"/><Relationship Id="rId8" Type="http://schemas.openxmlformats.org/officeDocument/2006/relationships/endnotes" Target="endnotes.xml"/><Relationship Id="rId5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EAB60-DC29-43F6-B585-EC520EE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4863</TotalTime>
  <Pages>70</Pages>
  <Words>13731</Words>
  <Characters>75522</Characters>
  <Application>Microsoft Office Word</Application>
  <DocSecurity>0</DocSecurity>
  <Lines>629</Lines>
  <Paragraphs>178</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89075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185</cp:revision>
  <dcterms:created xsi:type="dcterms:W3CDTF">2017-09-02T01:35:00Z</dcterms:created>
  <dcterms:modified xsi:type="dcterms:W3CDTF">2020-10-19T23:05:00Z</dcterms:modified>
</cp:coreProperties>
</file>